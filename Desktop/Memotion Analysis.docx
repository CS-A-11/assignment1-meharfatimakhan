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5E09A" w14:textId="77777777" w:rsidR="00FF4F44" w:rsidRDefault="00FF4F44" w:rsidP="003D1FBC">
      <w:pPr>
        <w:pStyle w:val="Title1"/>
      </w:pPr>
      <w:r>
        <w:rPr>
          <w:noProof/>
        </w:rPr>
        <w:drawing>
          <wp:anchor distT="0" distB="0" distL="114300" distR="114300" simplePos="0" relativeHeight="251668992" behindDoc="0" locked="0" layoutInCell="1" allowOverlap="1" wp14:anchorId="27C2A777" wp14:editId="719F52B9">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083582E3" wp14:editId="07EB05BA">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63355" w14:textId="77777777" w:rsidR="00FF4F44" w:rsidRDefault="00FF4F44" w:rsidP="003D1FBC">
      <w:pPr>
        <w:pStyle w:val="Title1"/>
      </w:pPr>
    </w:p>
    <w:p w14:paraId="71BC3757" w14:textId="77777777" w:rsidR="00FF4F44" w:rsidRDefault="00FF4F44" w:rsidP="003D1FBC">
      <w:pPr>
        <w:pStyle w:val="Title1"/>
      </w:pPr>
    </w:p>
    <w:p w14:paraId="5CA40149"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1AD230F4" w14:textId="77777777" w:rsidR="00B8706E" w:rsidRPr="008B57AF" w:rsidRDefault="00B8706E" w:rsidP="00B8706E">
      <w:pPr>
        <w:spacing w:line="360" w:lineRule="auto"/>
        <w:contextualSpacing/>
        <w:jc w:val="center"/>
        <w:rPr>
          <w:sz w:val="40"/>
        </w:rPr>
      </w:pPr>
    </w:p>
    <w:p w14:paraId="0CACB58B"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5E475A14" wp14:editId="7257A33B">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14:paraId="58BD521D" w14:textId="77777777" w:rsidR="00B8706E" w:rsidRPr="008B57AF" w:rsidRDefault="00B8706E" w:rsidP="006B3B6B">
      <w:pPr>
        <w:pStyle w:val="Title2"/>
      </w:pPr>
    </w:p>
    <w:p w14:paraId="7203FA59" w14:textId="6D04C67D" w:rsidR="00B8706E" w:rsidRPr="00CA0F66" w:rsidRDefault="004D2F55" w:rsidP="00CA0F66">
      <w:pPr>
        <w:pStyle w:val="Title"/>
      </w:pPr>
      <w:proofErr w:type="spellStart"/>
      <w:r>
        <w:t>Memotion</w:t>
      </w:r>
      <w:proofErr w:type="spellEnd"/>
      <w:r>
        <w:t xml:space="preserve"> Analysis</w:t>
      </w:r>
    </w:p>
    <w:p w14:paraId="1DA8240B" w14:textId="77777777" w:rsidR="00B8706E" w:rsidRPr="008B57AF" w:rsidRDefault="00B8706E" w:rsidP="00B8706E">
      <w:pPr>
        <w:pStyle w:val="NoSpacing"/>
        <w:spacing w:line="360" w:lineRule="auto"/>
        <w:contextualSpacing/>
        <w:rPr>
          <w:rFonts w:ascii="Times New Roman" w:hAnsi="Times New Roman"/>
        </w:rPr>
      </w:pPr>
    </w:p>
    <w:p w14:paraId="567B6946" w14:textId="77777777" w:rsidR="00526AC8" w:rsidRDefault="00526AC8" w:rsidP="00011B9F">
      <w:pPr>
        <w:pStyle w:val="NoSpacing"/>
        <w:spacing w:line="360" w:lineRule="auto"/>
        <w:contextualSpacing/>
        <w:jc w:val="center"/>
        <w:rPr>
          <w:rFonts w:ascii="Times New Roman" w:hAnsi="Times New Roman"/>
          <w:sz w:val="28"/>
          <w:szCs w:val="28"/>
        </w:rPr>
      </w:pPr>
    </w:p>
    <w:p w14:paraId="578293DF" w14:textId="77777777" w:rsidR="00526AC8" w:rsidRDefault="00526AC8" w:rsidP="00011B9F">
      <w:pPr>
        <w:pStyle w:val="NoSpacing"/>
        <w:spacing w:line="360" w:lineRule="auto"/>
        <w:contextualSpacing/>
        <w:jc w:val="center"/>
        <w:rPr>
          <w:rFonts w:ascii="Times New Roman" w:hAnsi="Times New Roman"/>
          <w:sz w:val="28"/>
          <w:szCs w:val="28"/>
        </w:rPr>
      </w:pPr>
    </w:p>
    <w:p w14:paraId="476FAC00" w14:textId="5FBFBC5C" w:rsidR="00011B9F" w:rsidRPr="008B57AF" w:rsidRDefault="00A050B7"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Duraze </w:t>
      </w:r>
      <w:proofErr w:type="spellStart"/>
      <w:r>
        <w:rPr>
          <w:rFonts w:ascii="Times New Roman" w:hAnsi="Times New Roman"/>
          <w:sz w:val="28"/>
          <w:szCs w:val="28"/>
        </w:rPr>
        <w:t>Saqui</w:t>
      </w:r>
      <w:r w:rsidR="00DB4773">
        <w:rPr>
          <w:rFonts w:ascii="Times New Roman" w:hAnsi="Times New Roman"/>
          <w:sz w:val="28"/>
          <w:szCs w:val="28"/>
        </w:rPr>
        <w:t>b</w:t>
      </w:r>
      <w:proofErr w:type="spellEnd"/>
      <w:r w:rsidR="00DB4773">
        <w:rPr>
          <w:rFonts w:ascii="Times New Roman" w:hAnsi="Times New Roman"/>
          <w:sz w:val="28"/>
          <w:szCs w:val="28"/>
        </w:rPr>
        <w:tab/>
      </w:r>
      <w:r w:rsidR="00DB4773">
        <w:rPr>
          <w:rFonts w:ascii="Times New Roman" w:hAnsi="Times New Roman"/>
          <w:sz w:val="28"/>
          <w:szCs w:val="28"/>
        </w:rPr>
        <w:tab/>
      </w:r>
      <w:r>
        <w:rPr>
          <w:rFonts w:ascii="Times New Roman" w:hAnsi="Times New Roman"/>
          <w:sz w:val="28"/>
          <w:szCs w:val="28"/>
        </w:rPr>
        <w:t>16L-4215</w:t>
      </w:r>
    </w:p>
    <w:p w14:paraId="22265B9C" w14:textId="7A3EA723" w:rsidR="00526AC8" w:rsidRPr="008B57AF" w:rsidRDefault="00A050B7" w:rsidP="000F6CD4">
      <w:pPr>
        <w:pStyle w:val="NoSpacing"/>
        <w:spacing w:line="276" w:lineRule="auto"/>
        <w:contextualSpacing/>
        <w:jc w:val="center"/>
        <w:rPr>
          <w:rFonts w:ascii="Times New Roman" w:hAnsi="Times New Roman"/>
          <w:sz w:val="28"/>
          <w:szCs w:val="28"/>
        </w:rPr>
      </w:pPr>
      <w:proofErr w:type="spellStart"/>
      <w:r>
        <w:rPr>
          <w:rFonts w:ascii="Times New Roman" w:hAnsi="Times New Roman"/>
          <w:sz w:val="28"/>
          <w:szCs w:val="28"/>
        </w:rPr>
        <w:t>Shahiryar</w:t>
      </w:r>
      <w:proofErr w:type="spellEnd"/>
      <w:r>
        <w:rPr>
          <w:rFonts w:ascii="Times New Roman" w:hAnsi="Times New Roman"/>
          <w:sz w:val="28"/>
          <w:szCs w:val="28"/>
        </w:rPr>
        <w:t xml:space="preserve"> Khali</w:t>
      </w:r>
      <w:r w:rsidR="00DB4773">
        <w:rPr>
          <w:rFonts w:ascii="Times New Roman" w:hAnsi="Times New Roman"/>
          <w:sz w:val="28"/>
          <w:szCs w:val="28"/>
        </w:rPr>
        <w:t>d</w:t>
      </w:r>
      <w:r w:rsidR="00DB4773">
        <w:rPr>
          <w:rFonts w:ascii="Times New Roman" w:hAnsi="Times New Roman"/>
          <w:sz w:val="28"/>
          <w:szCs w:val="28"/>
        </w:rPr>
        <w:tab/>
      </w:r>
      <w:r w:rsidR="00DB4773">
        <w:rPr>
          <w:rFonts w:ascii="Times New Roman" w:hAnsi="Times New Roman"/>
          <w:sz w:val="28"/>
          <w:szCs w:val="28"/>
        </w:rPr>
        <w:tab/>
      </w:r>
      <w:r>
        <w:rPr>
          <w:rFonts w:ascii="Times New Roman" w:hAnsi="Times New Roman"/>
          <w:sz w:val="28"/>
          <w:szCs w:val="28"/>
        </w:rPr>
        <w:t>16L-4469</w:t>
      </w:r>
    </w:p>
    <w:p w14:paraId="349540D2" w14:textId="5348E7F0" w:rsidR="00526AC8" w:rsidRPr="008B57AF" w:rsidRDefault="00A050B7"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Ahmad </w:t>
      </w:r>
      <w:proofErr w:type="spellStart"/>
      <w:r>
        <w:rPr>
          <w:rFonts w:ascii="Times New Roman" w:hAnsi="Times New Roman"/>
          <w:sz w:val="28"/>
          <w:szCs w:val="28"/>
        </w:rPr>
        <w:t>Moatasim</w:t>
      </w:r>
      <w:proofErr w:type="spellEnd"/>
      <w:r w:rsidR="00DB4773">
        <w:rPr>
          <w:rFonts w:ascii="Times New Roman" w:hAnsi="Times New Roman"/>
          <w:sz w:val="28"/>
          <w:szCs w:val="28"/>
        </w:rPr>
        <w:tab/>
      </w:r>
      <w:r w:rsidR="00DB4773">
        <w:rPr>
          <w:rFonts w:ascii="Times New Roman" w:hAnsi="Times New Roman"/>
          <w:sz w:val="28"/>
          <w:szCs w:val="28"/>
        </w:rPr>
        <w:tab/>
      </w:r>
      <w:r>
        <w:rPr>
          <w:rFonts w:ascii="Times New Roman" w:hAnsi="Times New Roman"/>
          <w:sz w:val="28"/>
          <w:szCs w:val="28"/>
        </w:rPr>
        <w:t>16L-4332</w:t>
      </w:r>
    </w:p>
    <w:p w14:paraId="5CE48743" w14:textId="158C0F99" w:rsidR="00526AC8" w:rsidRPr="008B57AF" w:rsidRDefault="00A050B7"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Mehar Fatima Kha</w:t>
      </w:r>
      <w:r w:rsidR="00DB4773">
        <w:rPr>
          <w:rFonts w:ascii="Times New Roman" w:hAnsi="Times New Roman"/>
          <w:sz w:val="28"/>
          <w:szCs w:val="28"/>
        </w:rPr>
        <w:t>n</w:t>
      </w:r>
      <w:r w:rsidR="00DB4773">
        <w:rPr>
          <w:rFonts w:ascii="Times New Roman" w:hAnsi="Times New Roman"/>
          <w:sz w:val="28"/>
          <w:szCs w:val="28"/>
        </w:rPr>
        <w:tab/>
      </w:r>
      <w:r>
        <w:rPr>
          <w:rFonts w:ascii="Times New Roman" w:hAnsi="Times New Roman"/>
          <w:sz w:val="28"/>
          <w:szCs w:val="28"/>
        </w:rPr>
        <w:t>16L-4388</w:t>
      </w:r>
    </w:p>
    <w:p w14:paraId="4626006A" w14:textId="77777777" w:rsidR="00011B9F" w:rsidRDefault="00011B9F" w:rsidP="00B8706E">
      <w:pPr>
        <w:pStyle w:val="NoSpacing"/>
        <w:spacing w:line="360" w:lineRule="auto"/>
        <w:contextualSpacing/>
        <w:rPr>
          <w:rFonts w:ascii="Times New Roman" w:hAnsi="Times New Roman"/>
          <w:b/>
          <w:sz w:val="28"/>
          <w:szCs w:val="28"/>
        </w:rPr>
      </w:pPr>
    </w:p>
    <w:p w14:paraId="3AEAABA3" w14:textId="71881360" w:rsidR="00B8706E" w:rsidRPr="008B57AF" w:rsidRDefault="00526AC8" w:rsidP="00526AC8">
      <w:pPr>
        <w:pStyle w:val="NoSpacing"/>
        <w:spacing w:line="360" w:lineRule="auto"/>
        <w:contextualSpacing/>
        <w:jc w:val="center"/>
        <w:rPr>
          <w:rFonts w:ascii="Times New Roman" w:hAnsi="Times New Roman"/>
          <w:sz w:val="28"/>
          <w:szCs w:val="28"/>
        </w:rPr>
      </w:pPr>
      <w:r w:rsidRPr="005A03C9">
        <w:rPr>
          <w:rFonts w:ascii="Times New Roman" w:hAnsi="Times New Roman"/>
          <w:sz w:val="28"/>
          <w:szCs w:val="28"/>
        </w:rPr>
        <w:t>Supervisor:</w:t>
      </w:r>
      <w:r>
        <w:rPr>
          <w:rFonts w:ascii="Times New Roman" w:hAnsi="Times New Roman"/>
          <w:b/>
          <w:sz w:val="28"/>
          <w:szCs w:val="28"/>
        </w:rPr>
        <w:t xml:space="preserve"> </w:t>
      </w:r>
      <w:r w:rsidR="004D2F55">
        <w:rPr>
          <w:rFonts w:ascii="Times New Roman" w:hAnsi="Times New Roman"/>
          <w:sz w:val="28"/>
          <w:szCs w:val="28"/>
        </w:rPr>
        <w:t>Maryam Bashir</w:t>
      </w:r>
    </w:p>
    <w:p w14:paraId="57C770D8" w14:textId="6338F29D" w:rsidR="00714A84" w:rsidRDefault="00714A84" w:rsidP="00B8706E">
      <w:pPr>
        <w:spacing w:line="360" w:lineRule="auto"/>
        <w:contextualSpacing/>
        <w:jc w:val="center"/>
        <w:rPr>
          <w:sz w:val="28"/>
          <w:szCs w:val="28"/>
        </w:rPr>
      </w:pPr>
    </w:p>
    <w:p w14:paraId="1AC06E05" w14:textId="634976C7" w:rsidR="00576AD6" w:rsidRDefault="00576AD6" w:rsidP="00B8706E">
      <w:pPr>
        <w:spacing w:line="360" w:lineRule="auto"/>
        <w:contextualSpacing/>
        <w:jc w:val="center"/>
        <w:rPr>
          <w:sz w:val="28"/>
          <w:szCs w:val="28"/>
        </w:rPr>
      </w:pPr>
    </w:p>
    <w:p w14:paraId="145E9CA4" w14:textId="77777777" w:rsidR="00576AD6" w:rsidRPr="008B57AF" w:rsidRDefault="00576AD6" w:rsidP="00B8706E">
      <w:pPr>
        <w:spacing w:line="360" w:lineRule="auto"/>
        <w:contextualSpacing/>
        <w:jc w:val="center"/>
        <w:rPr>
          <w:sz w:val="28"/>
          <w:szCs w:val="28"/>
        </w:rPr>
      </w:pPr>
    </w:p>
    <w:p w14:paraId="1940E623" w14:textId="77777777" w:rsidR="00B8706E" w:rsidRDefault="005A03C9" w:rsidP="00714A84">
      <w:pPr>
        <w:contextualSpacing/>
        <w:jc w:val="center"/>
        <w:rPr>
          <w:sz w:val="28"/>
          <w:szCs w:val="28"/>
        </w:rPr>
      </w:pPr>
      <w:r>
        <w:rPr>
          <w:sz w:val="28"/>
          <w:szCs w:val="28"/>
        </w:rPr>
        <w:t>B</w:t>
      </w:r>
      <w:r w:rsidR="007218AF">
        <w:rPr>
          <w:sz w:val="28"/>
          <w:szCs w:val="28"/>
        </w:rPr>
        <w:t>.</w:t>
      </w:r>
      <w:r>
        <w:rPr>
          <w:sz w:val="28"/>
          <w:szCs w:val="28"/>
        </w:rPr>
        <w:t>S</w:t>
      </w:r>
      <w:r w:rsidR="007218AF">
        <w:rPr>
          <w:sz w:val="28"/>
          <w:szCs w:val="28"/>
        </w:rPr>
        <w:t>.</w:t>
      </w:r>
      <w:r>
        <w:rPr>
          <w:sz w:val="28"/>
          <w:szCs w:val="28"/>
        </w:rPr>
        <w:t xml:space="preserve"> Computer Science</w:t>
      </w:r>
    </w:p>
    <w:p w14:paraId="69C9941F" w14:textId="77777777" w:rsidR="005A03C9" w:rsidRDefault="005A03C9" w:rsidP="00714A84">
      <w:pPr>
        <w:contextualSpacing/>
        <w:jc w:val="center"/>
        <w:rPr>
          <w:sz w:val="28"/>
          <w:szCs w:val="28"/>
        </w:rPr>
      </w:pPr>
      <w:r>
        <w:rPr>
          <w:sz w:val="28"/>
          <w:szCs w:val="28"/>
        </w:rPr>
        <w:t>Final Year Project</w:t>
      </w:r>
    </w:p>
    <w:p w14:paraId="75444712" w14:textId="20FE3B1A" w:rsidR="005A03C9" w:rsidRDefault="00F72AF4" w:rsidP="00714A84">
      <w:pPr>
        <w:contextualSpacing/>
        <w:jc w:val="center"/>
        <w:rPr>
          <w:sz w:val="28"/>
          <w:szCs w:val="28"/>
          <w:lang w:val="en-GB"/>
        </w:rPr>
      </w:pPr>
      <w:r>
        <w:rPr>
          <w:sz w:val="28"/>
          <w:szCs w:val="28"/>
        </w:rPr>
        <w:t>December</w:t>
      </w:r>
      <w:r w:rsidR="005A03C9">
        <w:rPr>
          <w:sz w:val="28"/>
          <w:szCs w:val="28"/>
        </w:rPr>
        <w:t xml:space="preserve"> </w:t>
      </w:r>
      <w:r>
        <w:rPr>
          <w:sz w:val="28"/>
          <w:szCs w:val="28"/>
        </w:rPr>
        <w:t>2019</w:t>
      </w:r>
    </w:p>
    <w:p w14:paraId="57676743" w14:textId="77777777" w:rsidR="009D3E64" w:rsidRDefault="009D3E64" w:rsidP="00714A84">
      <w:pPr>
        <w:contextualSpacing/>
        <w:jc w:val="center"/>
        <w:rPr>
          <w:sz w:val="28"/>
          <w:szCs w:val="28"/>
          <w:lang w:val="en-GB"/>
        </w:rPr>
      </w:pPr>
    </w:p>
    <w:p w14:paraId="34F15A92" w14:textId="77777777" w:rsidR="00511B7D" w:rsidRDefault="00511B7D" w:rsidP="00714A84">
      <w:pPr>
        <w:contextualSpacing/>
        <w:jc w:val="center"/>
        <w:rPr>
          <w:sz w:val="28"/>
          <w:szCs w:val="28"/>
          <w:lang w:val="en-GB"/>
        </w:rPr>
      </w:pPr>
    </w:p>
    <w:p w14:paraId="01E18D60" w14:textId="77777777" w:rsidR="00511B7D" w:rsidRDefault="00511B7D" w:rsidP="000741AE">
      <w:pPr>
        <w:contextualSpacing/>
        <w:rPr>
          <w:sz w:val="28"/>
          <w:szCs w:val="28"/>
          <w:lang w:val="en-GB"/>
        </w:rPr>
      </w:pPr>
    </w:p>
    <w:p w14:paraId="44F95652" w14:textId="77777777" w:rsidR="00511B7D" w:rsidRDefault="00511B7D" w:rsidP="00714A84">
      <w:pPr>
        <w:contextualSpacing/>
        <w:jc w:val="center"/>
        <w:rPr>
          <w:sz w:val="28"/>
          <w:szCs w:val="28"/>
          <w:lang w:val="en-GB"/>
        </w:rPr>
      </w:pPr>
    </w:p>
    <w:p w14:paraId="2C715558" w14:textId="77777777" w:rsidR="009D3E64" w:rsidRPr="002A7A1A" w:rsidRDefault="009D3E64" w:rsidP="0053171F">
      <w:pPr>
        <w:pStyle w:val="Style2"/>
      </w:pPr>
      <w:bookmarkStart w:id="0" w:name="_Toc25578866"/>
      <w:r w:rsidRPr="002A7A1A">
        <w:t>Anti-Plagiarism Declaration</w:t>
      </w:r>
      <w:bookmarkEnd w:id="0"/>
    </w:p>
    <w:p w14:paraId="12E3DB60" w14:textId="77777777" w:rsidR="009D3E64" w:rsidRDefault="009D3E64" w:rsidP="00545F72">
      <w:pPr>
        <w:pStyle w:val="BodyText"/>
        <w:spacing w:before="240"/>
      </w:pPr>
      <w:r>
        <w:t xml:space="preserve">This is to declare that the above publication produced under the: </w:t>
      </w:r>
    </w:p>
    <w:p w14:paraId="4A63B383" w14:textId="57AD3972" w:rsidR="009D3E64" w:rsidRDefault="00191B25" w:rsidP="00342F3B">
      <w:pPr>
        <w:pStyle w:val="BodyText"/>
        <w:spacing w:before="240"/>
        <w:rPr>
          <w:b/>
        </w:rPr>
      </w:pPr>
      <w:r>
        <w:rPr>
          <w:b/>
        </w:rPr>
        <w:t>T</w:t>
      </w:r>
      <w:r w:rsidR="009D3E64">
        <w:rPr>
          <w:b/>
        </w:rPr>
        <w:t xml:space="preserve">itle: </w:t>
      </w:r>
      <w:r w:rsidR="009D3E64" w:rsidRPr="00CB22CB">
        <w:rPr>
          <w:b/>
          <w:u w:val="single"/>
        </w:rPr>
        <w:t>____</w:t>
      </w:r>
      <w:proofErr w:type="spellStart"/>
      <w:r w:rsidR="00002FAE">
        <w:rPr>
          <w:b/>
          <w:u w:val="single"/>
        </w:rPr>
        <w:t>Memotion</w:t>
      </w:r>
      <w:proofErr w:type="spellEnd"/>
      <w:r w:rsidR="00002FAE">
        <w:rPr>
          <w:b/>
          <w:u w:val="single"/>
        </w:rPr>
        <w:t xml:space="preserve"> Analysis</w:t>
      </w:r>
      <w:r w:rsidR="0021178A">
        <w:rPr>
          <w:b/>
          <w:u w:val="single"/>
        </w:rPr>
        <w:t>________</w:t>
      </w:r>
      <w:r w:rsidR="009D3E64" w:rsidRPr="00CB22CB">
        <w:rPr>
          <w:b/>
          <w:u w:val="single"/>
        </w:rPr>
        <w:t>____________</w:t>
      </w:r>
      <w:r w:rsidR="0010545E">
        <w:rPr>
          <w:b/>
          <w:u w:val="single"/>
        </w:rPr>
        <w:t>__________</w:t>
      </w:r>
      <w:r w:rsidR="009D3E64" w:rsidRPr="00CB22CB">
        <w:rPr>
          <w:b/>
          <w:u w:val="single"/>
        </w:rPr>
        <w:t>___________________</w:t>
      </w:r>
      <w:r w:rsidR="009D3E64">
        <w:rPr>
          <w:b/>
        </w:rPr>
        <w:t xml:space="preserve"> </w:t>
      </w:r>
    </w:p>
    <w:p w14:paraId="6DEA86EC" w14:textId="77777777" w:rsidR="009D3E64" w:rsidRDefault="009D3E64" w:rsidP="009D3E64">
      <w:pPr>
        <w:pStyle w:val="BodyText"/>
      </w:pPr>
      <w:r>
        <w:t xml:space="preserve">is the sole contribution of the author(s) and no part hereof has been reproduced on </w:t>
      </w:r>
      <w:r>
        <w:rPr>
          <w:b/>
        </w:rPr>
        <w:t>as it is</w:t>
      </w:r>
      <w:r>
        <w:t xml:space="preserve"> basis (cut and paste) which can be considered </w:t>
      </w:r>
      <w:r w:rsidRPr="00342F3B">
        <w:t>as Plagiarism.</w:t>
      </w:r>
      <w:r>
        <w:t xml:space="preserve"> All referenced parts have been used to argue the idea and have been cited properly. I/We will be responsible and liable for any consequence if violation of this declaration is determined.</w:t>
      </w:r>
    </w:p>
    <w:p w14:paraId="5946FFDF" w14:textId="77777777" w:rsidR="009D3E64" w:rsidRDefault="009D3E64" w:rsidP="009D3E64">
      <w:pPr>
        <w:pStyle w:val="BodyText"/>
      </w:pPr>
    </w:p>
    <w:p w14:paraId="13D2FCD5" w14:textId="77777777" w:rsidR="009D3E64" w:rsidRDefault="009D3E64" w:rsidP="009D3E64">
      <w:pPr>
        <w:pStyle w:val="BodyText"/>
      </w:pPr>
      <w:r>
        <w:t xml:space="preserve">  </w:t>
      </w:r>
    </w:p>
    <w:p w14:paraId="203A43A8" w14:textId="5C2F4A50" w:rsidR="00C149D3" w:rsidRDefault="009D3E64" w:rsidP="009D3E64">
      <w:pPr>
        <w:pStyle w:val="BodyText"/>
      </w:pPr>
      <w:r>
        <w:t xml:space="preserve">Date: </w:t>
      </w:r>
      <w:r w:rsidR="00987154" w:rsidRPr="00B34673">
        <w:rPr>
          <w:u w:val="single"/>
        </w:rPr>
        <w:t>December 4, 2019</w:t>
      </w:r>
      <w:r>
        <w:tab/>
      </w:r>
      <w:r>
        <w:tab/>
      </w:r>
      <w:r>
        <w:tab/>
      </w:r>
      <w:r>
        <w:tab/>
      </w:r>
    </w:p>
    <w:p w14:paraId="76425A6C" w14:textId="77777777" w:rsidR="009D3E64" w:rsidRDefault="009D3E64" w:rsidP="00C149D3">
      <w:pPr>
        <w:pStyle w:val="BodyText"/>
        <w:ind w:left="3600" w:firstLine="720"/>
      </w:pPr>
      <w:r>
        <w:t>Student 1</w:t>
      </w:r>
    </w:p>
    <w:p w14:paraId="6A93CBA1" w14:textId="3C80E418" w:rsidR="009D3E64" w:rsidRDefault="009D3E64" w:rsidP="009D3E64">
      <w:pPr>
        <w:ind w:left="4320" w:firstLine="720"/>
      </w:pPr>
      <w:r>
        <w:rPr>
          <w:rStyle w:val="BodyTextChar"/>
        </w:rPr>
        <w:t>Name:</w:t>
      </w:r>
      <w:r>
        <w:t xml:space="preserve"> </w:t>
      </w:r>
      <w:r w:rsidR="00B34673">
        <w:t xml:space="preserve">Duraze </w:t>
      </w:r>
      <w:proofErr w:type="spellStart"/>
      <w:r w:rsidR="00B34673">
        <w:t>Saquib</w:t>
      </w:r>
      <w:proofErr w:type="spellEnd"/>
    </w:p>
    <w:p w14:paraId="42F7DCFE" w14:textId="77777777" w:rsidR="009D3E64" w:rsidRDefault="009D3E64" w:rsidP="009D3E64">
      <w:pPr>
        <w:ind w:left="4320" w:firstLine="720"/>
      </w:pPr>
    </w:p>
    <w:p w14:paraId="39E5DFA1" w14:textId="0EBB8D81" w:rsidR="009D3E64" w:rsidRDefault="009D3E64" w:rsidP="009D3E64">
      <w:pPr>
        <w:ind w:left="4320" w:firstLine="720"/>
      </w:pPr>
      <w:r>
        <w:rPr>
          <w:rStyle w:val="BodyTextChar"/>
        </w:rPr>
        <w:t xml:space="preserve">Signature: </w:t>
      </w:r>
      <w:r w:rsidR="0024618D">
        <w:rPr>
          <w:noProof/>
        </w:rPr>
        <w:drawing>
          <wp:inline distT="0" distB="0" distL="0" distR="0" wp14:anchorId="4C303F17" wp14:editId="0C9D9DA4">
            <wp:extent cx="627415" cy="25497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8360" cy="283809"/>
                    </a:xfrm>
                    <a:prstGeom prst="rect">
                      <a:avLst/>
                    </a:prstGeom>
                  </pic:spPr>
                </pic:pic>
              </a:graphicData>
            </a:graphic>
          </wp:inline>
        </w:drawing>
      </w:r>
    </w:p>
    <w:p w14:paraId="42C0F7C8" w14:textId="77777777" w:rsidR="009D3E64" w:rsidRDefault="009D3E64" w:rsidP="009D3E64">
      <w:pPr>
        <w:ind w:left="3600" w:firstLine="720"/>
      </w:pPr>
    </w:p>
    <w:p w14:paraId="7FEE9AC1" w14:textId="77777777" w:rsidR="009D3E64" w:rsidRDefault="009D3E64" w:rsidP="009D3E64">
      <w:pPr>
        <w:pStyle w:val="BodyText"/>
        <w:ind w:left="3600" w:firstLine="720"/>
      </w:pPr>
      <w:r>
        <w:t>Student 2</w:t>
      </w:r>
    </w:p>
    <w:p w14:paraId="7FB3DBEA" w14:textId="4F7DAE27" w:rsidR="009D3E64" w:rsidRDefault="009D3E64" w:rsidP="009D3E64">
      <w:pPr>
        <w:ind w:left="4320" w:firstLine="720"/>
      </w:pPr>
      <w:r>
        <w:rPr>
          <w:rStyle w:val="BodyTextChar"/>
        </w:rPr>
        <w:t>Name:</w:t>
      </w:r>
      <w:r>
        <w:t xml:space="preserve"> </w:t>
      </w:r>
      <w:proofErr w:type="spellStart"/>
      <w:r w:rsidR="00AF12B5">
        <w:t>Shahiryar</w:t>
      </w:r>
      <w:proofErr w:type="spellEnd"/>
      <w:r w:rsidR="00AF12B5">
        <w:t xml:space="preserve"> Khalid</w:t>
      </w:r>
    </w:p>
    <w:p w14:paraId="32089F50" w14:textId="77777777" w:rsidR="009D3E64" w:rsidRDefault="009D3E64" w:rsidP="009D3E64">
      <w:pPr>
        <w:ind w:left="4320" w:firstLine="720"/>
      </w:pPr>
    </w:p>
    <w:p w14:paraId="0FD48AEB" w14:textId="33E29716" w:rsidR="009D3E64" w:rsidRDefault="009D3E64" w:rsidP="009D3E64">
      <w:pPr>
        <w:ind w:left="4320" w:firstLine="720"/>
      </w:pPr>
      <w:r>
        <w:rPr>
          <w:rStyle w:val="BodyTextChar"/>
        </w:rPr>
        <w:t xml:space="preserve">Signature: </w:t>
      </w:r>
      <w:r w:rsidR="00536BBC">
        <w:rPr>
          <w:noProof/>
        </w:rPr>
        <w:drawing>
          <wp:inline distT="0" distB="0" distL="0" distR="0" wp14:anchorId="16CB0448" wp14:editId="25D7FE57">
            <wp:extent cx="815975" cy="359228"/>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822832" cy="362247"/>
                    </a:xfrm>
                    <a:prstGeom prst="rect">
                      <a:avLst/>
                    </a:prstGeom>
                  </pic:spPr>
                </pic:pic>
              </a:graphicData>
            </a:graphic>
          </wp:inline>
        </w:drawing>
      </w:r>
    </w:p>
    <w:p w14:paraId="67E21E74" w14:textId="77777777" w:rsidR="00C149D3" w:rsidRDefault="00C149D3" w:rsidP="009D3E64">
      <w:pPr>
        <w:pStyle w:val="BodyText"/>
        <w:ind w:left="3600" w:firstLine="720"/>
      </w:pPr>
    </w:p>
    <w:p w14:paraId="68B7341C" w14:textId="77777777" w:rsidR="009D3E64" w:rsidRDefault="009D3E64" w:rsidP="009D3E64">
      <w:pPr>
        <w:pStyle w:val="BodyText"/>
        <w:ind w:left="3600" w:firstLine="720"/>
      </w:pPr>
      <w:r>
        <w:t>Student 3</w:t>
      </w:r>
    </w:p>
    <w:p w14:paraId="57570C8F" w14:textId="03CF92F2" w:rsidR="009D3E64" w:rsidRDefault="009D3E64" w:rsidP="009D3E64">
      <w:pPr>
        <w:ind w:left="4320" w:firstLine="720"/>
      </w:pPr>
      <w:r>
        <w:rPr>
          <w:rStyle w:val="BodyTextChar"/>
        </w:rPr>
        <w:t>Name:</w:t>
      </w:r>
      <w:r w:rsidR="00AD0016">
        <w:tab/>
        <w:t xml:space="preserve">Ahmad </w:t>
      </w:r>
      <w:proofErr w:type="spellStart"/>
      <w:r w:rsidR="00AD0016">
        <w:t>Moatasim</w:t>
      </w:r>
      <w:proofErr w:type="spellEnd"/>
    </w:p>
    <w:p w14:paraId="4189A37D" w14:textId="77777777" w:rsidR="009D3E64" w:rsidRDefault="009D3E64" w:rsidP="009D3E64">
      <w:pPr>
        <w:ind w:left="4320" w:firstLine="720"/>
      </w:pPr>
    </w:p>
    <w:p w14:paraId="5851CE92" w14:textId="6043B5AF" w:rsidR="009D3E64" w:rsidRDefault="009D3E64" w:rsidP="009D3E64">
      <w:pPr>
        <w:ind w:left="4320" w:firstLine="720"/>
      </w:pPr>
      <w:r>
        <w:rPr>
          <w:rStyle w:val="BodyTextChar"/>
        </w:rPr>
        <w:t xml:space="preserve">Signature: </w:t>
      </w:r>
      <w:r w:rsidR="0024618D">
        <w:rPr>
          <w:noProof/>
        </w:rPr>
        <w:drawing>
          <wp:inline distT="0" distB="0" distL="0" distR="0" wp14:anchorId="209DED84" wp14:editId="50656CD2">
            <wp:extent cx="797668" cy="247540"/>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873125" cy="270957"/>
                    </a:xfrm>
                    <a:prstGeom prst="rect">
                      <a:avLst/>
                    </a:prstGeom>
                  </pic:spPr>
                </pic:pic>
              </a:graphicData>
            </a:graphic>
          </wp:inline>
        </w:drawing>
      </w:r>
    </w:p>
    <w:p w14:paraId="556EA0E9" w14:textId="77777777" w:rsidR="00C149D3" w:rsidRDefault="00C149D3" w:rsidP="009D3E64">
      <w:pPr>
        <w:pStyle w:val="BodyText"/>
        <w:ind w:left="3600" w:firstLine="720"/>
      </w:pPr>
    </w:p>
    <w:p w14:paraId="101FFDBD" w14:textId="77777777" w:rsidR="009D3E64" w:rsidRDefault="009D3E64" w:rsidP="009D3E64">
      <w:pPr>
        <w:pStyle w:val="BodyText"/>
        <w:ind w:left="3600" w:firstLine="720"/>
      </w:pPr>
      <w:r>
        <w:t>Student 4</w:t>
      </w:r>
    </w:p>
    <w:p w14:paraId="3655EF23" w14:textId="47FCFDDD" w:rsidR="009D3E64" w:rsidRDefault="009D3E64" w:rsidP="009D3E64">
      <w:pPr>
        <w:ind w:left="4320" w:firstLine="720"/>
      </w:pPr>
      <w:r>
        <w:rPr>
          <w:rStyle w:val="BodyTextChar"/>
        </w:rPr>
        <w:t>Name:</w:t>
      </w:r>
      <w:r>
        <w:t xml:space="preserve"> </w:t>
      </w:r>
      <w:r w:rsidR="00BD6C19">
        <w:t>Mehar Fatima Khan</w:t>
      </w:r>
    </w:p>
    <w:p w14:paraId="19C3E364" w14:textId="77777777" w:rsidR="009D3E64" w:rsidRDefault="009D3E64" w:rsidP="009D3E64">
      <w:pPr>
        <w:ind w:left="4320" w:firstLine="720"/>
      </w:pPr>
    </w:p>
    <w:p w14:paraId="0AF7265C" w14:textId="32F4A4EF" w:rsidR="009D3E64" w:rsidRDefault="009D3E64" w:rsidP="009D3E64">
      <w:pPr>
        <w:ind w:left="4320" w:firstLine="720"/>
      </w:pPr>
      <w:r>
        <w:rPr>
          <w:rStyle w:val="BodyTextChar"/>
        </w:rPr>
        <w:t xml:space="preserve">Signature: </w:t>
      </w:r>
      <w:r w:rsidR="007410EC">
        <w:rPr>
          <w:noProof/>
        </w:rPr>
        <w:drawing>
          <wp:inline distT="0" distB="0" distL="0" distR="0" wp14:anchorId="6E6826D5" wp14:editId="23439289">
            <wp:extent cx="983501" cy="204568"/>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139686" cy="237054"/>
                    </a:xfrm>
                    <a:prstGeom prst="rect">
                      <a:avLst/>
                    </a:prstGeom>
                  </pic:spPr>
                </pic:pic>
              </a:graphicData>
            </a:graphic>
          </wp:inline>
        </w:drawing>
      </w:r>
    </w:p>
    <w:p w14:paraId="46873F49" w14:textId="77777777" w:rsidR="009D3E64" w:rsidRDefault="009D3E64" w:rsidP="00714A84">
      <w:pPr>
        <w:contextualSpacing/>
        <w:jc w:val="center"/>
        <w:rPr>
          <w:sz w:val="28"/>
          <w:szCs w:val="28"/>
          <w:lang w:val="en-GB"/>
        </w:rPr>
      </w:pPr>
    </w:p>
    <w:p w14:paraId="4D939F46" w14:textId="77777777" w:rsidR="00714A84" w:rsidRPr="008B57AF" w:rsidRDefault="00714A84" w:rsidP="00714A84">
      <w:pPr>
        <w:contextualSpacing/>
        <w:jc w:val="center"/>
        <w:rPr>
          <w:sz w:val="28"/>
          <w:szCs w:val="28"/>
          <w:lang w:val="en-GB"/>
        </w:rPr>
      </w:pPr>
    </w:p>
    <w:p w14:paraId="33520C68" w14:textId="77777777" w:rsidR="00B17408" w:rsidRDefault="00B17408" w:rsidP="00AE0BAE">
      <w:pPr>
        <w:pStyle w:val="Subtitle"/>
        <w:rPr>
          <w:rFonts w:cs="Times New Roman"/>
        </w:rPr>
        <w:sectPr w:rsidR="00B17408" w:rsidSect="0053171F">
          <w:headerReference w:type="default" r:id="rId15"/>
          <w:pgSz w:w="11909" w:h="16834" w:code="9"/>
          <w:pgMar w:top="1440" w:right="1440" w:bottom="1440" w:left="1440" w:header="720" w:footer="720" w:gutter="0"/>
          <w:pgNumType w:start="0"/>
          <w:cols w:space="720"/>
          <w:titlePg/>
          <w:docGrid w:linePitch="360"/>
        </w:sectPr>
      </w:pPr>
    </w:p>
    <w:bookmarkStart w:id="1" w:name="_Toc26362194"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6DB2D2A9" w14:textId="77777777" w:rsidR="008E57BE" w:rsidRDefault="008E57BE" w:rsidP="004C3191">
          <w:pPr>
            <w:pStyle w:val="Subtitle"/>
          </w:pPr>
          <w:r>
            <w:t>Table of Contents</w:t>
          </w:r>
          <w:bookmarkEnd w:id="2"/>
          <w:bookmarkEnd w:id="1"/>
        </w:p>
        <w:p w14:paraId="6FFEAC0B" w14:textId="1952A4D1" w:rsidR="00FA0953"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6362194" w:history="1">
            <w:r w:rsidR="00FA0953" w:rsidRPr="00C65471">
              <w:rPr>
                <w:rStyle w:val="Hyperlink"/>
                <w:noProof/>
              </w:rPr>
              <w:t>Table of Contents</w:t>
            </w:r>
            <w:r w:rsidR="00FA0953">
              <w:rPr>
                <w:noProof/>
                <w:webHidden/>
              </w:rPr>
              <w:tab/>
            </w:r>
            <w:r w:rsidR="00FA0953">
              <w:rPr>
                <w:noProof/>
                <w:webHidden/>
              </w:rPr>
              <w:fldChar w:fldCharType="begin"/>
            </w:r>
            <w:r w:rsidR="00FA0953">
              <w:rPr>
                <w:noProof/>
                <w:webHidden/>
              </w:rPr>
              <w:instrText xml:space="preserve"> PAGEREF _Toc26362194 \h </w:instrText>
            </w:r>
            <w:r w:rsidR="00FA0953">
              <w:rPr>
                <w:noProof/>
                <w:webHidden/>
              </w:rPr>
            </w:r>
            <w:r w:rsidR="00FA0953">
              <w:rPr>
                <w:noProof/>
                <w:webHidden/>
              </w:rPr>
              <w:fldChar w:fldCharType="separate"/>
            </w:r>
            <w:r w:rsidR="00FA0953">
              <w:rPr>
                <w:noProof/>
                <w:webHidden/>
              </w:rPr>
              <w:t>i</w:t>
            </w:r>
            <w:r w:rsidR="00FA0953">
              <w:rPr>
                <w:noProof/>
                <w:webHidden/>
              </w:rPr>
              <w:fldChar w:fldCharType="end"/>
            </w:r>
          </w:hyperlink>
        </w:p>
        <w:p w14:paraId="181B1CF5" w14:textId="447A5346"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195" w:history="1">
            <w:r w:rsidRPr="00C65471">
              <w:rPr>
                <w:rStyle w:val="Hyperlink"/>
                <w:noProof/>
              </w:rPr>
              <w:t>List of Tables</w:t>
            </w:r>
            <w:r>
              <w:rPr>
                <w:noProof/>
                <w:webHidden/>
              </w:rPr>
              <w:tab/>
            </w:r>
            <w:r>
              <w:rPr>
                <w:noProof/>
                <w:webHidden/>
              </w:rPr>
              <w:fldChar w:fldCharType="begin"/>
            </w:r>
            <w:r>
              <w:rPr>
                <w:noProof/>
                <w:webHidden/>
              </w:rPr>
              <w:instrText xml:space="preserve"> PAGEREF _Toc26362195 \h </w:instrText>
            </w:r>
            <w:r>
              <w:rPr>
                <w:noProof/>
                <w:webHidden/>
              </w:rPr>
            </w:r>
            <w:r>
              <w:rPr>
                <w:noProof/>
                <w:webHidden/>
              </w:rPr>
              <w:fldChar w:fldCharType="separate"/>
            </w:r>
            <w:r>
              <w:rPr>
                <w:noProof/>
                <w:webHidden/>
              </w:rPr>
              <w:t>iii</w:t>
            </w:r>
            <w:r>
              <w:rPr>
                <w:noProof/>
                <w:webHidden/>
              </w:rPr>
              <w:fldChar w:fldCharType="end"/>
            </w:r>
          </w:hyperlink>
        </w:p>
        <w:p w14:paraId="63329953" w14:textId="307D37BE"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196" w:history="1">
            <w:r w:rsidRPr="00C65471">
              <w:rPr>
                <w:rStyle w:val="Hyperlink"/>
                <w:noProof/>
              </w:rPr>
              <w:t>List of Figures</w:t>
            </w:r>
            <w:r>
              <w:rPr>
                <w:noProof/>
                <w:webHidden/>
              </w:rPr>
              <w:tab/>
            </w:r>
            <w:r>
              <w:rPr>
                <w:noProof/>
                <w:webHidden/>
              </w:rPr>
              <w:fldChar w:fldCharType="begin"/>
            </w:r>
            <w:r>
              <w:rPr>
                <w:noProof/>
                <w:webHidden/>
              </w:rPr>
              <w:instrText xml:space="preserve"> PAGEREF _Toc26362196 \h </w:instrText>
            </w:r>
            <w:r>
              <w:rPr>
                <w:noProof/>
                <w:webHidden/>
              </w:rPr>
            </w:r>
            <w:r>
              <w:rPr>
                <w:noProof/>
                <w:webHidden/>
              </w:rPr>
              <w:fldChar w:fldCharType="separate"/>
            </w:r>
            <w:r>
              <w:rPr>
                <w:noProof/>
                <w:webHidden/>
              </w:rPr>
              <w:t>iv</w:t>
            </w:r>
            <w:r>
              <w:rPr>
                <w:noProof/>
                <w:webHidden/>
              </w:rPr>
              <w:fldChar w:fldCharType="end"/>
            </w:r>
          </w:hyperlink>
        </w:p>
        <w:p w14:paraId="2730F971" w14:textId="57A8EE49"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197" w:history="1">
            <w:r w:rsidRPr="00C65471">
              <w:rPr>
                <w:rStyle w:val="Hyperlink"/>
                <w:noProof/>
              </w:rPr>
              <w:t>Abstract</w:t>
            </w:r>
            <w:r>
              <w:rPr>
                <w:noProof/>
                <w:webHidden/>
              </w:rPr>
              <w:tab/>
            </w:r>
            <w:r>
              <w:rPr>
                <w:noProof/>
                <w:webHidden/>
              </w:rPr>
              <w:fldChar w:fldCharType="begin"/>
            </w:r>
            <w:r>
              <w:rPr>
                <w:noProof/>
                <w:webHidden/>
              </w:rPr>
              <w:instrText xml:space="preserve"> PAGEREF _Toc26362197 \h </w:instrText>
            </w:r>
            <w:r>
              <w:rPr>
                <w:noProof/>
                <w:webHidden/>
              </w:rPr>
            </w:r>
            <w:r>
              <w:rPr>
                <w:noProof/>
                <w:webHidden/>
              </w:rPr>
              <w:fldChar w:fldCharType="separate"/>
            </w:r>
            <w:r>
              <w:rPr>
                <w:noProof/>
                <w:webHidden/>
              </w:rPr>
              <w:t>1</w:t>
            </w:r>
            <w:r>
              <w:rPr>
                <w:noProof/>
                <w:webHidden/>
              </w:rPr>
              <w:fldChar w:fldCharType="end"/>
            </w:r>
          </w:hyperlink>
        </w:p>
        <w:p w14:paraId="1CDE3A4C" w14:textId="52BB34B0"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198" w:history="1">
            <w:r w:rsidRPr="00C65471">
              <w:rPr>
                <w:rStyle w:val="Hyperlink"/>
                <w:noProof/>
              </w:rPr>
              <w:t>Chapter 1: Introduction</w:t>
            </w:r>
            <w:r>
              <w:rPr>
                <w:noProof/>
                <w:webHidden/>
              </w:rPr>
              <w:tab/>
            </w:r>
            <w:r>
              <w:rPr>
                <w:noProof/>
                <w:webHidden/>
              </w:rPr>
              <w:fldChar w:fldCharType="begin"/>
            </w:r>
            <w:r>
              <w:rPr>
                <w:noProof/>
                <w:webHidden/>
              </w:rPr>
              <w:instrText xml:space="preserve"> PAGEREF _Toc26362198 \h </w:instrText>
            </w:r>
            <w:r>
              <w:rPr>
                <w:noProof/>
                <w:webHidden/>
              </w:rPr>
            </w:r>
            <w:r>
              <w:rPr>
                <w:noProof/>
                <w:webHidden/>
              </w:rPr>
              <w:fldChar w:fldCharType="separate"/>
            </w:r>
            <w:r>
              <w:rPr>
                <w:noProof/>
                <w:webHidden/>
              </w:rPr>
              <w:t>2</w:t>
            </w:r>
            <w:r>
              <w:rPr>
                <w:noProof/>
                <w:webHidden/>
              </w:rPr>
              <w:fldChar w:fldCharType="end"/>
            </w:r>
          </w:hyperlink>
        </w:p>
        <w:p w14:paraId="146F2BB6" w14:textId="1BDC92F3"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199" w:history="1">
            <w:r w:rsidRPr="00C65471">
              <w:rPr>
                <w:rStyle w:val="Hyperlink"/>
                <w:noProof/>
              </w:rPr>
              <w:t>1.1 Goals and Objectives</w:t>
            </w:r>
            <w:r>
              <w:rPr>
                <w:noProof/>
                <w:webHidden/>
              </w:rPr>
              <w:tab/>
            </w:r>
            <w:r>
              <w:rPr>
                <w:noProof/>
                <w:webHidden/>
              </w:rPr>
              <w:fldChar w:fldCharType="begin"/>
            </w:r>
            <w:r>
              <w:rPr>
                <w:noProof/>
                <w:webHidden/>
              </w:rPr>
              <w:instrText xml:space="preserve"> PAGEREF _Toc26362199 \h </w:instrText>
            </w:r>
            <w:r>
              <w:rPr>
                <w:noProof/>
                <w:webHidden/>
              </w:rPr>
            </w:r>
            <w:r>
              <w:rPr>
                <w:noProof/>
                <w:webHidden/>
              </w:rPr>
              <w:fldChar w:fldCharType="separate"/>
            </w:r>
            <w:r>
              <w:rPr>
                <w:noProof/>
                <w:webHidden/>
              </w:rPr>
              <w:t>2</w:t>
            </w:r>
            <w:r>
              <w:rPr>
                <w:noProof/>
                <w:webHidden/>
              </w:rPr>
              <w:fldChar w:fldCharType="end"/>
            </w:r>
          </w:hyperlink>
        </w:p>
        <w:p w14:paraId="07EC9E24" w14:textId="294A981B"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00" w:history="1">
            <w:r w:rsidRPr="00C65471">
              <w:rPr>
                <w:rStyle w:val="Hyperlink"/>
                <w:noProof/>
              </w:rPr>
              <w:t>Scope of the Project</w:t>
            </w:r>
            <w:r>
              <w:rPr>
                <w:noProof/>
                <w:webHidden/>
              </w:rPr>
              <w:tab/>
            </w:r>
            <w:r>
              <w:rPr>
                <w:noProof/>
                <w:webHidden/>
              </w:rPr>
              <w:fldChar w:fldCharType="begin"/>
            </w:r>
            <w:r>
              <w:rPr>
                <w:noProof/>
                <w:webHidden/>
              </w:rPr>
              <w:instrText xml:space="preserve"> PAGEREF _Toc26362200 \h </w:instrText>
            </w:r>
            <w:r>
              <w:rPr>
                <w:noProof/>
                <w:webHidden/>
              </w:rPr>
            </w:r>
            <w:r>
              <w:rPr>
                <w:noProof/>
                <w:webHidden/>
              </w:rPr>
              <w:fldChar w:fldCharType="separate"/>
            </w:r>
            <w:r>
              <w:rPr>
                <w:noProof/>
                <w:webHidden/>
              </w:rPr>
              <w:t>2</w:t>
            </w:r>
            <w:r>
              <w:rPr>
                <w:noProof/>
                <w:webHidden/>
              </w:rPr>
              <w:fldChar w:fldCharType="end"/>
            </w:r>
          </w:hyperlink>
        </w:p>
        <w:p w14:paraId="1B7B8753" w14:textId="1332FE39"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201" w:history="1">
            <w:r w:rsidRPr="00C65471">
              <w:rPr>
                <w:rStyle w:val="Hyperlink"/>
                <w:noProof/>
              </w:rPr>
              <w:t>Chapter 2: Literature Survey / Related Work</w:t>
            </w:r>
            <w:r>
              <w:rPr>
                <w:noProof/>
                <w:webHidden/>
              </w:rPr>
              <w:tab/>
            </w:r>
            <w:r>
              <w:rPr>
                <w:noProof/>
                <w:webHidden/>
              </w:rPr>
              <w:fldChar w:fldCharType="begin"/>
            </w:r>
            <w:r>
              <w:rPr>
                <w:noProof/>
                <w:webHidden/>
              </w:rPr>
              <w:instrText xml:space="preserve"> PAGEREF _Toc26362201 \h </w:instrText>
            </w:r>
            <w:r>
              <w:rPr>
                <w:noProof/>
                <w:webHidden/>
              </w:rPr>
            </w:r>
            <w:r>
              <w:rPr>
                <w:noProof/>
                <w:webHidden/>
              </w:rPr>
              <w:fldChar w:fldCharType="separate"/>
            </w:r>
            <w:r>
              <w:rPr>
                <w:noProof/>
                <w:webHidden/>
              </w:rPr>
              <w:t>4</w:t>
            </w:r>
            <w:r>
              <w:rPr>
                <w:noProof/>
                <w:webHidden/>
              </w:rPr>
              <w:fldChar w:fldCharType="end"/>
            </w:r>
          </w:hyperlink>
        </w:p>
        <w:p w14:paraId="6D033020" w14:textId="5BA0645C" w:rsidR="00FA0953" w:rsidRDefault="00FA0953">
          <w:pPr>
            <w:pStyle w:val="TOC2"/>
            <w:tabs>
              <w:tab w:val="left" w:pos="880"/>
              <w:tab w:val="right" w:leader="dot" w:pos="9019"/>
            </w:tabs>
            <w:rPr>
              <w:rFonts w:asciiTheme="minorHAnsi" w:eastAsiaTheme="minorEastAsia" w:hAnsiTheme="minorHAnsi" w:cstheme="minorBidi"/>
              <w:noProof/>
              <w:sz w:val="22"/>
              <w:szCs w:val="22"/>
            </w:rPr>
          </w:pPr>
          <w:hyperlink w:anchor="_Toc26362203" w:history="1">
            <w:r w:rsidRPr="00C65471">
              <w:rPr>
                <w:rStyle w:val="Hyperlink"/>
                <w:noProof/>
              </w:rPr>
              <w:t>2.1</w:t>
            </w:r>
            <w:r>
              <w:rPr>
                <w:rFonts w:asciiTheme="minorHAnsi" w:eastAsiaTheme="minorEastAsia" w:hAnsiTheme="minorHAnsi" w:cstheme="minorBidi"/>
                <w:noProof/>
                <w:sz w:val="22"/>
                <w:szCs w:val="22"/>
              </w:rPr>
              <w:tab/>
            </w:r>
            <w:r w:rsidRPr="00C65471">
              <w:rPr>
                <w:rStyle w:val="Hyperlink"/>
                <w:noProof/>
              </w:rPr>
              <w:t>Detailed Literature Review</w:t>
            </w:r>
            <w:r>
              <w:rPr>
                <w:noProof/>
                <w:webHidden/>
              </w:rPr>
              <w:tab/>
            </w:r>
            <w:r>
              <w:rPr>
                <w:noProof/>
                <w:webHidden/>
              </w:rPr>
              <w:fldChar w:fldCharType="begin"/>
            </w:r>
            <w:r>
              <w:rPr>
                <w:noProof/>
                <w:webHidden/>
              </w:rPr>
              <w:instrText xml:space="preserve"> PAGEREF _Toc26362203 \h </w:instrText>
            </w:r>
            <w:r>
              <w:rPr>
                <w:noProof/>
                <w:webHidden/>
              </w:rPr>
            </w:r>
            <w:r>
              <w:rPr>
                <w:noProof/>
                <w:webHidden/>
              </w:rPr>
              <w:fldChar w:fldCharType="separate"/>
            </w:r>
            <w:r>
              <w:rPr>
                <w:noProof/>
                <w:webHidden/>
              </w:rPr>
              <w:t>4</w:t>
            </w:r>
            <w:r>
              <w:rPr>
                <w:noProof/>
                <w:webHidden/>
              </w:rPr>
              <w:fldChar w:fldCharType="end"/>
            </w:r>
          </w:hyperlink>
        </w:p>
        <w:p w14:paraId="2E5A2593" w14:textId="0B992A9D"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04" w:history="1">
            <w:r w:rsidRPr="00C65471">
              <w:rPr>
                <w:rStyle w:val="Hyperlink"/>
                <w:noProof/>
              </w:rPr>
              <w:t>2.1.1</w:t>
            </w:r>
            <w:r>
              <w:rPr>
                <w:rFonts w:asciiTheme="minorHAnsi" w:eastAsiaTheme="minorEastAsia" w:hAnsiTheme="minorHAnsi" w:cstheme="minorBidi"/>
                <w:noProof/>
                <w:sz w:val="22"/>
                <w:szCs w:val="22"/>
              </w:rPr>
              <w:tab/>
            </w:r>
            <w:r w:rsidRPr="00C65471">
              <w:rPr>
                <w:rStyle w:val="Hyperlink"/>
                <w:noProof/>
              </w:rPr>
              <w:t>Analyzing Textual Features</w:t>
            </w:r>
            <w:r>
              <w:rPr>
                <w:noProof/>
                <w:webHidden/>
              </w:rPr>
              <w:tab/>
            </w:r>
            <w:r>
              <w:rPr>
                <w:noProof/>
                <w:webHidden/>
              </w:rPr>
              <w:fldChar w:fldCharType="begin"/>
            </w:r>
            <w:r>
              <w:rPr>
                <w:noProof/>
                <w:webHidden/>
              </w:rPr>
              <w:instrText xml:space="preserve"> PAGEREF _Toc26362204 \h </w:instrText>
            </w:r>
            <w:r>
              <w:rPr>
                <w:noProof/>
                <w:webHidden/>
              </w:rPr>
            </w:r>
            <w:r>
              <w:rPr>
                <w:noProof/>
                <w:webHidden/>
              </w:rPr>
              <w:fldChar w:fldCharType="separate"/>
            </w:r>
            <w:r>
              <w:rPr>
                <w:noProof/>
                <w:webHidden/>
              </w:rPr>
              <w:t>4</w:t>
            </w:r>
            <w:r>
              <w:rPr>
                <w:noProof/>
                <w:webHidden/>
              </w:rPr>
              <w:fldChar w:fldCharType="end"/>
            </w:r>
          </w:hyperlink>
        </w:p>
        <w:p w14:paraId="53604C3F" w14:textId="1CBA1815"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05" w:history="1">
            <w:r w:rsidRPr="00C65471">
              <w:rPr>
                <w:rStyle w:val="Hyperlink"/>
                <w:noProof/>
              </w:rPr>
              <w:t>2.1.2</w:t>
            </w:r>
            <w:r>
              <w:rPr>
                <w:rFonts w:asciiTheme="minorHAnsi" w:eastAsiaTheme="minorEastAsia" w:hAnsiTheme="minorHAnsi" w:cstheme="minorBidi"/>
                <w:noProof/>
                <w:sz w:val="22"/>
                <w:szCs w:val="22"/>
              </w:rPr>
              <w:tab/>
            </w:r>
            <w:r w:rsidRPr="00C65471">
              <w:rPr>
                <w:rStyle w:val="Hyperlink"/>
                <w:noProof/>
              </w:rPr>
              <w:t>Analyzing Visual Features</w:t>
            </w:r>
            <w:r>
              <w:rPr>
                <w:noProof/>
                <w:webHidden/>
              </w:rPr>
              <w:tab/>
            </w:r>
            <w:r>
              <w:rPr>
                <w:noProof/>
                <w:webHidden/>
              </w:rPr>
              <w:fldChar w:fldCharType="begin"/>
            </w:r>
            <w:r>
              <w:rPr>
                <w:noProof/>
                <w:webHidden/>
              </w:rPr>
              <w:instrText xml:space="preserve"> PAGEREF _Toc26362205 \h </w:instrText>
            </w:r>
            <w:r>
              <w:rPr>
                <w:noProof/>
                <w:webHidden/>
              </w:rPr>
            </w:r>
            <w:r>
              <w:rPr>
                <w:noProof/>
                <w:webHidden/>
              </w:rPr>
              <w:fldChar w:fldCharType="separate"/>
            </w:r>
            <w:r>
              <w:rPr>
                <w:noProof/>
                <w:webHidden/>
              </w:rPr>
              <w:t>4</w:t>
            </w:r>
            <w:r>
              <w:rPr>
                <w:noProof/>
                <w:webHidden/>
              </w:rPr>
              <w:fldChar w:fldCharType="end"/>
            </w:r>
          </w:hyperlink>
        </w:p>
        <w:p w14:paraId="3059F08B" w14:textId="07ED3DC9"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06" w:history="1">
            <w:r w:rsidRPr="00C65471">
              <w:rPr>
                <w:rStyle w:val="Hyperlink"/>
                <w:noProof/>
              </w:rPr>
              <w:t>2.1.3</w:t>
            </w:r>
            <w:r>
              <w:rPr>
                <w:rFonts w:asciiTheme="minorHAnsi" w:eastAsiaTheme="minorEastAsia" w:hAnsiTheme="minorHAnsi" w:cstheme="minorBidi"/>
                <w:noProof/>
                <w:sz w:val="22"/>
                <w:szCs w:val="22"/>
              </w:rPr>
              <w:tab/>
            </w:r>
            <w:r w:rsidRPr="00C65471">
              <w:rPr>
                <w:rStyle w:val="Hyperlink"/>
                <w:noProof/>
              </w:rPr>
              <w:t>Integrating Textual and Visual Features</w:t>
            </w:r>
            <w:r>
              <w:rPr>
                <w:noProof/>
                <w:webHidden/>
              </w:rPr>
              <w:tab/>
            </w:r>
            <w:r>
              <w:rPr>
                <w:noProof/>
                <w:webHidden/>
              </w:rPr>
              <w:fldChar w:fldCharType="begin"/>
            </w:r>
            <w:r>
              <w:rPr>
                <w:noProof/>
                <w:webHidden/>
              </w:rPr>
              <w:instrText xml:space="preserve"> PAGEREF _Toc26362206 \h </w:instrText>
            </w:r>
            <w:r>
              <w:rPr>
                <w:noProof/>
                <w:webHidden/>
              </w:rPr>
            </w:r>
            <w:r>
              <w:rPr>
                <w:noProof/>
                <w:webHidden/>
              </w:rPr>
              <w:fldChar w:fldCharType="separate"/>
            </w:r>
            <w:r>
              <w:rPr>
                <w:noProof/>
                <w:webHidden/>
              </w:rPr>
              <w:t>5</w:t>
            </w:r>
            <w:r>
              <w:rPr>
                <w:noProof/>
                <w:webHidden/>
              </w:rPr>
              <w:fldChar w:fldCharType="end"/>
            </w:r>
          </w:hyperlink>
        </w:p>
        <w:p w14:paraId="056DCE4E" w14:textId="0FA802EE"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07" w:history="1">
            <w:r w:rsidRPr="00C65471">
              <w:rPr>
                <w:rStyle w:val="Hyperlink"/>
                <w:noProof/>
              </w:rPr>
              <w:t>Literature Review Summary Table</w:t>
            </w:r>
            <w:r>
              <w:rPr>
                <w:noProof/>
                <w:webHidden/>
              </w:rPr>
              <w:tab/>
            </w:r>
            <w:r>
              <w:rPr>
                <w:noProof/>
                <w:webHidden/>
              </w:rPr>
              <w:fldChar w:fldCharType="begin"/>
            </w:r>
            <w:r>
              <w:rPr>
                <w:noProof/>
                <w:webHidden/>
              </w:rPr>
              <w:instrText xml:space="preserve"> PAGEREF _Toc26362207 \h </w:instrText>
            </w:r>
            <w:r>
              <w:rPr>
                <w:noProof/>
                <w:webHidden/>
              </w:rPr>
            </w:r>
            <w:r>
              <w:rPr>
                <w:noProof/>
                <w:webHidden/>
              </w:rPr>
              <w:fldChar w:fldCharType="separate"/>
            </w:r>
            <w:r>
              <w:rPr>
                <w:noProof/>
                <w:webHidden/>
              </w:rPr>
              <w:t>6</w:t>
            </w:r>
            <w:r>
              <w:rPr>
                <w:noProof/>
                <w:webHidden/>
              </w:rPr>
              <w:fldChar w:fldCharType="end"/>
            </w:r>
          </w:hyperlink>
        </w:p>
        <w:p w14:paraId="60903697" w14:textId="4B9234D2"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208" w:history="1">
            <w:r w:rsidRPr="00C65471">
              <w:rPr>
                <w:rStyle w:val="Hyperlink"/>
                <w:noProof/>
              </w:rPr>
              <w:t>Chapter 3: Requirements and Design</w:t>
            </w:r>
            <w:r>
              <w:rPr>
                <w:noProof/>
                <w:webHidden/>
              </w:rPr>
              <w:tab/>
            </w:r>
            <w:r>
              <w:rPr>
                <w:noProof/>
                <w:webHidden/>
              </w:rPr>
              <w:fldChar w:fldCharType="begin"/>
            </w:r>
            <w:r>
              <w:rPr>
                <w:noProof/>
                <w:webHidden/>
              </w:rPr>
              <w:instrText xml:space="preserve"> PAGEREF _Toc26362208 \h </w:instrText>
            </w:r>
            <w:r>
              <w:rPr>
                <w:noProof/>
                <w:webHidden/>
              </w:rPr>
            </w:r>
            <w:r>
              <w:rPr>
                <w:noProof/>
                <w:webHidden/>
              </w:rPr>
              <w:fldChar w:fldCharType="separate"/>
            </w:r>
            <w:r>
              <w:rPr>
                <w:noProof/>
                <w:webHidden/>
              </w:rPr>
              <w:t>9</w:t>
            </w:r>
            <w:r>
              <w:rPr>
                <w:noProof/>
                <w:webHidden/>
              </w:rPr>
              <w:fldChar w:fldCharType="end"/>
            </w:r>
          </w:hyperlink>
        </w:p>
        <w:p w14:paraId="178B17CC" w14:textId="00013055"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10" w:history="1">
            <w:r w:rsidRPr="00C65471">
              <w:rPr>
                <w:rStyle w:val="Hyperlink"/>
                <w:noProof/>
              </w:rPr>
              <w:t>Functional Requirements</w:t>
            </w:r>
            <w:r>
              <w:rPr>
                <w:noProof/>
                <w:webHidden/>
              </w:rPr>
              <w:tab/>
            </w:r>
            <w:r>
              <w:rPr>
                <w:noProof/>
                <w:webHidden/>
              </w:rPr>
              <w:fldChar w:fldCharType="begin"/>
            </w:r>
            <w:r>
              <w:rPr>
                <w:noProof/>
                <w:webHidden/>
              </w:rPr>
              <w:instrText xml:space="preserve"> PAGEREF _Toc26362210 \h </w:instrText>
            </w:r>
            <w:r>
              <w:rPr>
                <w:noProof/>
                <w:webHidden/>
              </w:rPr>
            </w:r>
            <w:r>
              <w:rPr>
                <w:noProof/>
                <w:webHidden/>
              </w:rPr>
              <w:fldChar w:fldCharType="separate"/>
            </w:r>
            <w:r>
              <w:rPr>
                <w:noProof/>
                <w:webHidden/>
              </w:rPr>
              <w:t>9</w:t>
            </w:r>
            <w:r>
              <w:rPr>
                <w:noProof/>
                <w:webHidden/>
              </w:rPr>
              <w:fldChar w:fldCharType="end"/>
            </w:r>
          </w:hyperlink>
        </w:p>
        <w:p w14:paraId="4E1CB7E3" w14:textId="7A7FBD2F"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1" w:history="1">
            <w:r w:rsidRPr="00C65471">
              <w:rPr>
                <w:rStyle w:val="Hyperlink"/>
                <w:noProof/>
              </w:rPr>
              <w:t>3.1.1</w:t>
            </w:r>
            <w:r>
              <w:rPr>
                <w:rFonts w:asciiTheme="minorHAnsi" w:eastAsiaTheme="minorEastAsia" w:hAnsiTheme="minorHAnsi" w:cstheme="minorBidi"/>
                <w:noProof/>
                <w:sz w:val="22"/>
                <w:szCs w:val="22"/>
              </w:rPr>
              <w:tab/>
            </w:r>
            <w:r w:rsidRPr="00C65471">
              <w:rPr>
                <w:rStyle w:val="Hyperlink"/>
                <w:noProof/>
              </w:rPr>
              <w:t>Sentiment Classification of Memes</w:t>
            </w:r>
            <w:r>
              <w:rPr>
                <w:noProof/>
                <w:webHidden/>
              </w:rPr>
              <w:tab/>
            </w:r>
            <w:r>
              <w:rPr>
                <w:noProof/>
                <w:webHidden/>
              </w:rPr>
              <w:fldChar w:fldCharType="begin"/>
            </w:r>
            <w:r>
              <w:rPr>
                <w:noProof/>
                <w:webHidden/>
              </w:rPr>
              <w:instrText xml:space="preserve"> PAGEREF _Toc26362211 \h </w:instrText>
            </w:r>
            <w:r>
              <w:rPr>
                <w:noProof/>
                <w:webHidden/>
              </w:rPr>
            </w:r>
            <w:r>
              <w:rPr>
                <w:noProof/>
                <w:webHidden/>
              </w:rPr>
              <w:fldChar w:fldCharType="separate"/>
            </w:r>
            <w:r>
              <w:rPr>
                <w:noProof/>
                <w:webHidden/>
              </w:rPr>
              <w:t>9</w:t>
            </w:r>
            <w:r>
              <w:rPr>
                <w:noProof/>
                <w:webHidden/>
              </w:rPr>
              <w:fldChar w:fldCharType="end"/>
            </w:r>
          </w:hyperlink>
        </w:p>
        <w:p w14:paraId="3EC763F2" w14:textId="673E24C5"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2" w:history="1">
            <w:r w:rsidRPr="00C65471">
              <w:rPr>
                <w:rStyle w:val="Hyperlink"/>
                <w:noProof/>
              </w:rPr>
              <w:t>3.1.2</w:t>
            </w:r>
            <w:r>
              <w:rPr>
                <w:rFonts w:asciiTheme="minorHAnsi" w:eastAsiaTheme="minorEastAsia" w:hAnsiTheme="minorHAnsi" w:cstheme="minorBidi"/>
                <w:noProof/>
                <w:sz w:val="22"/>
                <w:szCs w:val="22"/>
              </w:rPr>
              <w:tab/>
            </w:r>
            <w:r w:rsidRPr="00C65471">
              <w:rPr>
                <w:rStyle w:val="Hyperlink"/>
                <w:noProof/>
              </w:rPr>
              <w:t>Humor Classification of Memes</w:t>
            </w:r>
            <w:r>
              <w:rPr>
                <w:noProof/>
                <w:webHidden/>
              </w:rPr>
              <w:tab/>
            </w:r>
            <w:r>
              <w:rPr>
                <w:noProof/>
                <w:webHidden/>
              </w:rPr>
              <w:fldChar w:fldCharType="begin"/>
            </w:r>
            <w:r>
              <w:rPr>
                <w:noProof/>
                <w:webHidden/>
              </w:rPr>
              <w:instrText xml:space="preserve"> PAGEREF _Toc26362212 \h </w:instrText>
            </w:r>
            <w:r>
              <w:rPr>
                <w:noProof/>
                <w:webHidden/>
              </w:rPr>
            </w:r>
            <w:r>
              <w:rPr>
                <w:noProof/>
                <w:webHidden/>
              </w:rPr>
              <w:fldChar w:fldCharType="separate"/>
            </w:r>
            <w:r>
              <w:rPr>
                <w:noProof/>
                <w:webHidden/>
              </w:rPr>
              <w:t>9</w:t>
            </w:r>
            <w:r>
              <w:rPr>
                <w:noProof/>
                <w:webHidden/>
              </w:rPr>
              <w:fldChar w:fldCharType="end"/>
            </w:r>
          </w:hyperlink>
        </w:p>
        <w:p w14:paraId="025204A6" w14:textId="33C46016"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3" w:history="1">
            <w:r w:rsidRPr="00C65471">
              <w:rPr>
                <w:rStyle w:val="Hyperlink"/>
                <w:noProof/>
              </w:rPr>
              <w:t>3.1.3</w:t>
            </w:r>
            <w:r>
              <w:rPr>
                <w:rFonts w:asciiTheme="minorHAnsi" w:eastAsiaTheme="minorEastAsia" w:hAnsiTheme="minorHAnsi" w:cstheme="minorBidi"/>
                <w:noProof/>
                <w:sz w:val="22"/>
                <w:szCs w:val="22"/>
              </w:rPr>
              <w:tab/>
            </w:r>
            <w:r w:rsidRPr="00C65471">
              <w:rPr>
                <w:rStyle w:val="Hyperlink"/>
                <w:noProof/>
              </w:rPr>
              <w:t>Identifying Scales of Semantic Classes</w:t>
            </w:r>
            <w:r>
              <w:rPr>
                <w:noProof/>
                <w:webHidden/>
              </w:rPr>
              <w:tab/>
            </w:r>
            <w:r>
              <w:rPr>
                <w:noProof/>
                <w:webHidden/>
              </w:rPr>
              <w:fldChar w:fldCharType="begin"/>
            </w:r>
            <w:r>
              <w:rPr>
                <w:noProof/>
                <w:webHidden/>
              </w:rPr>
              <w:instrText xml:space="preserve"> PAGEREF _Toc26362213 \h </w:instrText>
            </w:r>
            <w:r>
              <w:rPr>
                <w:noProof/>
                <w:webHidden/>
              </w:rPr>
            </w:r>
            <w:r>
              <w:rPr>
                <w:noProof/>
                <w:webHidden/>
              </w:rPr>
              <w:fldChar w:fldCharType="separate"/>
            </w:r>
            <w:r>
              <w:rPr>
                <w:noProof/>
                <w:webHidden/>
              </w:rPr>
              <w:t>9</w:t>
            </w:r>
            <w:r>
              <w:rPr>
                <w:noProof/>
                <w:webHidden/>
              </w:rPr>
              <w:fldChar w:fldCharType="end"/>
            </w:r>
          </w:hyperlink>
        </w:p>
        <w:p w14:paraId="1F88FD98" w14:textId="11215A2A"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4" w:history="1">
            <w:r w:rsidRPr="00C65471">
              <w:rPr>
                <w:rStyle w:val="Hyperlink"/>
                <w:noProof/>
              </w:rPr>
              <w:t>3.1.4</w:t>
            </w:r>
            <w:r>
              <w:rPr>
                <w:rFonts w:asciiTheme="minorHAnsi" w:eastAsiaTheme="minorEastAsia" w:hAnsiTheme="minorHAnsi" w:cstheme="minorBidi"/>
                <w:noProof/>
                <w:sz w:val="22"/>
                <w:szCs w:val="22"/>
              </w:rPr>
              <w:tab/>
            </w:r>
            <w:r w:rsidRPr="00C65471">
              <w:rPr>
                <w:rStyle w:val="Hyperlink"/>
                <w:noProof/>
              </w:rPr>
              <w:t>Display Accuracies</w:t>
            </w:r>
            <w:r>
              <w:rPr>
                <w:noProof/>
                <w:webHidden/>
              </w:rPr>
              <w:tab/>
            </w:r>
            <w:r>
              <w:rPr>
                <w:noProof/>
                <w:webHidden/>
              </w:rPr>
              <w:fldChar w:fldCharType="begin"/>
            </w:r>
            <w:r>
              <w:rPr>
                <w:noProof/>
                <w:webHidden/>
              </w:rPr>
              <w:instrText xml:space="preserve"> PAGEREF _Toc26362214 \h </w:instrText>
            </w:r>
            <w:r>
              <w:rPr>
                <w:noProof/>
                <w:webHidden/>
              </w:rPr>
            </w:r>
            <w:r>
              <w:rPr>
                <w:noProof/>
                <w:webHidden/>
              </w:rPr>
              <w:fldChar w:fldCharType="separate"/>
            </w:r>
            <w:r>
              <w:rPr>
                <w:noProof/>
                <w:webHidden/>
              </w:rPr>
              <w:t>9</w:t>
            </w:r>
            <w:r>
              <w:rPr>
                <w:noProof/>
                <w:webHidden/>
              </w:rPr>
              <w:fldChar w:fldCharType="end"/>
            </w:r>
          </w:hyperlink>
        </w:p>
        <w:p w14:paraId="657566EB" w14:textId="2B3092F2"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15" w:history="1">
            <w:r w:rsidRPr="00C65471">
              <w:rPr>
                <w:rStyle w:val="Hyperlink"/>
                <w:noProof/>
              </w:rPr>
              <w:t>Non-Functional Requirements</w:t>
            </w:r>
            <w:r>
              <w:rPr>
                <w:noProof/>
                <w:webHidden/>
              </w:rPr>
              <w:tab/>
            </w:r>
            <w:r>
              <w:rPr>
                <w:noProof/>
                <w:webHidden/>
              </w:rPr>
              <w:fldChar w:fldCharType="begin"/>
            </w:r>
            <w:r>
              <w:rPr>
                <w:noProof/>
                <w:webHidden/>
              </w:rPr>
              <w:instrText xml:space="preserve"> PAGEREF _Toc26362215 \h </w:instrText>
            </w:r>
            <w:r>
              <w:rPr>
                <w:noProof/>
                <w:webHidden/>
              </w:rPr>
            </w:r>
            <w:r>
              <w:rPr>
                <w:noProof/>
                <w:webHidden/>
              </w:rPr>
              <w:fldChar w:fldCharType="separate"/>
            </w:r>
            <w:r>
              <w:rPr>
                <w:noProof/>
                <w:webHidden/>
              </w:rPr>
              <w:t>9</w:t>
            </w:r>
            <w:r>
              <w:rPr>
                <w:noProof/>
                <w:webHidden/>
              </w:rPr>
              <w:fldChar w:fldCharType="end"/>
            </w:r>
          </w:hyperlink>
        </w:p>
        <w:p w14:paraId="63FA26C7" w14:textId="2EC09BFE"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6" w:history="1">
            <w:r w:rsidRPr="00C65471">
              <w:rPr>
                <w:rStyle w:val="Hyperlink"/>
                <w:noProof/>
              </w:rPr>
              <w:t>3.1.5</w:t>
            </w:r>
            <w:r>
              <w:rPr>
                <w:rFonts w:asciiTheme="minorHAnsi" w:eastAsiaTheme="minorEastAsia" w:hAnsiTheme="minorHAnsi" w:cstheme="minorBidi"/>
                <w:noProof/>
                <w:sz w:val="22"/>
                <w:szCs w:val="22"/>
              </w:rPr>
              <w:tab/>
            </w:r>
            <w:r w:rsidRPr="00C65471">
              <w:rPr>
                <w:rStyle w:val="Hyperlink"/>
                <w:noProof/>
              </w:rPr>
              <w:t>Scalability</w:t>
            </w:r>
            <w:r>
              <w:rPr>
                <w:noProof/>
                <w:webHidden/>
              </w:rPr>
              <w:tab/>
            </w:r>
            <w:r>
              <w:rPr>
                <w:noProof/>
                <w:webHidden/>
              </w:rPr>
              <w:fldChar w:fldCharType="begin"/>
            </w:r>
            <w:r>
              <w:rPr>
                <w:noProof/>
                <w:webHidden/>
              </w:rPr>
              <w:instrText xml:space="preserve"> PAGEREF _Toc26362216 \h </w:instrText>
            </w:r>
            <w:r>
              <w:rPr>
                <w:noProof/>
                <w:webHidden/>
              </w:rPr>
            </w:r>
            <w:r>
              <w:rPr>
                <w:noProof/>
                <w:webHidden/>
              </w:rPr>
              <w:fldChar w:fldCharType="separate"/>
            </w:r>
            <w:r>
              <w:rPr>
                <w:noProof/>
                <w:webHidden/>
              </w:rPr>
              <w:t>9</w:t>
            </w:r>
            <w:r>
              <w:rPr>
                <w:noProof/>
                <w:webHidden/>
              </w:rPr>
              <w:fldChar w:fldCharType="end"/>
            </w:r>
          </w:hyperlink>
        </w:p>
        <w:p w14:paraId="0EAE7F3B" w14:textId="04DC5912"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7" w:history="1">
            <w:r w:rsidRPr="00C65471">
              <w:rPr>
                <w:rStyle w:val="Hyperlink"/>
                <w:noProof/>
              </w:rPr>
              <w:t>3.1.6</w:t>
            </w:r>
            <w:r>
              <w:rPr>
                <w:rFonts w:asciiTheme="minorHAnsi" w:eastAsiaTheme="minorEastAsia" w:hAnsiTheme="minorHAnsi" w:cstheme="minorBidi"/>
                <w:noProof/>
                <w:sz w:val="22"/>
                <w:szCs w:val="22"/>
              </w:rPr>
              <w:tab/>
            </w:r>
            <w:r w:rsidRPr="00C65471">
              <w:rPr>
                <w:rStyle w:val="Hyperlink"/>
                <w:noProof/>
              </w:rPr>
              <w:t>Portability</w:t>
            </w:r>
            <w:r>
              <w:rPr>
                <w:noProof/>
                <w:webHidden/>
              </w:rPr>
              <w:tab/>
            </w:r>
            <w:r>
              <w:rPr>
                <w:noProof/>
                <w:webHidden/>
              </w:rPr>
              <w:fldChar w:fldCharType="begin"/>
            </w:r>
            <w:r>
              <w:rPr>
                <w:noProof/>
                <w:webHidden/>
              </w:rPr>
              <w:instrText xml:space="preserve"> PAGEREF _Toc26362217 \h </w:instrText>
            </w:r>
            <w:r>
              <w:rPr>
                <w:noProof/>
                <w:webHidden/>
              </w:rPr>
            </w:r>
            <w:r>
              <w:rPr>
                <w:noProof/>
                <w:webHidden/>
              </w:rPr>
              <w:fldChar w:fldCharType="separate"/>
            </w:r>
            <w:r>
              <w:rPr>
                <w:noProof/>
                <w:webHidden/>
              </w:rPr>
              <w:t>9</w:t>
            </w:r>
            <w:r>
              <w:rPr>
                <w:noProof/>
                <w:webHidden/>
              </w:rPr>
              <w:fldChar w:fldCharType="end"/>
            </w:r>
          </w:hyperlink>
        </w:p>
        <w:p w14:paraId="5753B33A" w14:textId="759254A7"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8" w:history="1">
            <w:r w:rsidRPr="00C65471">
              <w:rPr>
                <w:rStyle w:val="Hyperlink"/>
                <w:noProof/>
              </w:rPr>
              <w:t>3.1.7</w:t>
            </w:r>
            <w:r>
              <w:rPr>
                <w:rFonts w:asciiTheme="minorHAnsi" w:eastAsiaTheme="minorEastAsia" w:hAnsiTheme="minorHAnsi" w:cstheme="minorBidi"/>
                <w:noProof/>
                <w:sz w:val="22"/>
                <w:szCs w:val="22"/>
              </w:rPr>
              <w:tab/>
            </w:r>
            <w:r w:rsidRPr="00C65471">
              <w:rPr>
                <w:rStyle w:val="Hyperlink"/>
                <w:noProof/>
              </w:rPr>
              <w:t>Performance</w:t>
            </w:r>
            <w:r>
              <w:rPr>
                <w:noProof/>
                <w:webHidden/>
              </w:rPr>
              <w:tab/>
            </w:r>
            <w:r>
              <w:rPr>
                <w:noProof/>
                <w:webHidden/>
              </w:rPr>
              <w:fldChar w:fldCharType="begin"/>
            </w:r>
            <w:r>
              <w:rPr>
                <w:noProof/>
                <w:webHidden/>
              </w:rPr>
              <w:instrText xml:space="preserve"> PAGEREF _Toc26362218 \h </w:instrText>
            </w:r>
            <w:r>
              <w:rPr>
                <w:noProof/>
                <w:webHidden/>
              </w:rPr>
            </w:r>
            <w:r>
              <w:rPr>
                <w:noProof/>
                <w:webHidden/>
              </w:rPr>
              <w:fldChar w:fldCharType="separate"/>
            </w:r>
            <w:r>
              <w:rPr>
                <w:noProof/>
                <w:webHidden/>
              </w:rPr>
              <w:t>9</w:t>
            </w:r>
            <w:r>
              <w:rPr>
                <w:noProof/>
                <w:webHidden/>
              </w:rPr>
              <w:fldChar w:fldCharType="end"/>
            </w:r>
          </w:hyperlink>
        </w:p>
        <w:p w14:paraId="410FAC22" w14:textId="6CADAF7C"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19" w:history="1">
            <w:r w:rsidRPr="00C65471">
              <w:rPr>
                <w:rStyle w:val="Hyperlink"/>
                <w:noProof/>
              </w:rPr>
              <w:t>3.1.8</w:t>
            </w:r>
            <w:r>
              <w:rPr>
                <w:rFonts w:asciiTheme="minorHAnsi" w:eastAsiaTheme="minorEastAsia" w:hAnsiTheme="minorHAnsi" w:cstheme="minorBidi"/>
                <w:noProof/>
                <w:sz w:val="22"/>
                <w:szCs w:val="22"/>
              </w:rPr>
              <w:tab/>
            </w:r>
            <w:r w:rsidRPr="00C65471">
              <w:rPr>
                <w:rStyle w:val="Hyperlink"/>
                <w:noProof/>
              </w:rPr>
              <w:t>Usability</w:t>
            </w:r>
            <w:r>
              <w:rPr>
                <w:noProof/>
                <w:webHidden/>
              </w:rPr>
              <w:tab/>
            </w:r>
            <w:r>
              <w:rPr>
                <w:noProof/>
                <w:webHidden/>
              </w:rPr>
              <w:fldChar w:fldCharType="begin"/>
            </w:r>
            <w:r>
              <w:rPr>
                <w:noProof/>
                <w:webHidden/>
              </w:rPr>
              <w:instrText xml:space="preserve"> PAGEREF _Toc26362219 \h </w:instrText>
            </w:r>
            <w:r>
              <w:rPr>
                <w:noProof/>
                <w:webHidden/>
              </w:rPr>
            </w:r>
            <w:r>
              <w:rPr>
                <w:noProof/>
                <w:webHidden/>
              </w:rPr>
              <w:fldChar w:fldCharType="separate"/>
            </w:r>
            <w:r>
              <w:rPr>
                <w:noProof/>
                <w:webHidden/>
              </w:rPr>
              <w:t>9</w:t>
            </w:r>
            <w:r>
              <w:rPr>
                <w:noProof/>
                <w:webHidden/>
              </w:rPr>
              <w:fldChar w:fldCharType="end"/>
            </w:r>
          </w:hyperlink>
        </w:p>
        <w:p w14:paraId="114B7C0E" w14:textId="647477BA"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0" w:history="1">
            <w:r w:rsidRPr="00C65471">
              <w:rPr>
                <w:rStyle w:val="Hyperlink"/>
                <w:noProof/>
              </w:rPr>
              <w:t>3.1.9</w:t>
            </w:r>
            <w:r>
              <w:rPr>
                <w:rFonts w:asciiTheme="minorHAnsi" w:eastAsiaTheme="minorEastAsia" w:hAnsiTheme="minorHAnsi" w:cstheme="minorBidi"/>
                <w:noProof/>
                <w:sz w:val="22"/>
                <w:szCs w:val="22"/>
              </w:rPr>
              <w:tab/>
            </w:r>
            <w:r w:rsidRPr="00C65471">
              <w:rPr>
                <w:rStyle w:val="Hyperlink"/>
                <w:noProof/>
              </w:rPr>
              <w:t>Reliability</w:t>
            </w:r>
            <w:r>
              <w:rPr>
                <w:noProof/>
                <w:webHidden/>
              </w:rPr>
              <w:tab/>
            </w:r>
            <w:r>
              <w:rPr>
                <w:noProof/>
                <w:webHidden/>
              </w:rPr>
              <w:fldChar w:fldCharType="begin"/>
            </w:r>
            <w:r>
              <w:rPr>
                <w:noProof/>
                <w:webHidden/>
              </w:rPr>
              <w:instrText xml:space="preserve"> PAGEREF _Toc26362220 \h </w:instrText>
            </w:r>
            <w:r>
              <w:rPr>
                <w:noProof/>
                <w:webHidden/>
              </w:rPr>
            </w:r>
            <w:r>
              <w:rPr>
                <w:noProof/>
                <w:webHidden/>
              </w:rPr>
              <w:fldChar w:fldCharType="separate"/>
            </w:r>
            <w:r>
              <w:rPr>
                <w:noProof/>
                <w:webHidden/>
              </w:rPr>
              <w:t>9</w:t>
            </w:r>
            <w:r>
              <w:rPr>
                <w:noProof/>
                <w:webHidden/>
              </w:rPr>
              <w:fldChar w:fldCharType="end"/>
            </w:r>
          </w:hyperlink>
        </w:p>
        <w:p w14:paraId="17E2E78D" w14:textId="45323416"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1" w:history="1">
            <w:r w:rsidRPr="00C65471">
              <w:rPr>
                <w:rStyle w:val="Hyperlink"/>
                <w:noProof/>
              </w:rPr>
              <w:t>3.1.10</w:t>
            </w:r>
            <w:r>
              <w:rPr>
                <w:rFonts w:asciiTheme="minorHAnsi" w:eastAsiaTheme="minorEastAsia" w:hAnsiTheme="minorHAnsi" w:cstheme="minorBidi"/>
                <w:noProof/>
                <w:sz w:val="22"/>
                <w:szCs w:val="22"/>
              </w:rPr>
              <w:tab/>
            </w:r>
            <w:r w:rsidRPr="00C65471">
              <w:rPr>
                <w:rStyle w:val="Hyperlink"/>
                <w:noProof/>
              </w:rPr>
              <w:t>Manageability</w:t>
            </w:r>
            <w:r>
              <w:rPr>
                <w:noProof/>
                <w:webHidden/>
              </w:rPr>
              <w:tab/>
            </w:r>
            <w:r>
              <w:rPr>
                <w:noProof/>
                <w:webHidden/>
              </w:rPr>
              <w:fldChar w:fldCharType="begin"/>
            </w:r>
            <w:r>
              <w:rPr>
                <w:noProof/>
                <w:webHidden/>
              </w:rPr>
              <w:instrText xml:space="preserve"> PAGEREF _Toc26362221 \h </w:instrText>
            </w:r>
            <w:r>
              <w:rPr>
                <w:noProof/>
                <w:webHidden/>
              </w:rPr>
            </w:r>
            <w:r>
              <w:rPr>
                <w:noProof/>
                <w:webHidden/>
              </w:rPr>
              <w:fldChar w:fldCharType="separate"/>
            </w:r>
            <w:r>
              <w:rPr>
                <w:noProof/>
                <w:webHidden/>
              </w:rPr>
              <w:t>10</w:t>
            </w:r>
            <w:r>
              <w:rPr>
                <w:noProof/>
                <w:webHidden/>
              </w:rPr>
              <w:fldChar w:fldCharType="end"/>
            </w:r>
          </w:hyperlink>
        </w:p>
        <w:p w14:paraId="76D9C41E" w14:textId="4728BE91"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2" w:history="1">
            <w:r w:rsidRPr="00C65471">
              <w:rPr>
                <w:rStyle w:val="Hyperlink"/>
                <w:noProof/>
              </w:rPr>
              <w:t>3.1.11</w:t>
            </w:r>
            <w:r>
              <w:rPr>
                <w:rFonts w:asciiTheme="minorHAnsi" w:eastAsiaTheme="minorEastAsia" w:hAnsiTheme="minorHAnsi" w:cstheme="minorBidi"/>
                <w:noProof/>
                <w:sz w:val="22"/>
                <w:szCs w:val="22"/>
              </w:rPr>
              <w:tab/>
            </w:r>
            <w:r w:rsidRPr="00C65471">
              <w:rPr>
                <w:rStyle w:val="Hyperlink"/>
                <w:noProof/>
              </w:rPr>
              <w:t>Reusability</w:t>
            </w:r>
            <w:r>
              <w:rPr>
                <w:noProof/>
                <w:webHidden/>
              </w:rPr>
              <w:tab/>
            </w:r>
            <w:r>
              <w:rPr>
                <w:noProof/>
                <w:webHidden/>
              </w:rPr>
              <w:fldChar w:fldCharType="begin"/>
            </w:r>
            <w:r>
              <w:rPr>
                <w:noProof/>
                <w:webHidden/>
              </w:rPr>
              <w:instrText xml:space="preserve"> PAGEREF _Toc26362222 \h </w:instrText>
            </w:r>
            <w:r>
              <w:rPr>
                <w:noProof/>
                <w:webHidden/>
              </w:rPr>
            </w:r>
            <w:r>
              <w:rPr>
                <w:noProof/>
                <w:webHidden/>
              </w:rPr>
              <w:fldChar w:fldCharType="separate"/>
            </w:r>
            <w:r>
              <w:rPr>
                <w:noProof/>
                <w:webHidden/>
              </w:rPr>
              <w:t>10</w:t>
            </w:r>
            <w:r>
              <w:rPr>
                <w:noProof/>
                <w:webHidden/>
              </w:rPr>
              <w:fldChar w:fldCharType="end"/>
            </w:r>
          </w:hyperlink>
        </w:p>
        <w:p w14:paraId="1B45A012" w14:textId="5C1C5DBD"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3" w:history="1">
            <w:r w:rsidRPr="00C65471">
              <w:rPr>
                <w:rStyle w:val="Hyperlink"/>
                <w:noProof/>
              </w:rPr>
              <w:t>3.1.12</w:t>
            </w:r>
            <w:r>
              <w:rPr>
                <w:rFonts w:asciiTheme="minorHAnsi" w:eastAsiaTheme="minorEastAsia" w:hAnsiTheme="minorHAnsi" w:cstheme="minorBidi"/>
                <w:noProof/>
                <w:sz w:val="22"/>
                <w:szCs w:val="22"/>
              </w:rPr>
              <w:tab/>
            </w:r>
            <w:r w:rsidRPr="00C65471">
              <w:rPr>
                <w:rStyle w:val="Hyperlink"/>
                <w:noProof/>
              </w:rPr>
              <w:t>Availability</w:t>
            </w:r>
            <w:r>
              <w:rPr>
                <w:noProof/>
                <w:webHidden/>
              </w:rPr>
              <w:tab/>
            </w:r>
            <w:r>
              <w:rPr>
                <w:noProof/>
                <w:webHidden/>
              </w:rPr>
              <w:fldChar w:fldCharType="begin"/>
            </w:r>
            <w:r>
              <w:rPr>
                <w:noProof/>
                <w:webHidden/>
              </w:rPr>
              <w:instrText xml:space="preserve"> PAGEREF _Toc26362223 \h </w:instrText>
            </w:r>
            <w:r>
              <w:rPr>
                <w:noProof/>
                <w:webHidden/>
              </w:rPr>
            </w:r>
            <w:r>
              <w:rPr>
                <w:noProof/>
                <w:webHidden/>
              </w:rPr>
              <w:fldChar w:fldCharType="separate"/>
            </w:r>
            <w:r>
              <w:rPr>
                <w:noProof/>
                <w:webHidden/>
              </w:rPr>
              <w:t>10</w:t>
            </w:r>
            <w:r>
              <w:rPr>
                <w:noProof/>
                <w:webHidden/>
              </w:rPr>
              <w:fldChar w:fldCharType="end"/>
            </w:r>
          </w:hyperlink>
        </w:p>
        <w:p w14:paraId="591A9F0A" w14:textId="75B660D6"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24" w:history="1">
            <w:r w:rsidRPr="00C65471">
              <w:rPr>
                <w:rStyle w:val="Hyperlink"/>
                <w:noProof/>
              </w:rPr>
              <w:t>Hardware and Software Requirements</w:t>
            </w:r>
            <w:r>
              <w:rPr>
                <w:noProof/>
                <w:webHidden/>
              </w:rPr>
              <w:tab/>
            </w:r>
            <w:r>
              <w:rPr>
                <w:noProof/>
                <w:webHidden/>
              </w:rPr>
              <w:fldChar w:fldCharType="begin"/>
            </w:r>
            <w:r>
              <w:rPr>
                <w:noProof/>
                <w:webHidden/>
              </w:rPr>
              <w:instrText xml:space="preserve"> PAGEREF _Toc26362224 \h </w:instrText>
            </w:r>
            <w:r>
              <w:rPr>
                <w:noProof/>
                <w:webHidden/>
              </w:rPr>
            </w:r>
            <w:r>
              <w:rPr>
                <w:noProof/>
                <w:webHidden/>
              </w:rPr>
              <w:fldChar w:fldCharType="separate"/>
            </w:r>
            <w:r>
              <w:rPr>
                <w:noProof/>
                <w:webHidden/>
              </w:rPr>
              <w:t>10</w:t>
            </w:r>
            <w:r>
              <w:rPr>
                <w:noProof/>
                <w:webHidden/>
              </w:rPr>
              <w:fldChar w:fldCharType="end"/>
            </w:r>
          </w:hyperlink>
        </w:p>
        <w:p w14:paraId="6D542DED" w14:textId="0CC8FEA1"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25" w:history="1">
            <w:r w:rsidRPr="00C65471">
              <w:rPr>
                <w:rStyle w:val="Hyperlink"/>
                <w:noProof/>
              </w:rPr>
              <w:t>System Architecture</w:t>
            </w:r>
            <w:r>
              <w:rPr>
                <w:noProof/>
                <w:webHidden/>
              </w:rPr>
              <w:tab/>
            </w:r>
            <w:r>
              <w:rPr>
                <w:noProof/>
                <w:webHidden/>
              </w:rPr>
              <w:fldChar w:fldCharType="begin"/>
            </w:r>
            <w:r>
              <w:rPr>
                <w:noProof/>
                <w:webHidden/>
              </w:rPr>
              <w:instrText xml:space="preserve"> PAGEREF _Toc26362225 \h </w:instrText>
            </w:r>
            <w:r>
              <w:rPr>
                <w:noProof/>
                <w:webHidden/>
              </w:rPr>
            </w:r>
            <w:r>
              <w:rPr>
                <w:noProof/>
                <w:webHidden/>
              </w:rPr>
              <w:fldChar w:fldCharType="separate"/>
            </w:r>
            <w:r>
              <w:rPr>
                <w:noProof/>
                <w:webHidden/>
              </w:rPr>
              <w:t>11</w:t>
            </w:r>
            <w:r>
              <w:rPr>
                <w:noProof/>
                <w:webHidden/>
              </w:rPr>
              <w:fldChar w:fldCharType="end"/>
            </w:r>
          </w:hyperlink>
        </w:p>
        <w:p w14:paraId="5172E17F" w14:textId="6C2C3FD3"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6" w:history="1">
            <w:r w:rsidRPr="00C65471">
              <w:rPr>
                <w:rStyle w:val="Hyperlink"/>
                <w:noProof/>
              </w:rPr>
              <w:t>3.1.13</w:t>
            </w:r>
            <w:r>
              <w:rPr>
                <w:rFonts w:asciiTheme="minorHAnsi" w:eastAsiaTheme="minorEastAsia" w:hAnsiTheme="minorHAnsi" w:cstheme="minorBidi"/>
                <w:noProof/>
                <w:sz w:val="22"/>
                <w:szCs w:val="22"/>
              </w:rPr>
              <w:tab/>
            </w:r>
            <w:r w:rsidRPr="00C65471">
              <w:rPr>
                <w:rStyle w:val="Hyperlink"/>
                <w:noProof/>
              </w:rPr>
              <w:t>External System Architecture</w:t>
            </w:r>
            <w:r>
              <w:rPr>
                <w:noProof/>
                <w:webHidden/>
              </w:rPr>
              <w:tab/>
            </w:r>
            <w:r>
              <w:rPr>
                <w:noProof/>
                <w:webHidden/>
              </w:rPr>
              <w:fldChar w:fldCharType="begin"/>
            </w:r>
            <w:r>
              <w:rPr>
                <w:noProof/>
                <w:webHidden/>
              </w:rPr>
              <w:instrText xml:space="preserve"> PAGEREF _Toc26362226 \h </w:instrText>
            </w:r>
            <w:r>
              <w:rPr>
                <w:noProof/>
                <w:webHidden/>
              </w:rPr>
            </w:r>
            <w:r>
              <w:rPr>
                <w:noProof/>
                <w:webHidden/>
              </w:rPr>
              <w:fldChar w:fldCharType="separate"/>
            </w:r>
            <w:r>
              <w:rPr>
                <w:noProof/>
                <w:webHidden/>
              </w:rPr>
              <w:t>11</w:t>
            </w:r>
            <w:r>
              <w:rPr>
                <w:noProof/>
                <w:webHidden/>
              </w:rPr>
              <w:fldChar w:fldCharType="end"/>
            </w:r>
          </w:hyperlink>
        </w:p>
        <w:p w14:paraId="3F419D7A" w14:textId="3CA9E67B"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7" w:history="1">
            <w:r w:rsidRPr="00C65471">
              <w:rPr>
                <w:rStyle w:val="Hyperlink"/>
                <w:noProof/>
              </w:rPr>
              <w:t>3.1.14</w:t>
            </w:r>
            <w:r>
              <w:rPr>
                <w:rFonts w:asciiTheme="minorHAnsi" w:eastAsiaTheme="minorEastAsia" w:hAnsiTheme="minorHAnsi" w:cstheme="minorBidi"/>
                <w:noProof/>
                <w:sz w:val="22"/>
                <w:szCs w:val="22"/>
              </w:rPr>
              <w:tab/>
            </w:r>
            <w:r w:rsidRPr="00C65471">
              <w:rPr>
                <w:rStyle w:val="Hyperlink"/>
                <w:noProof/>
              </w:rPr>
              <w:t>Internal System Architecture</w:t>
            </w:r>
            <w:r>
              <w:rPr>
                <w:noProof/>
                <w:webHidden/>
              </w:rPr>
              <w:tab/>
            </w:r>
            <w:r>
              <w:rPr>
                <w:noProof/>
                <w:webHidden/>
              </w:rPr>
              <w:fldChar w:fldCharType="begin"/>
            </w:r>
            <w:r>
              <w:rPr>
                <w:noProof/>
                <w:webHidden/>
              </w:rPr>
              <w:instrText xml:space="preserve"> PAGEREF _Toc26362227 \h </w:instrText>
            </w:r>
            <w:r>
              <w:rPr>
                <w:noProof/>
                <w:webHidden/>
              </w:rPr>
            </w:r>
            <w:r>
              <w:rPr>
                <w:noProof/>
                <w:webHidden/>
              </w:rPr>
              <w:fldChar w:fldCharType="separate"/>
            </w:r>
            <w:r>
              <w:rPr>
                <w:noProof/>
                <w:webHidden/>
              </w:rPr>
              <w:t>12</w:t>
            </w:r>
            <w:r>
              <w:rPr>
                <w:noProof/>
                <w:webHidden/>
              </w:rPr>
              <w:fldChar w:fldCharType="end"/>
            </w:r>
          </w:hyperlink>
        </w:p>
        <w:p w14:paraId="53433114" w14:textId="5E87C50B"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28" w:history="1">
            <w:r w:rsidRPr="00C65471">
              <w:rPr>
                <w:rStyle w:val="Hyperlink"/>
                <w:noProof/>
              </w:rPr>
              <w:t>3.1.15</w:t>
            </w:r>
            <w:r>
              <w:rPr>
                <w:rFonts w:asciiTheme="minorHAnsi" w:eastAsiaTheme="minorEastAsia" w:hAnsiTheme="minorHAnsi" w:cstheme="minorBidi"/>
                <w:noProof/>
                <w:sz w:val="22"/>
                <w:szCs w:val="22"/>
              </w:rPr>
              <w:tab/>
            </w:r>
            <w:r w:rsidRPr="00C65471">
              <w:rPr>
                <w:rStyle w:val="Hyperlink"/>
                <w:noProof/>
              </w:rPr>
              <w:t>Assumptions</w:t>
            </w:r>
            <w:r>
              <w:rPr>
                <w:noProof/>
                <w:webHidden/>
              </w:rPr>
              <w:tab/>
            </w:r>
            <w:r>
              <w:rPr>
                <w:noProof/>
                <w:webHidden/>
              </w:rPr>
              <w:fldChar w:fldCharType="begin"/>
            </w:r>
            <w:r>
              <w:rPr>
                <w:noProof/>
                <w:webHidden/>
              </w:rPr>
              <w:instrText xml:space="preserve"> PAGEREF _Toc26362228 \h </w:instrText>
            </w:r>
            <w:r>
              <w:rPr>
                <w:noProof/>
                <w:webHidden/>
              </w:rPr>
            </w:r>
            <w:r>
              <w:rPr>
                <w:noProof/>
                <w:webHidden/>
              </w:rPr>
              <w:fldChar w:fldCharType="separate"/>
            </w:r>
            <w:r>
              <w:rPr>
                <w:noProof/>
                <w:webHidden/>
              </w:rPr>
              <w:t>12</w:t>
            </w:r>
            <w:r>
              <w:rPr>
                <w:noProof/>
                <w:webHidden/>
              </w:rPr>
              <w:fldChar w:fldCharType="end"/>
            </w:r>
          </w:hyperlink>
        </w:p>
        <w:p w14:paraId="53BEAB59" w14:textId="7C07AB01"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229" w:history="1">
            <w:r w:rsidRPr="00C65471">
              <w:rPr>
                <w:rStyle w:val="Hyperlink"/>
                <w:noProof/>
              </w:rPr>
              <w:t>Chapter 4: Implementation</w:t>
            </w:r>
            <w:r>
              <w:rPr>
                <w:noProof/>
                <w:webHidden/>
              </w:rPr>
              <w:tab/>
            </w:r>
            <w:r>
              <w:rPr>
                <w:noProof/>
                <w:webHidden/>
              </w:rPr>
              <w:fldChar w:fldCharType="begin"/>
            </w:r>
            <w:r>
              <w:rPr>
                <w:noProof/>
                <w:webHidden/>
              </w:rPr>
              <w:instrText xml:space="preserve"> PAGEREF _Toc26362229 \h </w:instrText>
            </w:r>
            <w:r>
              <w:rPr>
                <w:noProof/>
                <w:webHidden/>
              </w:rPr>
            </w:r>
            <w:r>
              <w:rPr>
                <w:noProof/>
                <w:webHidden/>
              </w:rPr>
              <w:fldChar w:fldCharType="separate"/>
            </w:r>
            <w:r>
              <w:rPr>
                <w:noProof/>
                <w:webHidden/>
              </w:rPr>
              <w:t>13</w:t>
            </w:r>
            <w:r>
              <w:rPr>
                <w:noProof/>
                <w:webHidden/>
              </w:rPr>
              <w:fldChar w:fldCharType="end"/>
            </w:r>
          </w:hyperlink>
        </w:p>
        <w:p w14:paraId="54C0626D" w14:textId="3082C73C"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31" w:history="1">
            <w:r w:rsidRPr="00C65471">
              <w:rPr>
                <w:rStyle w:val="Hyperlink"/>
                <w:noProof/>
              </w:rPr>
              <w:t>Text Preprocessing</w:t>
            </w:r>
            <w:r>
              <w:rPr>
                <w:noProof/>
                <w:webHidden/>
              </w:rPr>
              <w:tab/>
            </w:r>
            <w:r>
              <w:rPr>
                <w:noProof/>
                <w:webHidden/>
              </w:rPr>
              <w:fldChar w:fldCharType="begin"/>
            </w:r>
            <w:r>
              <w:rPr>
                <w:noProof/>
                <w:webHidden/>
              </w:rPr>
              <w:instrText xml:space="preserve"> PAGEREF _Toc26362231 \h </w:instrText>
            </w:r>
            <w:r>
              <w:rPr>
                <w:noProof/>
                <w:webHidden/>
              </w:rPr>
            </w:r>
            <w:r>
              <w:rPr>
                <w:noProof/>
                <w:webHidden/>
              </w:rPr>
              <w:fldChar w:fldCharType="separate"/>
            </w:r>
            <w:r>
              <w:rPr>
                <w:noProof/>
                <w:webHidden/>
              </w:rPr>
              <w:t>13</w:t>
            </w:r>
            <w:r>
              <w:rPr>
                <w:noProof/>
                <w:webHidden/>
              </w:rPr>
              <w:fldChar w:fldCharType="end"/>
            </w:r>
          </w:hyperlink>
        </w:p>
        <w:p w14:paraId="738CDB6B" w14:textId="41514F6A"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2" w:history="1">
            <w:r w:rsidRPr="00C65471">
              <w:rPr>
                <w:rStyle w:val="Hyperlink"/>
                <w:noProof/>
              </w:rPr>
              <w:t>4.1.1</w:t>
            </w:r>
            <w:r>
              <w:rPr>
                <w:rFonts w:asciiTheme="minorHAnsi" w:eastAsiaTheme="minorEastAsia" w:hAnsiTheme="minorHAnsi" w:cstheme="minorBidi"/>
                <w:noProof/>
                <w:sz w:val="22"/>
                <w:szCs w:val="22"/>
              </w:rPr>
              <w:tab/>
            </w:r>
            <w:r w:rsidRPr="00C65471">
              <w:rPr>
                <w:rStyle w:val="Hyperlink"/>
                <w:noProof/>
              </w:rPr>
              <w:t>Duplicates and Null Values</w:t>
            </w:r>
            <w:r>
              <w:rPr>
                <w:noProof/>
                <w:webHidden/>
              </w:rPr>
              <w:tab/>
            </w:r>
            <w:r>
              <w:rPr>
                <w:noProof/>
                <w:webHidden/>
              </w:rPr>
              <w:fldChar w:fldCharType="begin"/>
            </w:r>
            <w:r>
              <w:rPr>
                <w:noProof/>
                <w:webHidden/>
              </w:rPr>
              <w:instrText xml:space="preserve"> PAGEREF _Toc26362232 \h </w:instrText>
            </w:r>
            <w:r>
              <w:rPr>
                <w:noProof/>
                <w:webHidden/>
              </w:rPr>
            </w:r>
            <w:r>
              <w:rPr>
                <w:noProof/>
                <w:webHidden/>
              </w:rPr>
              <w:fldChar w:fldCharType="separate"/>
            </w:r>
            <w:r>
              <w:rPr>
                <w:noProof/>
                <w:webHidden/>
              </w:rPr>
              <w:t>13</w:t>
            </w:r>
            <w:r>
              <w:rPr>
                <w:noProof/>
                <w:webHidden/>
              </w:rPr>
              <w:fldChar w:fldCharType="end"/>
            </w:r>
          </w:hyperlink>
        </w:p>
        <w:p w14:paraId="7DCA8051" w14:textId="5F152690"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3" w:history="1">
            <w:r w:rsidRPr="00C65471">
              <w:rPr>
                <w:rStyle w:val="Hyperlink"/>
                <w:noProof/>
              </w:rPr>
              <w:t>4.1.2</w:t>
            </w:r>
            <w:r>
              <w:rPr>
                <w:rFonts w:asciiTheme="minorHAnsi" w:eastAsiaTheme="minorEastAsia" w:hAnsiTheme="minorHAnsi" w:cstheme="minorBidi"/>
                <w:noProof/>
                <w:sz w:val="22"/>
                <w:szCs w:val="22"/>
              </w:rPr>
              <w:tab/>
            </w:r>
            <w:r w:rsidRPr="00C65471">
              <w:rPr>
                <w:rStyle w:val="Hyperlink"/>
                <w:noProof/>
              </w:rPr>
              <w:t>Punctuation Removal</w:t>
            </w:r>
            <w:r>
              <w:rPr>
                <w:noProof/>
                <w:webHidden/>
              </w:rPr>
              <w:tab/>
            </w:r>
            <w:r>
              <w:rPr>
                <w:noProof/>
                <w:webHidden/>
              </w:rPr>
              <w:fldChar w:fldCharType="begin"/>
            </w:r>
            <w:r>
              <w:rPr>
                <w:noProof/>
                <w:webHidden/>
              </w:rPr>
              <w:instrText xml:space="preserve"> PAGEREF _Toc26362233 \h </w:instrText>
            </w:r>
            <w:r>
              <w:rPr>
                <w:noProof/>
                <w:webHidden/>
              </w:rPr>
            </w:r>
            <w:r>
              <w:rPr>
                <w:noProof/>
                <w:webHidden/>
              </w:rPr>
              <w:fldChar w:fldCharType="separate"/>
            </w:r>
            <w:r>
              <w:rPr>
                <w:noProof/>
                <w:webHidden/>
              </w:rPr>
              <w:t>13</w:t>
            </w:r>
            <w:r>
              <w:rPr>
                <w:noProof/>
                <w:webHidden/>
              </w:rPr>
              <w:fldChar w:fldCharType="end"/>
            </w:r>
          </w:hyperlink>
        </w:p>
        <w:p w14:paraId="5CA9ABB8" w14:textId="706EBF0C"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4" w:history="1">
            <w:r w:rsidRPr="00C65471">
              <w:rPr>
                <w:rStyle w:val="Hyperlink"/>
                <w:noProof/>
              </w:rPr>
              <w:t>4.1.3</w:t>
            </w:r>
            <w:r>
              <w:rPr>
                <w:rFonts w:asciiTheme="minorHAnsi" w:eastAsiaTheme="minorEastAsia" w:hAnsiTheme="minorHAnsi" w:cstheme="minorBidi"/>
                <w:noProof/>
                <w:sz w:val="22"/>
                <w:szCs w:val="22"/>
              </w:rPr>
              <w:tab/>
            </w:r>
            <w:r w:rsidRPr="00C65471">
              <w:rPr>
                <w:rStyle w:val="Hyperlink"/>
                <w:noProof/>
              </w:rPr>
              <w:t>Lower Case Alphabets</w:t>
            </w:r>
            <w:r>
              <w:rPr>
                <w:noProof/>
                <w:webHidden/>
              </w:rPr>
              <w:tab/>
            </w:r>
            <w:r>
              <w:rPr>
                <w:noProof/>
                <w:webHidden/>
              </w:rPr>
              <w:fldChar w:fldCharType="begin"/>
            </w:r>
            <w:r>
              <w:rPr>
                <w:noProof/>
                <w:webHidden/>
              </w:rPr>
              <w:instrText xml:space="preserve"> PAGEREF _Toc26362234 \h </w:instrText>
            </w:r>
            <w:r>
              <w:rPr>
                <w:noProof/>
                <w:webHidden/>
              </w:rPr>
            </w:r>
            <w:r>
              <w:rPr>
                <w:noProof/>
                <w:webHidden/>
              </w:rPr>
              <w:fldChar w:fldCharType="separate"/>
            </w:r>
            <w:r>
              <w:rPr>
                <w:noProof/>
                <w:webHidden/>
              </w:rPr>
              <w:t>13</w:t>
            </w:r>
            <w:r>
              <w:rPr>
                <w:noProof/>
                <w:webHidden/>
              </w:rPr>
              <w:fldChar w:fldCharType="end"/>
            </w:r>
          </w:hyperlink>
        </w:p>
        <w:p w14:paraId="742D9B44" w14:textId="50DC1931"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5" w:history="1">
            <w:r w:rsidRPr="00C65471">
              <w:rPr>
                <w:rStyle w:val="Hyperlink"/>
                <w:noProof/>
              </w:rPr>
              <w:t>4.1.4</w:t>
            </w:r>
            <w:r>
              <w:rPr>
                <w:rFonts w:asciiTheme="minorHAnsi" w:eastAsiaTheme="minorEastAsia" w:hAnsiTheme="minorHAnsi" w:cstheme="minorBidi"/>
                <w:noProof/>
                <w:sz w:val="22"/>
                <w:szCs w:val="22"/>
              </w:rPr>
              <w:tab/>
            </w:r>
            <w:r w:rsidRPr="00C65471">
              <w:rPr>
                <w:rStyle w:val="Hyperlink"/>
                <w:noProof/>
              </w:rPr>
              <w:t>Removal of Contractions</w:t>
            </w:r>
            <w:r>
              <w:rPr>
                <w:noProof/>
                <w:webHidden/>
              </w:rPr>
              <w:tab/>
            </w:r>
            <w:r>
              <w:rPr>
                <w:noProof/>
                <w:webHidden/>
              </w:rPr>
              <w:fldChar w:fldCharType="begin"/>
            </w:r>
            <w:r>
              <w:rPr>
                <w:noProof/>
                <w:webHidden/>
              </w:rPr>
              <w:instrText xml:space="preserve"> PAGEREF _Toc26362235 \h </w:instrText>
            </w:r>
            <w:r>
              <w:rPr>
                <w:noProof/>
                <w:webHidden/>
              </w:rPr>
            </w:r>
            <w:r>
              <w:rPr>
                <w:noProof/>
                <w:webHidden/>
              </w:rPr>
              <w:fldChar w:fldCharType="separate"/>
            </w:r>
            <w:r>
              <w:rPr>
                <w:noProof/>
                <w:webHidden/>
              </w:rPr>
              <w:t>13</w:t>
            </w:r>
            <w:r>
              <w:rPr>
                <w:noProof/>
                <w:webHidden/>
              </w:rPr>
              <w:fldChar w:fldCharType="end"/>
            </w:r>
          </w:hyperlink>
        </w:p>
        <w:p w14:paraId="14AA6F59" w14:textId="59CDEADE"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6" w:history="1">
            <w:r w:rsidRPr="00C65471">
              <w:rPr>
                <w:rStyle w:val="Hyperlink"/>
                <w:noProof/>
              </w:rPr>
              <w:t>4.1.5</w:t>
            </w:r>
            <w:r>
              <w:rPr>
                <w:rFonts w:asciiTheme="minorHAnsi" w:eastAsiaTheme="minorEastAsia" w:hAnsiTheme="minorHAnsi" w:cstheme="minorBidi"/>
                <w:noProof/>
                <w:sz w:val="22"/>
                <w:szCs w:val="22"/>
              </w:rPr>
              <w:tab/>
            </w:r>
            <w:r w:rsidRPr="00C65471">
              <w:rPr>
                <w:rStyle w:val="Hyperlink"/>
                <w:noProof/>
              </w:rPr>
              <w:t>Spelling Correction</w:t>
            </w:r>
            <w:r>
              <w:rPr>
                <w:noProof/>
                <w:webHidden/>
              </w:rPr>
              <w:tab/>
            </w:r>
            <w:r>
              <w:rPr>
                <w:noProof/>
                <w:webHidden/>
              </w:rPr>
              <w:fldChar w:fldCharType="begin"/>
            </w:r>
            <w:r>
              <w:rPr>
                <w:noProof/>
                <w:webHidden/>
              </w:rPr>
              <w:instrText xml:space="preserve"> PAGEREF _Toc26362236 \h </w:instrText>
            </w:r>
            <w:r>
              <w:rPr>
                <w:noProof/>
                <w:webHidden/>
              </w:rPr>
            </w:r>
            <w:r>
              <w:rPr>
                <w:noProof/>
                <w:webHidden/>
              </w:rPr>
              <w:fldChar w:fldCharType="separate"/>
            </w:r>
            <w:r>
              <w:rPr>
                <w:noProof/>
                <w:webHidden/>
              </w:rPr>
              <w:t>13</w:t>
            </w:r>
            <w:r>
              <w:rPr>
                <w:noProof/>
                <w:webHidden/>
              </w:rPr>
              <w:fldChar w:fldCharType="end"/>
            </w:r>
          </w:hyperlink>
        </w:p>
        <w:p w14:paraId="697E75AF" w14:textId="092CC30C"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7" w:history="1">
            <w:r w:rsidRPr="00C65471">
              <w:rPr>
                <w:rStyle w:val="Hyperlink"/>
                <w:noProof/>
              </w:rPr>
              <w:t>4.1.6</w:t>
            </w:r>
            <w:r>
              <w:rPr>
                <w:rFonts w:asciiTheme="minorHAnsi" w:eastAsiaTheme="minorEastAsia" w:hAnsiTheme="minorHAnsi" w:cstheme="minorBidi"/>
                <w:noProof/>
                <w:sz w:val="22"/>
                <w:szCs w:val="22"/>
              </w:rPr>
              <w:tab/>
            </w:r>
            <w:r w:rsidRPr="00C65471">
              <w:rPr>
                <w:rStyle w:val="Hyperlink"/>
                <w:noProof/>
              </w:rPr>
              <w:t>Removal of Special Characters</w:t>
            </w:r>
            <w:r>
              <w:rPr>
                <w:noProof/>
                <w:webHidden/>
              </w:rPr>
              <w:tab/>
            </w:r>
            <w:r>
              <w:rPr>
                <w:noProof/>
                <w:webHidden/>
              </w:rPr>
              <w:fldChar w:fldCharType="begin"/>
            </w:r>
            <w:r>
              <w:rPr>
                <w:noProof/>
                <w:webHidden/>
              </w:rPr>
              <w:instrText xml:space="preserve"> PAGEREF _Toc26362237 \h </w:instrText>
            </w:r>
            <w:r>
              <w:rPr>
                <w:noProof/>
                <w:webHidden/>
              </w:rPr>
            </w:r>
            <w:r>
              <w:rPr>
                <w:noProof/>
                <w:webHidden/>
              </w:rPr>
              <w:fldChar w:fldCharType="separate"/>
            </w:r>
            <w:r>
              <w:rPr>
                <w:noProof/>
                <w:webHidden/>
              </w:rPr>
              <w:t>13</w:t>
            </w:r>
            <w:r>
              <w:rPr>
                <w:noProof/>
                <w:webHidden/>
              </w:rPr>
              <w:fldChar w:fldCharType="end"/>
            </w:r>
          </w:hyperlink>
        </w:p>
        <w:p w14:paraId="337597F0" w14:textId="7FF0D780"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38" w:history="1">
            <w:r w:rsidRPr="00C65471">
              <w:rPr>
                <w:rStyle w:val="Hyperlink"/>
                <w:noProof/>
              </w:rPr>
              <w:t>Textual Feature Engineering (Word Embeddings)</w:t>
            </w:r>
            <w:r>
              <w:rPr>
                <w:noProof/>
                <w:webHidden/>
              </w:rPr>
              <w:tab/>
            </w:r>
            <w:r>
              <w:rPr>
                <w:noProof/>
                <w:webHidden/>
              </w:rPr>
              <w:fldChar w:fldCharType="begin"/>
            </w:r>
            <w:r>
              <w:rPr>
                <w:noProof/>
                <w:webHidden/>
              </w:rPr>
              <w:instrText xml:space="preserve"> PAGEREF _Toc26362238 \h </w:instrText>
            </w:r>
            <w:r>
              <w:rPr>
                <w:noProof/>
                <w:webHidden/>
              </w:rPr>
            </w:r>
            <w:r>
              <w:rPr>
                <w:noProof/>
                <w:webHidden/>
              </w:rPr>
              <w:fldChar w:fldCharType="separate"/>
            </w:r>
            <w:r>
              <w:rPr>
                <w:noProof/>
                <w:webHidden/>
              </w:rPr>
              <w:t>13</w:t>
            </w:r>
            <w:r>
              <w:rPr>
                <w:noProof/>
                <w:webHidden/>
              </w:rPr>
              <w:fldChar w:fldCharType="end"/>
            </w:r>
          </w:hyperlink>
        </w:p>
        <w:p w14:paraId="4152921A" w14:textId="561CA3F7" w:rsidR="00FA0953" w:rsidRDefault="00FA0953">
          <w:pPr>
            <w:pStyle w:val="TOC3"/>
            <w:tabs>
              <w:tab w:val="left" w:pos="1320"/>
              <w:tab w:val="right" w:leader="dot" w:pos="9019"/>
            </w:tabs>
            <w:rPr>
              <w:rFonts w:asciiTheme="minorHAnsi" w:eastAsiaTheme="minorEastAsia" w:hAnsiTheme="minorHAnsi" w:cstheme="minorBidi"/>
              <w:noProof/>
              <w:sz w:val="22"/>
              <w:szCs w:val="22"/>
            </w:rPr>
          </w:pPr>
          <w:hyperlink w:anchor="_Toc26362239" w:history="1">
            <w:r w:rsidRPr="00C65471">
              <w:rPr>
                <w:rStyle w:val="Hyperlink"/>
                <w:noProof/>
              </w:rPr>
              <w:t>4.1.7</w:t>
            </w:r>
            <w:r>
              <w:rPr>
                <w:rFonts w:asciiTheme="minorHAnsi" w:eastAsiaTheme="minorEastAsia" w:hAnsiTheme="minorHAnsi" w:cstheme="minorBidi"/>
                <w:noProof/>
                <w:sz w:val="22"/>
                <w:szCs w:val="22"/>
              </w:rPr>
              <w:tab/>
            </w:r>
            <w:r w:rsidRPr="00C65471">
              <w:rPr>
                <w:rStyle w:val="Hyperlink"/>
                <w:noProof/>
              </w:rPr>
              <w:t>Result for Textual Classification</w:t>
            </w:r>
            <w:r>
              <w:rPr>
                <w:noProof/>
                <w:webHidden/>
              </w:rPr>
              <w:tab/>
            </w:r>
            <w:r>
              <w:rPr>
                <w:noProof/>
                <w:webHidden/>
              </w:rPr>
              <w:fldChar w:fldCharType="begin"/>
            </w:r>
            <w:r>
              <w:rPr>
                <w:noProof/>
                <w:webHidden/>
              </w:rPr>
              <w:instrText xml:space="preserve"> PAGEREF _Toc26362239 \h </w:instrText>
            </w:r>
            <w:r>
              <w:rPr>
                <w:noProof/>
                <w:webHidden/>
              </w:rPr>
            </w:r>
            <w:r>
              <w:rPr>
                <w:noProof/>
                <w:webHidden/>
              </w:rPr>
              <w:fldChar w:fldCharType="separate"/>
            </w:r>
            <w:r>
              <w:rPr>
                <w:noProof/>
                <w:webHidden/>
              </w:rPr>
              <w:t>13</w:t>
            </w:r>
            <w:r>
              <w:rPr>
                <w:noProof/>
                <w:webHidden/>
              </w:rPr>
              <w:fldChar w:fldCharType="end"/>
            </w:r>
          </w:hyperlink>
        </w:p>
        <w:p w14:paraId="17BBC6F7" w14:textId="3F0F09BC"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0" w:history="1">
            <w:r w:rsidRPr="00C65471">
              <w:rPr>
                <w:rStyle w:val="Hyperlink"/>
                <w:noProof/>
              </w:rPr>
              <w:t>Image Preprocessing</w:t>
            </w:r>
            <w:r>
              <w:rPr>
                <w:noProof/>
                <w:webHidden/>
              </w:rPr>
              <w:tab/>
            </w:r>
            <w:r>
              <w:rPr>
                <w:noProof/>
                <w:webHidden/>
              </w:rPr>
              <w:fldChar w:fldCharType="begin"/>
            </w:r>
            <w:r>
              <w:rPr>
                <w:noProof/>
                <w:webHidden/>
              </w:rPr>
              <w:instrText xml:space="preserve"> PAGEREF _Toc26362240 \h </w:instrText>
            </w:r>
            <w:r>
              <w:rPr>
                <w:noProof/>
                <w:webHidden/>
              </w:rPr>
            </w:r>
            <w:r>
              <w:rPr>
                <w:noProof/>
                <w:webHidden/>
              </w:rPr>
              <w:fldChar w:fldCharType="separate"/>
            </w:r>
            <w:r>
              <w:rPr>
                <w:noProof/>
                <w:webHidden/>
              </w:rPr>
              <w:t>13</w:t>
            </w:r>
            <w:r>
              <w:rPr>
                <w:noProof/>
                <w:webHidden/>
              </w:rPr>
              <w:fldChar w:fldCharType="end"/>
            </w:r>
          </w:hyperlink>
        </w:p>
        <w:p w14:paraId="19CCAB34" w14:textId="373C832E"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1" w:history="1">
            <w:r w:rsidRPr="00C65471">
              <w:rPr>
                <w:rStyle w:val="Hyperlink"/>
                <w:noProof/>
              </w:rPr>
              <w:t>Visual Feature Engineering (GLCM Texture Features)</w:t>
            </w:r>
            <w:r>
              <w:rPr>
                <w:noProof/>
                <w:webHidden/>
              </w:rPr>
              <w:tab/>
            </w:r>
            <w:r>
              <w:rPr>
                <w:noProof/>
                <w:webHidden/>
              </w:rPr>
              <w:fldChar w:fldCharType="begin"/>
            </w:r>
            <w:r>
              <w:rPr>
                <w:noProof/>
                <w:webHidden/>
              </w:rPr>
              <w:instrText xml:space="preserve"> PAGEREF _Toc26362241 \h </w:instrText>
            </w:r>
            <w:r>
              <w:rPr>
                <w:noProof/>
                <w:webHidden/>
              </w:rPr>
            </w:r>
            <w:r>
              <w:rPr>
                <w:noProof/>
                <w:webHidden/>
              </w:rPr>
              <w:fldChar w:fldCharType="separate"/>
            </w:r>
            <w:r>
              <w:rPr>
                <w:noProof/>
                <w:webHidden/>
              </w:rPr>
              <w:t>14</w:t>
            </w:r>
            <w:r>
              <w:rPr>
                <w:noProof/>
                <w:webHidden/>
              </w:rPr>
              <w:fldChar w:fldCharType="end"/>
            </w:r>
          </w:hyperlink>
        </w:p>
        <w:p w14:paraId="5BD0A994" w14:textId="5F8CF146"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2" w:history="1">
            <w:r w:rsidRPr="00C65471">
              <w:rPr>
                <w:rStyle w:val="Hyperlink"/>
                <w:noProof/>
              </w:rPr>
              <w:t>Emotion Detection</w:t>
            </w:r>
            <w:r>
              <w:rPr>
                <w:noProof/>
                <w:webHidden/>
              </w:rPr>
              <w:tab/>
            </w:r>
            <w:r>
              <w:rPr>
                <w:noProof/>
                <w:webHidden/>
              </w:rPr>
              <w:fldChar w:fldCharType="begin"/>
            </w:r>
            <w:r>
              <w:rPr>
                <w:noProof/>
                <w:webHidden/>
              </w:rPr>
              <w:instrText xml:space="preserve"> PAGEREF _Toc26362242 \h </w:instrText>
            </w:r>
            <w:r>
              <w:rPr>
                <w:noProof/>
                <w:webHidden/>
              </w:rPr>
            </w:r>
            <w:r>
              <w:rPr>
                <w:noProof/>
                <w:webHidden/>
              </w:rPr>
              <w:fldChar w:fldCharType="separate"/>
            </w:r>
            <w:r>
              <w:rPr>
                <w:noProof/>
                <w:webHidden/>
              </w:rPr>
              <w:t>14</w:t>
            </w:r>
            <w:r>
              <w:rPr>
                <w:noProof/>
                <w:webHidden/>
              </w:rPr>
              <w:fldChar w:fldCharType="end"/>
            </w:r>
          </w:hyperlink>
        </w:p>
        <w:p w14:paraId="6F067BBD" w14:textId="33707A7E"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3" w:history="1">
            <w:r w:rsidRPr="00C65471">
              <w:rPr>
                <w:rStyle w:val="Hyperlink"/>
                <w:noProof/>
              </w:rPr>
              <w:t>Concatenation of Feature Attributes</w:t>
            </w:r>
            <w:r>
              <w:rPr>
                <w:noProof/>
                <w:webHidden/>
              </w:rPr>
              <w:tab/>
            </w:r>
            <w:r>
              <w:rPr>
                <w:noProof/>
                <w:webHidden/>
              </w:rPr>
              <w:fldChar w:fldCharType="begin"/>
            </w:r>
            <w:r>
              <w:rPr>
                <w:noProof/>
                <w:webHidden/>
              </w:rPr>
              <w:instrText xml:space="preserve"> PAGEREF _Toc26362243 \h </w:instrText>
            </w:r>
            <w:r>
              <w:rPr>
                <w:noProof/>
                <w:webHidden/>
              </w:rPr>
            </w:r>
            <w:r>
              <w:rPr>
                <w:noProof/>
                <w:webHidden/>
              </w:rPr>
              <w:fldChar w:fldCharType="separate"/>
            </w:r>
            <w:r>
              <w:rPr>
                <w:noProof/>
                <w:webHidden/>
              </w:rPr>
              <w:t>14</w:t>
            </w:r>
            <w:r>
              <w:rPr>
                <w:noProof/>
                <w:webHidden/>
              </w:rPr>
              <w:fldChar w:fldCharType="end"/>
            </w:r>
          </w:hyperlink>
        </w:p>
        <w:p w14:paraId="66C5EDDB" w14:textId="6D68B319"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4" w:history="1">
            <w:r w:rsidRPr="00C65471">
              <w:rPr>
                <w:rStyle w:val="Hyperlink"/>
                <w:noProof/>
              </w:rPr>
              <w:t>Model Fitting</w:t>
            </w:r>
            <w:r>
              <w:rPr>
                <w:noProof/>
                <w:webHidden/>
              </w:rPr>
              <w:tab/>
            </w:r>
            <w:r>
              <w:rPr>
                <w:noProof/>
                <w:webHidden/>
              </w:rPr>
              <w:fldChar w:fldCharType="begin"/>
            </w:r>
            <w:r>
              <w:rPr>
                <w:noProof/>
                <w:webHidden/>
              </w:rPr>
              <w:instrText xml:space="preserve"> PAGEREF _Toc26362244 \h </w:instrText>
            </w:r>
            <w:r>
              <w:rPr>
                <w:noProof/>
                <w:webHidden/>
              </w:rPr>
            </w:r>
            <w:r>
              <w:rPr>
                <w:noProof/>
                <w:webHidden/>
              </w:rPr>
              <w:fldChar w:fldCharType="separate"/>
            </w:r>
            <w:r>
              <w:rPr>
                <w:noProof/>
                <w:webHidden/>
              </w:rPr>
              <w:t>14</w:t>
            </w:r>
            <w:r>
              <w:rPr>
                <w:noProof/>
                <w:webHidden/>
              </w:rPr>
              <w:fldChar w:fldCharType="end"/>
            </w:r>
          </w:hyperlink>
        </w:p>
        <w:p w14:paraId="5242CF7C" w14:textId="37812BB6"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5" w:history="1">
            <w:r w:rsidRPr="00C65471">
              <w:rPr>
                <w:rStyle w:val="Hyperlink"/>
                <w:noProof/>
              </w:rPr>
              <w:t>Application Development</w:t>
            </w:r>
            <w:r>
              <w:rPr>
                <w:noProof/>
                <w:webHidden/>
              </w:rPr>
              <w:tab/>
            </w:r>
            <w:r>
              <w:rPr>
                <w:noProof/>
                <w:webHidden/>
              </w:rPr>
              <w:fldChar w:fldCharType="begin"/>
            </w:r>
            <w:r>
              <w:rPr>
                <w:noProof/>
                <w:webHidden/>
              </w:rPr>
              <w:instrText xml:space="preserve"> PAGEREF _Toc26362245 \h </w:instrText>
            </w:r>
            <w:r>
              <w:rPr>
                <w:noProof/>
                <w:webHidden/>
              </w:rPr>
            </w:r>
            <w:r>
              <w:rPr>
                <w:noProof/>
                <w:webHidden/>
              </w:rPr>
              <w:fldChar w:fldCharType="separate"/>
            </w:r>
            <w:r>
              <w:rPr>
                <w:noProof/>
                <w:webHidden/>
              </w:rPr>
              <w:t>14</w:t>
            </w:r>
            <w:r>
              <w:rPr>
                <w:noProof/>
                <w:webHidden/>
              </w:rPr>
              <w:fldChar w:fldCharType="end"/>
            </w:r>
          </w:hyperlink>
        </w:p>
        <w:p w14:paraId="681EBB96" w14:textId="07362AAE"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246" w:history="1">
            <w:r w:rsidRPr="00C65471">
              <w:rPr>
                <w:rStyle w:val="Hyperlink"/>
                <w:noProof/>
              </w:rPr>
              <w:t>Chapter 5: Conclusion</w:t>
            </w:r>
            <w:r>
              <w:rPr>
                <w:noProof/>
                <w:webHidden/>
              </w:rPr>
              <w:tab/>
            </w:r>
            <w:r>
              <w:rPr>
                <w:noProof/>
                <w:webHidden/>
              </w:rPr>
              <w:fldChar w:fldCharType="begin"/>
            </w:r>
            <w:r>
              <w:rPr>
                <w:noProof/>
                <w:webHidden/>
              </w:rPr>
              <w:instrText xml:space="preserve"> PAGEREF _Toc26362246 \h </w:instrText>
            </w:r>
            <w:r>
              <w:rPr>
                <w:noProof/>
                <w:webHidden/>
              </w:rPr>
            </w:r>
            <w:r>
              <w:rPr>
                <w:noProof/>
                <w:webHidden/>
              </w:rPr>
              <w:fldChar w:fldCharType="separate"/>
            </w:r>
            <w:r>
              <w:rPr>
                <w:noProof/>
                <w:webHidden/>
              </w:rPr>
              <w:t>15</w:t>
            </w:r>
            <w:r>
              <w:rPr>
                <w:noProof/>
                <w:webHidden/>
              </w:rPr>
              <w:fldChar w:fldCharType="end"/>
            </w:r>
          </w:hyperlink>
        </w:p>
        <w:p w14:paraId="7E0F46C6" w14:textId="5742A410"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247" w:history="1">
            <w:r w:rsidRPr="00C65471">
              <w:rPr>
                <w:rStyle w:val="Hyperlink"/>
                <w:noProof/>
              </w:rPr>
              <w:t>References</w:t>
            </w:r>
            <w:r>
              <w:rPr>
                <w:noProof/>
                <w:webHidden/>
              </w:rPr>
              <w:tab/>
            </w:r>
            <w:r>
              <w:rPr>
                <w:noProof/>
                <w:webHidden/>
              </w:rPr>
              <w:fldChar w:fldCharType="begin"/>
            </w:r>
            <w:r>
              <w:rPr>
                <w:noProof/>
                <w:webHidden/>
              </w:rPr>
              <w:instrText xml:space="preserve"> PAGEREF _Toc26362247 \h </w:instrText>
            </w:r>
            <w:r>
              <w:rPr>
                <w:noProof/>
                <w:webHidden/>
              </w:rPr>
            </w:r>
            <w:r>
              <w:rPr>
                <w:noProof/>
                <w:webHidden/>
              </w:rPr>
              <w:fldChar w:fldCharType="separate"/>
            </w:r>
            <w:r>
              <w:rPr>
                <w:noProof/>
                <w:webHidden/>
              </w:rPr>
              <w:t>16</w:t>
            </w:r>
            <w:r>
              <w:rPr>
                <w:noProof/>
                <w:webHidden/>
              </w:rPr>
              <w:fldChar w:fldCharType="end"/>
            </w:r>
          </w:hyperlink>
        </w:p>
        <w:p w14:paraId="2B1B1F9A" w14:textId="4D329112" w:rsidR="00FA0953" w:rsidRDefault="00FA0953">
          <w:pPr>
            <w:pStyle w:val="TOC1"/>
            <w:tabs>
              <w:tab w:val="right" w:leader="dot" w:pos="9019"/>
            </w:tabs>
            <w:rPr>
              <w:rFonts w:asciiTheme="minorHAnsi" w:eastAsiaTheme="minorEastAsia" w:hAnsiTheme="minorHAnsi" w:cstheme="minorBidi"/>
              <w:noProof/>
              <w:sz w:val="22"/>
              <w:szCs w:val="22"/>
            </w:rPr>
          </w:pPr>
          <w:hyperlink w:anchor="_Toc26362248" w:history="1">
            <w:r w:rsidRPr="00C65471">
              <w:rPr>
                <w:rStyle w:val="Hyperlink"/>
                <w:noProof/>
              </w:rPr>
              <w:t>Appendix</w:t>
            </w:r>
            <w:r>
              <w:rPr>
                <w:noProof/>
                <w:webHidden/>
              </w:rPr>
              <w:tab/>
            </w:r>
            <w:r>
              <w:rPr>
                <w:noProof/>
                <w:webHidden/>
              </w:rPr>
              <w:fldChar w:fldCharType="begin"/>
            </w:r>
            <w:r>
              <w:rPr>
                <w:noProof/>
                <w:webHidden/>
              </w:rPr>
              <w:instrText xml:space="preserve"> PAGEREF _Toc26362248 \h </w:instrText>
            </w:r>
            <w:r>
              <w:rPr>
                <w:noProof/>
                <w:webHidden/>
              </w:rPr>
            </w:r>
            <w:r>
              <w:rPr>
                <w:noProof/>
                <w:webHidden/>
              </w:rPr>
              <w:fldChar w:fldCharType="separate"/>
            </w:r>
            <w:r>
              <w:rPr>
                <w:noProof/>
                <w:webHidden/>
              </w:rPr>
              <w:t>17</w:t>
            </w:r>
            <w:r>
              <w:rPr>
                <w:noProof/>
                <w:webHidden/>
              </w:rPr>
              <w:fldChar w:fldCharType="end"/>
            </w:r>
          </w:hyperlink>
        </w:p>
        <w:p w14:paraId="4A983295" w14:textId="3448B938"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49" w:history="1">
            <w:r w:rsidRPr="00C65471">
              <w:rPr>
                <w:rStyle w:val="Hyperlink"/>
                <w:noProof/>
              </w:rPr>
              <w:t>Appendix A: Sample Memes</w:t>
            </w:r>
            <w:r>
              <w:rPr>
                <w:noProof/>
                <w:webHidden/>
              </w:rPr>
              <w:tab/>
            </w:r>
            <w:r>
              <w:rPr>
                <w:noProof/>
                <w:webHidden/>
              </w:rPr>
              <w:fldChar w:fldCharType="begin"/>
            </w:r>
            <w:r>
              <w:rPr>
                <w:noProof/>
                <w:webHidden/>
              </w:rPr>
              <w:instrText xml:space="preserve"> PAGEREF _Toc26362249 \h </w:instrText>
            </w:r>
            <w:r>
              <w:rPr>
                <w:noProof/>
                <w:webHidden/>
              </w:rPr>
            </w:r>
            <w:r>
              <w:rPr>
                <w:noProof/>
                <w:webHidden/>
              </w:rPr>
              <w:fldChar w:fldCharType="separate"/>
            </w:r>
            <w:r>
              <w:rPr>
                <w:noProof/>
                <w:webHidden/>
              </w:rPr>
              <w:t>17</w:t>
            </w:r>
            <w:r>
              <w:rPr>
                <w:noProof/>
                <w:webHidden/>
              </w:rPr>
              <w:fldChar w:fldCharType="end"/>
            </w:r>
          </w:hyperlink>
        </w:p>
        <w:p w14:paraId="4BD95D96" w14:textId="2D12C330"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50" w:history="1">
            <w:r w:rsidRPr="00C65471">
              <w:rPr>
                <w:rStyle w:val="Hyperlink"/>
                <w:noProof/>
              </w:rPr>
              <w:t>Appendix B: Glossary</w:t>
            </w:r>
            <w:r>
              <w:rPr>
                <w:noProof/>
                <w:webHidden/>
              </w:rPr>
              <w:tab/>
            </w:r>
            <w:r>
              <w:rPr>
                <w:noProof/>
                <w:webHidden/>
              </w:rPr>
              <w:fldChar w:fldCharType="begin"/>
            </w:r>
            <w:r>
              <w:rPr>
                <w:noProof/>
                <w:webHidden/>
              </w:rPr>
              <w:instrText xml:space="preserve"> PAGEREF _Toc26362250 \h </w:instrText>
            </w:r>
            <w:r>
              <w:rPr>
                <w:noProof/>
                <w:webHidden/>
              </w:rPr>
            </w:r>
            <w:r>
              <w:rPr>
                <w:noProof/>
                <w:webHidden/>
              </w:rPr>
              <w:fldChar w:fldCharType="separate"/>
            </w:r>
            <w:r>
              <w:rPr>
                <w:noProof/>
                <w:webHidden/>
              </w:rPr>
              <w:t>18</w:t>
            </w:r>
            <w:r>
              <w:rPr>
                <w:noProof/>
                <w:webHidden/>
              </w:rPr>
              <w:fldChar w:fldCharType="end"/>
            </w:r>
          </w:hyperlink>
        </w:p>
        <w:p w14:paraId="6CE82D10" w14:textId="31010D16" w:rsidR="00FA0953" w:rsidRDefault="00FA0953">
          <w:pPr>
            <w:pStyle w:val="TOC3"/>
            <w:tabs>
              <w:tab w:val="right" w:leader="dot" w:pos="9019"/>
            </w:tabs>
            <w:rPr>
              <w:rFonts w:asciiTheme="minorHAnsi" w:eastAsiaTheme="minorEastAsia" w:hAnsiTheme="minorHAnsi" w:cstheme="minorBidi"/>
              <w:noProof/>
              <w:sz w:val="22"/>
              <w:szCs w:val="22"/>
            </w:rPr>
          </w:pPr>
          <w:hyperlink w:anchor="_Toc26362251" w:history="1">
            <w:r w:rsidRPr="00C65471">
              <w:rPr>
                <w:rStyle w:val="Hyperlink"/>
                <w:noProof/>
              </w:rPr>
              <w:t>Definitions</w:t>
            </w:r>
            <w:r>
              <w:rPr>
                <w:noProof/>
                <w:webHidden/>
              </w:rPr>
              <w:tab/>
            </w:r>
            <w:r>
              <w:rPr>
                <w:noProof/>
                <w:webHidden/>
              </w:rPr>
              <w:fldChar w:fldCharType="begin"/>
            </w:r>
            <w:r>
              <w:rPr>
                <w:noProof/>
                <w:webHidden/>
              </w:rPr>
              <w:instrText xml:space="preserve"> PAGEREF _Toc26362251 \h </w:instrText>
            </w:r>
            <w:r>
              <w:rPr>
                <w:noProof/>
                <w:webHidden/>
              </w:rPr>
            </w:r>
            <w:r>
              <w:rPr>
                <w:noProof/>
                <w:webHidden/>
              </w:rPr>
              <w:fldChar w:fldCharType="separate"/>
            </w:r>
            <w:r>
              <w:rPr>
                <w:noProof/>
                <w:webHidden/>
              </w:rPr>
              <w:t>18</w:t>
            </w:r>
            <w:r>
              <w:rPr>
                <w:noProof/>
                <w:webHidden/>
              </w:rPr>
              <w:fldChar w:fldCharType="end"/>
            </w:r>
          </w:hyperlink>
        </w:p>
        <w:p w14:paraId="2215BC65" w14:textId="62904A14" w:rsidR="00FA0953" w:rsidRDefault="00FA0953">
          <w:pPr>
            <w:pStyle w:val="TOC3"/>
            <w:tabs>
              <w:tab w:val="right" w:leader="dot" w:pos="9019"/>
            </w:tabs>
            <w:rPr>
              <w:rFonts w:asciiTheme="minorHAnsi" w:eastAsiaTheme="minorEastAsia" w:hAnsiTheme="minorHAnsi" w:cstheme="minorBidi"/>
              <w:noProof/>
              <w:sz w:val="22"/>
              <w:szCs w:val="22"/>
            </w:rPr>
          </w:pPr>
          <w:hyperlink w:anchor="_Toc26362252" w:history="1">
            <w:r w:rsidRPr="00C65471">
              <w:rPr>
                <w:rStyle w:val="Hyperlink"/>
                <w:noProof/>
              </w:rPr>
              <w:t>Acronyms</w:t>
            </w:r>
            <w:r>
              <w:rPr>
                <w:noProof/>
                <w:webHidden/>
              </w:rPr>
              <w:tab/>
            </w:r>
            <w:r>
              <w:rPr>
                <w:noProof/>
                <w:webHidden/>
              </w:rPr>
              <w:fldChar w:fldCharType="begin"/>
            </w:r>
            <w:r>
              <w:rPr>
                <w:noProof/>
                <w:webHidden/>
              </w:rPr>
              <w:instrText xml:space="preserve"> PAGEREF _Toc26362252 \h </w:instrText>
            </w:r>
            <w:r>
              <w:rPr>
                <w:noProof/>
                <w:webHidden/>
              </w:rPr>
            </w:r>
            <w:r>
              <w:rPr>
                <w:noProof/>
                <w:webHidden/>
              </w:rPr>
              <w:fldChar w:fldCharType="separate"/>
            </w:r>
            <w:r>
              <w:rPr>
                <w:noProof/>
                <w:webHidden/>
              </w:rPr>
              <w:t>19</w:t>
            </w:r>
            <w:r>
              <w:rPr>
                <w:noProof/>
                <w:webHidden/>
              </w:rPr>
              <w:fldChar w:fldCharType="end"/>
            </w:r>
          </w:hyperlink>
        </w:p>
        <w:p w14:paraId="36E932A7" w14:textId="70BC92E5" w:rsidR="00FA0953" w:rsidRDefault="00FA0953">
          <w:pPr>
            <w:pStyle w:val="TOC3"/>
            <w:tabs>
              <w:tab w:val="right" w:leader="dot" w:pos="9019"/>
            </w:tabs>
            <w:rPr>
              <w:rFonts w:asciiTheme="minorHAnsi" w:eastAsiaTheme="minorEastAsia" w:hAnsiTheme="minorHAnsi" w:cstheme="minorBidi"/>
              <w:noProof/>
              <w:sz w:val="22"/>
              <w:szCs w:val="22"/>
            </w:rPr>
          </w:pPr>
          <w:hyperlink w:anchor="_Toc26362253" w:history="1">
            <w:r w:rsidRPr="00C65471">
              <w:rPr>
                <w:rStyle w:val="Hyperlink"/>
                <w:noProof/>
              </w:rPr>
              <w:t>Abbreviations</w:t>
            </w:r>
            <w:r>
              <w:rPr>
                <w:noProof/>
                <w:webHidden/>
              </w:rPr>
              <w:tab/>
            </w:r>
            <w:r>
              <w:rPr>
                <w:noProof/>
                <w:webHidden/>
              </w:rPr>
              <w:fldChar w:fldCharType="begin"/>
            </w:r>
            <w:r>
              <w:rPr>
                <w:noProof/>
                <w:webHidden/>
              </w:rPr>
              <w:instrText xml:space="preserve"> PAGEREF _Toc26362253 \h </w:instrText>
            </w:r>
            <w:r>
              <w:rPr>
                <w:noProof/>
                <w:webHidden/>
              </w:rPr>
            </w:r>
            <w:r>
              <w:rPr>
                <w:noProof/>
                <w:webHidden/>
              </w:rPr>
              <w:fldChar w:fldCharType="separate"/>
            </w:r>
            <w:r>
              <w:rPr>
                <w:noProof/>
                <w:webHidden/>
              </w:rPr>
              <w:t>20</w:t>
            </w:r>
            <w:r>
              <w:rPr>
                <w:noProof/>
                <w:webHidden/>
              </w:rPr>
              <w:fldChar w:fldCharType="end"/>
            </w:r>
          </w:hyperlink>
        </w:p>
        <w:p w14:paraId="2B4900D8" w14:textId="616E9E0D"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54" w:history="1">
            <w:r w:rsidRPr="00C65471">
              <w:rPr>
                <w:rStyle w:val="Hyperlink"/>
                <w:noProof/>
              </w:rPr>
              <w:t>Appendix C: Dataset</w:t>
            </w:r>
            <w:r>
              <w:rPr>
                <w:noProof/>
                <w:webHidden/>
              </w:rPr>
              <w:tab/>
            </w:r>
            <w:r>
              <w:rPr>
                <w:noProof/>
                <w:webHidden/>
              </w:rPr>
              <w:fldChar w:fldCharType="begin"/>
            </w:r>
            <w:r>
              <w:rPr>
                <w:noProof/>
                <w:webHidden/>
              </w:rPr>
              <w:instrText xml:space="preserve"> PAGEREF _Toc26362254 \h </w:instrText>
            </w:r>
            <w:r>
              <w:rPr>
                <w:noProof/>
                <w:webHidden/>
              </w:rPr>
            </w:r>
            <w:r>
              <w:rPr>
                <w:noProof/>
                <w:webHidden/>
              </w:rPr>
              <w:fldChar w:fldCharType="separate"/>
            </w:r>
            <w:r>
              <w:rPr>
                <w:noProof/>
                <w:webHidden/>
              </w:rPr>
              <w:t>21</w:t>
            </w:r>
            <w:r>
              <w:rPr>
                <w:noProof/>
                <w:webHidden/>
              </w:rPr>
              <w:fldChar w:fldCharType="end"/>
            </w:r>
          </w:hyperlink>
        </w:p>
        <w:p w14:paraId="2AB21F95" w14:textId="3B65B79C" w:rsidR="00FA0953" w:rsidRDefault="00FA0953">
          <w:pPr>
            <w:pStyle w:val="TOC2"/>
            <w:tabs>
              <w:tab w:val="right" w:leader="dot" w:pos="9019"/>
            </w:tabs>
            <w:rPr>
              <w:rFonts w:asciiTheme="minorHAnsi" w:eastAsiaTheme="minorEastAsia" w:hAnsiTheme="minorHAnsi" w:cstheme="minorBidi"/>
              <w:noProof/>
              <w:sz w:val="22"/>
              <w:szCs w:val="22"/>
            </w:rPr>
          </w:pPr>
          <w:hyperlink w:anchor="_Toc26362255" w:history="1">
            <w:r w:rsidRPr="00C65471">
              <w:rPr>
                <w:rStyle w:val="Hyperlink"/>
                <w:noProof/>
              </w:rPr>
              <w:t>Appendix D: Code</w:t>
            </w:r>
            <w:r>
              <w:rPr>
                <w:noProof/>
                <w:webHidden/>
              </w:rPr>
              <w:tab/>
            </w:r>
            <w:r>
              <w:rPr>
                <w:noProof/>
                <w:webHidden/>
              </w:rPr>
              <w:fldChar w:fldCharType="begin"/>
            </w:r>
            <w:r>
              <w:rPr>
                <w:noProof/>
                <w:webHidden/>
              </w:rPr>
              <w:instrText xml:space="preserve"> PAGEREF _Toc26362255 \h </w:instrText>
            </w:r>
            <w:r>
              <w:rPr>
                <w:noProof/>
                <w:webHidden/>
              </w:rPr>
            </w:r>
            <w:r>
              <w:rPr>
                <w:noProof/>
                <w:webHidden/>
              </w:rPr>
              <w:fldChar w:fldCharType="separate"/>
            </w:r>
            <w:r>
              <w:rPr>
                <w:noProof/>
                <w:webHidden/>
              </w:rPr>
              <w:t>22</w:t>
            </w:r>
            <w:r>
              <w:rPr>
                <w:noProof/>
                <w:webHidden/>
              </w:rPr>
              <w:fldChar w:fldCharType="end"/>
            </w:r>
          </w:hyperlink>
        </w:p>
        <w:p w14:paraId="0E726B0D" w14:textId="3D20544D" w:rsidR="00FA0953" w:rsidRDefault="00FA0953">
          <w:pPr>
            <w:pStyle w:val="TOC3"/>
            <w:tabs>
              <w:tab w:val="right" w:leader="dot" w:pos="9019"/>
            </w:tabs>
            <w:rPr>
              <w:rFonts w:asciiTheme="minorHAnsi" w:eastAsiaTheme="minorEastAsia" w:hAnsiTheme="minorHAnsi" w:cstheme="minorBidi"/>
              <w:noProof/>
              <w:sz w:val="22"/>
              <w:szCs w:val="22"/>
            </w:rPr>
          </w:pPr>
          <w:hyperlink w:anchor="_Toc26362256" w:history="1">
            <w:r w:rsidRPr="00C65471">
              <w:rPr>
                <w:rStyle w:val="Hyperlink"/>
                <w:noProof/>
                <w:lang w:val="en-GB"/>
              </w:rPr>
              <w:t>Code for Visual Feature Extraction</w:t>
            </w:r>
            <w:r>
              <w:rPr>
                <w:noProof/>
                <w:webHidden/>
              </w:rPr>
              <w:tab/>
            </w:r>
            <w:r>
              <w:rPr>
                <w:noProof/>
                <w:webHidden/>
              </w:rPr>
              <w:fldChar w:fldCharType="begin"/>
            </w:r>
            <w:r>
              <w:rPr>
                <w:noProof/>
                <w:webHidden/>
              </w:rPr>
              <w:instrText xml:space="preserve"> PAGEREF _Toc26362256 \h </w:instrText>
            </w:r>
            <w:r>
              <w:rPr>
                <w:noProof/>
                <w:webHidden/>
              </w:rPr>
            </w:r>
            <w:r>
              <w:rPr>
                <w:noProof/>
                <w:webHidden/>
              </w:rPr>
              <w:fldChar w:fldCharType="separate"/>
            </w:r>
            <w:r>
              <w:rPr>
                <w:noProof/>
                <w:webHidden/>
              </w:rPr>
              <w:t>22</w:t>
            </w:r>
            <w:r>
              <w:rPr>
                <w:noProof/>
                <w:webHidden/>
              </w:rPr>
              <w:fldChar w:fldCharType="end"/>
            </w:r>
          </w:hyperlink>
        </w:p>
        <w:p w14:paraId="568195FB" w14:textId="3B40D214" w:rsidR="00FA0953" w:rsidRDefault="00FA0953">
          <w:pPr>
            <w:pStyle w:val="TOC3"/>
            <w:tabs>
              <w:tab w:val="right" w:leader="dot" w:pos="9019"/>
            </w:tabs>
            <w:rPr>
              <w:rFonts w:asciiTheme="minorHAnsi" w:eastAsiaTheme="minorEastAsia" w:hAnsiTheme="minorHAnsi" w:cstheme="minorBidi"/>
              <w:noProof/>
              <w:sz w:val="22"/>
              <w:szCs w:val="22"/>
            </w:rPr>
          </w:pPr>
          <w:hyperlink w:anchor="_Toc26362257" w:history="1">
            <w:r w:rsidRPr="00C65471">
              <w:rPr>
                <w:rStyle w:val="Hyperlink"/>
                <w:noProof/>
                <w:lang w:val="en-GB"/>
              </w:rPr>
              <w:t>Code for Textual Classification</w:t>
            </w:r>
            <w:r>
              <w:rPr>
                <w:noProof/>
                <w:webHidden/>
              </w:rPr>
              <w:tab/>
            </w:r>
            <w:r>
              <w:rPr>
                <w:noProof/>
                <w:webHidden/>
              </w:rPr>
              <w:fldChar w:fldCharType="begin"/>
            </w:r>
            <w:r>
              <w:rPr>
                <w:noProof/>
                <w:webHidden/>
              </w:rPr>
              <w:instrText xml:space="preserve"> PAGEREF _Toc26362257 \h </w:instrText>
            </w:r>
            <w:r>
              <w:rPr>
                <w:noProof/>
                <w:webHidden/>
              </w:rPr>
            </w:r>
            <w:r>
              <w:rPr>
                <w:noProof/>
                <w:webHidden/>
              </w:rPr>
              <w:fldChar w:fldCharType="separate"/>
            </w:r>
            <w:r>
              <w:rPr>
                <w:noProof/>
                <w:webHidden/>
              </w:rPr>
              <w:t>23</w:t>
            </w:r>
            <w:r>
              <w:rPr>
                <w:noProof/>
                <w:webHidden/>
              </w:rPr>
              <w:fldChar w:fldCharType="end"/>
            </w:r>
          </w:hyperlink>
        </w:p>
        <w:p w14:paraId="7AF5DEA2" w14:textId="4463AA3B" w:rsidR="008E57BE" w:rsidRDefault="008E57BE">
          <w:r>
            <w:rPr>
              <w:b/>
              <w:bCs/>
              <w:noProof/>
            </w:rPr>
            <w:fldChar w:fldCharType="end"/>
          </w:r>
        </w:p>
      </w:sdtContent>
    </w:sdt>
    <w:p w14:paraId="456ADF91" w14:textId="77777777" w:rsidR="00A40D67" w:rsidRPr="008B57AF" w:rsidRDefault="00A40D67" w:rsidP="00884C85">
      <w:pPr>
        <w:rPr>
          <w:sz w:val="28"/>
          <w:szCs w:val="28"/>
        </w:rPr>
      </w:pPr>
    </w:p>
    <w:p w14:paraId="300F9B1D" w14:textId="77777777" w:rsidR="00B17408" w:rsidRDefault="00A40D67" w:rsidP="00AE0BAE">
      <w:pPr>
        <w:pStyle w:val="Subtitle"/>
        <w:rPr>
          <w:rFonts w:cs="Times New Roman"/>
        </w:rPr>
        <w:sectPr w:rsidR="00B17408" w:rsidSect="00E65248">
          <w:headerReference w:type="even" r:id="rId16"/>
          <w:headerReference w:type="first" r:id="rId17"/>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C1939E" w14:textId="77777777" w:rsidR="005312F8" w:rsidRDefault="00884C85" w:rsidP="004C3191">
      <w:pPr>
        <w:pStyle w:val="Subtitle"/>
        <w:rPr>
          <w:noProof/>
        </w:rPr>
      </w:pPr>
      <w:bookmarkStart w:id="3" w:name="_Toc19544193"/>
      <w:bookmarkStart w:id="4" w:name="_Toc19544445"/>
      <w:bookmarkStart w:id="5" w:name="_Toc26362195"/>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2C4902C5" w14:textId="7808CFC8" w:rsidR="005312F8" w:rsidRDefault="00A9394C">
      <w:pPr>
        <w:pStyle w:val="TableofFigures"/>
        <w:tabs>
          <w:tab w:val="right" w:leader="dot" w:pos="9019"/>
        </w:tabs>
        <w:rPr>
          <w:rFonts w:asciiTheme="minorHAnsi" w:eastAsiaTheme="minorEastAsia" w:hAnsiTheme="minorHAnsi" w:cstheme="minorBidi"/>
          <w:noProof/>
          <w:sz w:val="22"/>
          <w:szCs w:val="22"/>
        </w:rPr>
      </w:pPr>
      <w:hyperlink w:anchor="_Toc26354111" w:history="1">
        <w:r w:rsidR="005312F8" w:rsidRPr="000E7623">
          <w:rPr>
            <w:rStyle w:val="Hyperlink"/>
            <w:noProof/>
          </w:rPr>
          <w:t>Table 1: Research Work on Text Sentiment and Image Sentiment Analysis</w:t>
        </w:r>
        <w:r w:rsidR="005312F8">
          <w:rPr>
            <w:noProof/>
            <w:webHidden/>
          </w:rPr>
          <w:tab/>
        </w:r>
        <w:r w:rsidR="005312F8">
          <w:rPr>
            <w:noProof/>
            <w:webHidden/>
          </w:rPr>
          <w:fldChar w:fldCharType="begin"/>
        </w:r>
        <w:r w:rsidR="005312F8">
          <w:rPr>
            <w:noProof/>
            <w:webHidden/>
          </w:rPr>
          <w:instrText xml:space="preserve"> PAGEREF _Toc26354111 \h </w:instrText>
        </w:r>
        <w:r w:rsidR="005312F8">
          <w:rPr>
            <w:noProof/>
            <w:webHidden/>
          </w:rPr>
        </w:r>
        <w:r w:rsidR="005312F8">
          <w:rPr>
            <w:noProof/>
            <w:webHidden/>
          </w:rPr>
          <w:fldChar w:fldCharType="separate"/>
        </w:r>
        <w:r w:rsidR="005312F8">
          <w:rPr>
            <w:noProof/>
            <w:webHidden/>
          </w:rPr>
          <w:t>6</w:t>
        </w:r>
        <w:r w:rsidR="005312F8">
          <w:rPr>
            <w:noProof/>
            <w:webHidden/>
          </w:rPr>
          <w:fldChar w:fldCharType="end"/>
        </w:r>
      </w:hyperlink>
    </w:p>
    <w:p w14:paraId="24F55AEA"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73AD7F2C" w14:textId="77777777" w:rsidR="00490E64" w:rsidRDefault="00490E64" w:rsidP="00AE0BAE">
      <w:pPr>
        <w:pStyle w:val="Subtitle"/>
        <w:rPr>
          <w:rFonts w:cs="Times New Roman"/>
        </w:rPr>
        <w:sectPr w:rsidR="00490E64" w:rsidSect="004C3191">
          <w:headerReference w:type="first" r:id="rId18"/>
          <w:pgSz w:w="11909" w:h="16834" w:code="9"/>
          <w:pgMar w:top="1440" w:right="1440" w:bottom="1440" w:left="1440" w:header="720" w:footer="720" w:gutter="0"/>
          <w:pgNumType w:fmt="lowerRoman"/>
          <w:cols w:space="720"/>
          <w:titlePg/>
          <w:docGrid w:linePitch="360"/>
        </w:sectPr>
      </w:pPr>
    </w:p>
    <w:p w14:paraId="61F4B5B7" w14:textId="77777777" w:rsidR="004C3191" w:rsidRDefault="004C3191" w:rsidP="004C3191">
      <w:pPr>
        <w:pStyle w:val="Subtitle"/>
      </w:pPr>
      <w:bookmarkStart w:id="6" w:name="_Toc26362196"/>
      <w:r>
        <w:lastRenderedPageBreak/>
        <w:t>List of Figures</w:t>
      </w:r>
      <w:bookmarkEnd w:id="6"/>
    </w:p>
    <w:p w14:paraId="5B76A168" w14:textId="1FB0A10E" w:rsidR="005312F8" w:rsidRDefault="00B845CF">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5312F8">
        <w:rPr>
          <w:noProof/>
        </w:rPr>
        <w:t>Figure 1: External System Architecture</w:t>
      </w:r>
      <w:r w:rsidR="005312F8">
        <w:rPr>
          <w:noProof/>
        </w:rPr>
        <w:tab/>
      </w:r>
      <w:r w:rsidR="005312F8">
        <w:rPr>
          <w:noProof/>
        </w:rPr>
        <w:fldChar w:fldCharType="begin"/>
      </w:r>
      <w:r w:rsidR="005312F8">
        <w:rPr>
          <w:noProof/>
        </w:rPr>
        <w:instrText xml:space="preserve"> PAGEREF _Toc26354103 \h </w:instrText>
      </w:r>
      <w:r w:rsidR="005312F8">
        <w:rPr>
          <w:noProof/>
        </w:rPr>
      </w:r>
      <w:r w:rsidR="005312F8">
        <w:rPr>
          <w:noProof/>
        </w:rPr>
        <w:fldChar w:fldCharType="separate"/>
      </w:r>
      <w:r w:rsidR="005312F8">
        <w:rPr>
          <w:noProof/>
        </w:rPr>
        <w:t>11</w:t>
      </w:r>
      <w:r w:rsidR="005312F8">
        <w:rPr>
          <w:noProof/>
        </w:rPr>
        <w:fldChar w:fldCharType="end"/>
      </w:r>
    </w:p>
    <w:p w14:paraId="711B0CE9" w14:textId="1A267DE1" w:rsidR="005312F8" w:rsidRDefault="005312F8">
      <w:pPr>
        <w:pStyle w:val="TableofFigures"/>
        <w:tabs>
          <w:tab w:val="right" w:leader="dot" w:pos="9019"/>
        </w:tabs>
        <w:rPr>
          <w:rFonts w:asciiTheme="minorHAnsi" w:eastAsiaTheme="minorEastAsia" w:hAnsiTheme="minorHAnsi" w:cstheme="minorBidi"/>
          <w:noProof/>
          <w:sz w:val="22"/>
          <w:szCs w:val="22"/>
        </w:rPr>
      </w:pPr>
      <w:r>
        <w:rPr>
          <w:noProof/>
        </w:rPr>
        <w:t>Figure 2: Internal System Architecture</w:t>
      </w:r>
      <w:r>
        <w:rPr>
          <w:noProof/>
        </w:rPr>
        <w:tab/>
      </w:r>
      <w:r>
        <w:rPr>
          <w:noProof/>
        </w:rPr>
        <w:fldChar w:fldCharType="begin"/>
      </w:r>
      <w:r>
        <w:rPr>
          <w:noProof/>
        </w:rPr>
        <w:instrText xml:space="preserve"> PAGEREF _Toc26354104 \h </w:instrText>
      </w:r>
      <w:r>
        <w:rPr>
          <w:noProof/>
        </w:rPr>
      </w:r>
      <w:r>
        <w:rPr>
          <w:noProof/>
        </w:rPr>
        <w:fldChar w:fldCharType="separate"/>
      </w:r>
      <w:r>
        <w:rPr>
          <w:noProof/>
        </w:rPr>
        <w:t>12</w:t>
      </w:r>
      <w:r>
        <w:rPr>
          <w:noProof/>
        </w:rPr>
        <w:fldChar w:fldCharType="end"/>
      </w:r>
    </w:p>
    <w:p w14:paraId="35CB49B2" w14:textId="054C667C" w:rsidR="005312F8" w:rsidRDefault="005312F8">
      <w:pPr>
        <w:pStyle w:val="TableofFigures"/>
        <w:tabs>
          <w:tab w:val="right" w:leader="dot" w:pos="9019"/>
        </w:tabs>
        <w:rPr>
          <w:rFonts w:asciiTheme="minorHAnsi" w:eastAsiaTheme="minorEastAsia" w:hAnsiTheme="minorHAnsi" w:cstheme="minorBidi"/>
          <w:noProof/>
          <w:sz w:val="22"/>
          <w:szCs w:val="22"/>
        </w:rPr>
      </w:pPr>
      <w:r>
        <w:rPr>
          <w:noProof/>
        </w:rPr>
        <w:t>Figure 3: Sample Memes [5]</w:t>
      </w:r>
      <w:r>
        <w:rPr>
          <w:noProof/>
        </w:rPr>
        <w:tab/>
      </w:r>
      <w:r>
        <w:rPr>
          <w:noProof/>
        </w:rPr>
        <w:fldChar w:fldCharType="begin"/>
      </w:r>
      <w:r>
        <w:rPr>
          <w:noProof/>
        </w:rPr>
        <w:instrText xml:space="preserve"> PAGEREF _Toc26354105 \h </w:instrText>
      </w:r>
      <w:r>
        <w:rPr>
          <w:noProof/>
        </w:rPr>
      </w:r>
      <w:r>
        <w:rPr>
          <w:noProof/>
        </w:rPr>
        <w:fldChar w:fldCharType="separate"/>
      </w:r>
      <w:r>
        <w:rPr>
          <w:noProof/>
        </w:rPr>
        <w:t>17</w:t>
      </w:r>
      <w:r>
        <w:rPr>
          <w:noProof/>
        </w:rPr>
        <w:fldChar w:fldCharType="end"/>
      </w:r>
    </w:p>
    <w:p w14:paraId="52D6FFAA" w14:textId="0B946A24" w:rsidR="005312F8" w:rsidRDefault="005312F8">
      <w:pPr>
        <w:pStyle w:val="TableofFigures"/>
        <w:tabs>
          <w:tab w:val="right" w:leader="dot" w:pos="9019"/>
        </w:tabs>
        <w:rPr>
          <w:rFonts w:asciiTheme="minorHAnsi" w:eastAsiaTheme="minorEastAsia" w:hAnsiTheme="minorHAnsi" w:cstheme="minorBidi"/>
          <w:noProof/>
          <w:sz w:val="22"/>
          <w:szCs w:val="22"/>
        </w:rPr>
      </w:pPr>
      <w:r>
        <w:rPr>
          <w:noProof/>
        </w:rPr>
        <w:t>Figure 4: Memotion Analysis Dataset</w:t>
      </w:r>
      <w:r>
        <w:rPr>
          <w:noProof/>
        </w:rPr>
        <w:tab/>
      </w:r>
      <w:r>
        <w:rPr>
          <w:noProof/>
        </w:rPr>
        <w:fldChar w:fldCharType="begin"/>
      </w:r>
      <w:r>
        <w:rPr>
          <w:noProof/>
        </w:rPr>
        <w:instrText xml:space="preserve"> PAGEREF _Toc26354106 \h </w:instrText>
      </w:r>
      <w:r>
        <w:rPr>
          <w:noProof/>
        </w:rPr>
      </w:r>
      <w:r>
        <w:rPr>
          <w:noProof/>
        </w:rPr>
        <w:fldChar w:fldCharType="separate"/>
      </w:r>
      <w:r>
        <w:rPr>
          <w:noProof/>
        </w:rPr>
        <w:t>21</w:t>
      </w:r>
      <w:r>
        <w:rPr>
          <w:noProof/>
        </w:rPr>
        <w:fldChar w:fldCharType="end"/>
      </w:r>
    </w:p>
    <w:p w14:paraId="13EF834A" w14:textId="1D1AF9F9" w:rsidR="00B17408" w:rsidRDefault="00B845CF" w:rsidP="004C3191">
      <w:pPr>
        <w:sectPr w:rsidR="00B17408" w:rsidSect="004C3191">
          <w:headerReference w:type="first" r:id="rId19"/>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668C5884" w14:textId="77777777" w:rsidR="00D142A1" w:rsidRDefault="00D142A1" w:rsidP="00876BD0">
      <w:pPr>
        <w:pStyle w:val="Heading1"/>
        <w:numPr>
          <w:ilvl w:val="0"/>
          <w:numId w:val="0"/>
        </w:numPr>
        <w:ind w:left="432" w:hanging="432"/>
        <w:rPr>
          <w:rFonts w:ascii="Times New Roman" w:hAnsi="Times New Roman"/>
        </w:rPr>
      </w:pPr>
      <w:bookmarkStart w:id="7" w:name="_Toc975460"/>
      <w:bookmarkStart w:id="8" w:name="_Toc5527832"/>
      <w:bookmarkStart w:id="9" w:name="_Toc19544168"/>
      <w:bookmarkStart w:id="10" w:name="_Toc19544195"/>
      <w:bookmarkStart w:id="11" w:name="_Toc224669195"/>
      <w:bookmarkStart w:id="12" w:name="_Toc26362197"/>
      <w:r>
        <w:rPr>
          <w:rFonts w:ascii="Times New Roman" w:hAnsi="Times New Roman"/>
        </w:rPr>
        <w:lastRenderedPageBreak/>
        <w:t>Abstract</w:t>
      </w:r>
      <w:bookmarkEnd w:id="12"/>
    </w:p>
    <w:p w14:paraId="49E93305" w14:textId="2798CA25" w:rsidR="00AD76B1" w:rsidRPr="00FC744C" w:rsidRDefault="00AD76B1" w:rsidP="00FC744C">
      <w:pPr>
        <w:pStyle w:val="BodyText"/>
      </w:pPr>
      <w:r w:rsidRPr="00FC744C">
        <w:t xml:space="preserve">In recent times, the internet has evolved its way of social contact by embracing meme culture. However, when memes start exhibiting offensive connotations, the duty falls on social media sites to remove them. This project serves to propose a hybrid technique which uses text and image processing to decipher the sentiment of memes. This interpretation of memes is further categorized in two subtasks: sentiment classification and humor classification. </w:t>
      </w:r>
      <w:r w:rsidR="003B4C13">
        <w:t xml:space="preserve">A dataset of over 6600 memes is used to </w:t>
      </w:r>
      <w:r w:rsidR="00E967D3">
        <w:t xml:space="preserve">separately </w:t>
      </w:r>
      <w:r w:rsidR="003B4C13">
        <w:t>preprocess the text and image of a meme</w:t>
      </w:r>
      <w:r w:rsidR="00B87097">
        <w:t>. After text preprocessing, the data is fed into a CNN which uses pre-trained Glove embedding</w:t>
      </w:r>
      <w:r w:rsidR="001B16C0">
        <w:t>. This yields a score of 74% for humor, 65% for sarcasm, and 56% for offense.</w:t>
      </w:r>
      <w:r w:rsidR="00272509">
        <w:t xml:space="preserve"> </w:t>
      </w:r>
      <w:r w:rsidR="00524941">
        <w:t>Through past research work</w:t>
      </w:r>
      <w:r w:rsidR="00B477B6">
        <w:t>,</w:t>
      </w:r>
      <w:r w:rsidR="00524941">
        <w:t xml:space="preserve"> it </w:t>
      </w:r>
      <w:r w:rsidR="00350344">
        <w:t>is</w:t>
      </w:r>
      <w:r w:rsidR="00524941">
        <w:t xml:space="preserve"> found that v</w:t>
      </w:r>
      <w:r w:rsidR="00272509">
        <w:t xml:space="preserve">isual features </w:t>
      </w:r>
      <w:r w:rsidR="005E66E9">
        <w:t xml:space="preserve">are of paramount significance in sentiment analysis of images. Thus, visual features </w:t>
      </w:r>
      <w:r w:rsidR="00272509">
        <w:t xml:space="preserve">(homogeneity, contrast, energy, dissimilarity) </w:t>
      </w:r>
      <w:r w:rsidR="006100B7">
        <w:t>are</w:t>
      </w:r>
      <w:r w:rsidR="005E66E9">
        <w:t xml:space="preserve"> extracted </w:t>
      </w:r>
      <w:r w:rsidR="000C137E">
        <w:t>using GLCM matrix</w:t>
      </w:r>
      <w:r w:rsidR="00716EB7">
        <w:t>.</w:t>
      </w:r>
      <w:r w:rsidR="00CD5D92">
        <w:t xml:space="preserve"> </w:t>
      </w:r>
      <w:r w:rsidR="006100B7">
        <w:t>T</w:t>
      </w:r>
      <w:r w:rsidR="00CD5D92">
        <w:t>o yield better result</w:t>
      </w:r>
      <w:r w:rsidR="00B07A2E">
        <w:t>s</w:t>
      </w:r>
      <w:r w:rsidR="00CD5D92">
        <w:t xml:space="preserve"> for visual feature extraction</w:t>
      </w:r>
      <w:r w:rsidR="006100B7">
        <w:t>, images are to be preprocessed</w:t>
      </w:r>
      <w:r w:rsidR="00A61031">
        <w:t xml:space="preserve">. </w:t>
      </w:r>
      <w:r w:rsidR="00A61031" w:rsidRPr="00FC744C">
        <w:t xml:space="preserve">In the later phases, </w:t>
      </w:r>
      <w:r w:rsidR="00FD492E">
        <w:t>both visual and textual features are to be combined to produce results.</w:t>
      </w:r>
      <w:r w:rsidR="00CA38FF">
        <w:t xml:space="preserve"> I</w:t>
      </w:r>
      <w:r w:rsidRPr="00FC744C">
        <w:t xml:space="preserve">t is anticipated that a </w:t>
      </w:r>
      <w:r w:rsidR="00CA38FF">
        <w:t>multi-</w:t>
      </w:r>
      <w:r w:rsidRPr="00FC744C">
        <w:t xml:space="preserve">model which yields the highest possible accuracy is delivered. In the subsequent days, </w:t>
      </w:r>
      <w:r w:rsidR="00CD5D92">
        <w:t>the model is to be depl</w:t>
      </w:r>
      <w:r w:rsidR="00967D74">
        <w:t>oyed on a desktop application</w:t>
      </w:r>
      <w:r w:rsidR="00BB1231">
        <w:t xml:space="preserve"> for ease of use for a layperson.</w:t>
      </w:r>
    </w:p>
    <w:p w14:paraId="191D1B03" w14:textId="77777777" w:rsidR="00D54E8F" w:rsidRDefault="00D54E8F">
      <w:pPr>
        <w:rPr>
          <w:b/>
        </w:rPr>
      </w:pPr>
      <w:r>
        <w:rPr>
          <w:b/>
        </w:rPr>
        <w:br w:type="page"/>
      </w:r>
    </w:p>
    <w:p w14:paraId="0CA20A79" w14:textId="77777777" w:rsidR="004E5FC8" w:rsidRPr="00242A9C" w:rsidRDefault="001F4A51" w:rsidP="00876BD0">
      <w:pPr>
        <w:pStyle w:val="Heading1"/>
        <w:numPr>
          <w:ilvl w:val="0"/>
          <w:numId w:val="0"/>
        </w:numPr>
        <w:ind w:left="432" w:hanging="432"/>
        <w:rPr>
          <w:rFonts w:ascii="Times New Roman" w:hAnsi="Times New Roman"/>
        </w:rPr>
      </w:pPr>
      <w:bookmarkStart w:id="13" w:name="_Toc26362198"/>
      <w:r>
        <w:rPr>
          <w:rFonts w:ascii="Times New Roman" w:hAnsi="Times New Roman"/>
        </w:rPr>
        <w:lastRenderedPageBreak/>
        <w:t xml:space="preserve">Chapter 1: </w:t>
      </w:r>
      <w:r w:rsidR="004E5FC8" w:rsidRPr="00242A9C">
        <w:rPr>
          <w:rFonts w:ascii="Times New Roman" w:hAnsi="Times New Roman"/>
        </w:rPr>
        <w:t>Introduction</w:t>
      </w:r>
      <w:bookmarkEnd w:id="7"/>
      <w:bookmarkEnd w:id="8"/>
      <w:bookmarkEnd w:id="9"/>
      <w:bookmarkEnd w:id="10"/>
      <w:bookmarkEnd w:id="13"/>
    </w:p>
    <w:p w14:paraId="3CFDE79C" w14:textId="39687A5D" w:rsidR="00923B29" w:rsidRDefault="006B65A5" w:rsidP="00923B29">
      <w:pPr>
        <w:pStyle w:val="BodyText"/>
      </w:pPr>
      <w:bookmarkStart w:id="14" w:name="_Toc5527833"/>
      <w:bookmarkStart w:id="15" w:name="_Toc19544196"/>
      <w:bookmarkStart w:id="16" w:name="_Toc975461"/>
      <w:r>
        <w:t>I</w:t>
      </w:r>
      <w:r w:rsidR="00923B29">
        <w:t>nternet memes have revolutionized the way we incorporate humor into communication</w:t>
      </w:r>
      <w:r>
        <w:t xml:space="preserve"> over the recent years</w:t>
      </w:r>
      <w:r w:rsidR="00923B29">
        <w:t xml:space="preserve">. A meme can be aptly described as a virally-transmitted image which contains witty or humorous catchphrases carrying sarcastic, ironic or dark undertones (see Figure 3 in Appendix A). Memes may relate to cultural experiences that are gained through movies or TV shows, and they more often than not resonate powerfully with people’s opinions and emotions [4]. </w:t>
      </w:r>
    </w:p>
    <w:p w14:paraId="73AB2FC6" w14:textId="77777777" w:rsidR="00923B29" w:rsidRDefault="00923B29" w:rsidP="00923B29">
      <w:pPr>
        <w:pStyle w:val="BodyText"/>
      </w:pPr>
      <w:r>
        <w:t xml:space="preserve">As they have so deeply penetrated into the social media world, it has become imperative for social media companies to understand what they actually mean. Memes, being the latest contender for the proliferation of hate speech, put these social media companies to test. Whenever a derogatory or objectionable text is uploaded on the internet, it is almost always reported by someone which in turn is investigated by the site’s team. However, classifying a meme as offensive or not is a more complicated procedure than classifying text. Meme analysis involves a multimodal approach; it consolidates text and vision to interpret memes [1, 3]. </w:t>
      </w:r>
    </w:p>
    <w:p w14:paraId="0954B28C" w14:textId="77777777" w:rsidR="00923B29" w:rsidRPr="0063515A" w:rsidRDefault="00923B29" w:rsidP="00923B29">
      <w:pPr>
        <w:pStyle w:val="BodyText"/>
      </w:pPr>
      <w:r>
        <w:t>In the past, work has been done on automatic meme generation and extraction of sentiments [2]. In spite of that, unexplored avenues like humor, sarcasm, and offense are yet to be broached. For this reason, this research, ‘</w:t>
      </w:r>
      <w:proofErr w:type="spellStart"/>
      <w:r>
        <w:t>Memotion</w:t>
      </w:r>
      <w:proofErr w:type="spellEnd"/>
      <w:r>
        <w:t xml:space="preserve"> Analysis’, needs to be put into practice to classify memes based on their sentiments and humor by the extraction of textual and visual features which would pinpoint hate speech over the internet [5]. </w:t>
      </w:r>
    </w:p>
    <w:p w14:paraId="67DEB800" w14:textId="76CA597C" w:rsidR="004E5FC8" w:rsidRPr="008B57AF" w:rsidRDefault="00E35722" w:rsidP="008F7A73">
      <w:pPr>
        <w:pStyle w:val="Heading2"/>
        <w:numPr>
          <w:ilvl w:val="1"/>
          <w:numId w:val="31"/>
        </w:numPr>
      </w:pPr>
      <w:bookmarkStart w:id="17" w:name="_Toc26362199"/>
      <w:bookmarkEnd w:id="14"/>
      <w:bookmarkEnd w:id="15"/>
      <w:r>
        <w:t>Goals and Objectives</w:t>
      </w:r>
      <w:bookmarkEnd w:id="17"/>
    </w:p>
    <w:p w14:paraId="73A46525" w14:textId="77777777" w:rsidR="00D25EEC" w:rsidRDefault="00D25EEC" w:rsidP="007E20B5">
      <w:pPr>
        <w:pStyle w:val="BodyText"/>
      </w:pPr>
      <w:r>
        <w:t>The goal of this project is to channel research into the processing of internet memes through automated ways using deep learning. The objectives that will be covered in this project are as follows:</w:t>
      </w:r>
    </w:p>
    <w:p w14:paraId="6645D906" w14:textId="788313E1" w:rsidR="003B1E8A" w:rsidRDefault="00D25EEC" w:rsidP="00D25EEC">
      <w:pPr>
        <w:pStyle w:val="Bullet"/>
      </w:pPr>
      <w:r>
        <w:t>Sentiment Classification: Inferring whether the meme presented is categorized as positive or negative.</w:t>
      </w:r>
    </w:p>
    <w:p w14:paraId="579E975F" w14:textId="48E91FD1" w:rsidR="00B03726" w:rsidRPr="009235AA" w:rsidRDefault="00B03726" w:rsidP="00D25EEC">
      <w:pPr>
        <w:pStyle w:val="Bullet"/>
      </w:pPr>
      <w:proofErr w:type="spellStart"/>
      <w:r>
        <w:t>Humor</w:t>
      </w:r>
      <w:proofErr w:type="spellEnd"/>
      <w:r>
        <w:t xml:space="preserve"> Classification: Gathering from the text and context of the meme whether it falls into offensive, humorous, sarcastic or ‘others’ category. There can be more than one category for a meme.</w:t>
      </w:r>
    </w:p>
    <w:p w14:paraId="20A3B324" w14:textId="77777777" w:rsidR="004E5FC8" w:rsidRPr="008B57AF" w:rsidRDefault="007A762C" w:rsidP="008F7A73">
      <w:pPr>
        <w:pStyle w:val="Heading2"/>
      </w:pPr>
      <w:bookmarkStart w:id="18" w:name="_Toc26362200"/>
      <w:r>
        <w:t>Scope of the Project</w:t>
      </w:r>
      <w:bookmarkEnd w:id="18"/>
    </w:p>
    <w:p w14:paraId="084EC4CA" w14:textId="57E977DE" w:rsidR="00237EC0" w:rsidRDefault="00237EC0" w:rsidP="00237EC0">
      <w:pPr>
        <w:pStyle w:val="BodyText"/>
      </w:pPr>
      <w:bookmarkStart w:id="19" w:name="_Toc975464"/>
      <w:bookmarkEnd w:id="16"/>
      <w:r>
        <w:t>In order to streamline the entire process of analyzing memes for sentiment and humor classification, the task is decomposed into two major subdomains:</w:t>
      </w:r>
    </w:p>
    <w:p w14:paraId="513B0E59" w14:textId="49EF6389" w:rsidR="00562F66" w:rsidRDefault="00562F66" w:rsidP="00562F66">
      <w:pPr>
        <w:pStyle w:val="Bullet"/>
      </w:pPr>
      <w:r>
        <w:t>Textual Sentiment Analysis: Subjective information is drawn from the pieces of text in the memes.</w:t>
      </w:r>
    </w:p>
    <w:p w14:paraId="7FCA5F80" w14:textId="1A7E9500" w:rsidR="00562F66" w:rsidRDefault="00562F66" w:rsidP="00562F66">
      <w:pPr>
        <w:pStyle w:val="Bullet"/>
      </w:pPr>
      <w:r>
        <w:t>Visual Sentiment Analysis: Subjective information is drawn from an image (meme) with respect to facial expressions and context recognition.</w:t>
      </w:r>
    </w:p>
    <w:p w14:paraId="0526E8B6" w14:textId="2016AE01" w:rsidR="00E44570" w:rsidRDefault="00E44570" w:rsidP="00E44570">
      <w:pPr>
        <w:pStyle w:val="BodyText"/>
      </w:pPr>
      <w:r>
        <w:t>The techniques of computer vision and natural language processing are to be employed for the completion of the above stated methods.</w:t>
      </w:r>
      <w:r w:rsidR="001C4972">
        <w:t xml:space="preserve"> Through this, </w:t>
      </w:r>
      <w:r w:rsidR="00B700E6">
        <w:t>a model is</w:t>
      </w:r>
      <w:r w:rsidR="001C4972">
        <w:t xml:space="preserve"> to be designed which deals with the challenges associated with the semantic nature of text and image (the two components of a meme),</w:t>
      </w:r>
      <w:r w:rsidR="00296D84">
        <w:t xml:space="preserve"> and performs classification on the emotional responses gained.</w:t>
      </w:r>
      <w:r w:rsidR="008F049A">
        <w:t xml:space="preserve"> Moreover, any patterns o</w:t>
      </w:r>
      <w:r w:rsidR="007810D4">
        <w:t>r</w:t>
      </w:r>
      <w:r w:rsidR="008F049A">
        <w:t xml:space="preserve"> trends in the dataset are to be identified which would eventually help in determining further potential of research in previously overlooked areas.</w:t>
      </w:r>
    </w:p>
    <w:p w14:paraId="2D9686D9" w14:textId="1EDCFDC7" w:rsidR="00310CE1" w:rsidRDefault="008A6B69" w:rsidP="00663732">
      <w:pPr>
        <w:pStyle w:val="BodyText"/>
        <w:sectPr w:rsidR="00310CE1" w:rsidSect="00BC1EE0">
          <w:headerReference w:type="even" r:id="rId20"/>
          <w:headerReference w:type="default" r:id="rId21"/>
          <w:headerReference w:type="first" r:id="rId22"/>
          <w:pgSz w:w="11909" w:h="16834" w:code="9"/>
          <w:pgMar w:top="1440" w:right="1440" w:bottom="1440" w:left="1440" w:header="720" w:footer="720" w:gutter="0"/>
          <w:pgNumType w:start="1"/>
          <w:cols w:space="720"/>
          <w:docGrid w:linePitch="360"/>
        </w:sectPr>
      </w:pPr>
      <w:r w:rsidRPr="00327332">
        <w:lastRenderedPageBreak/>
        <w:t>This document serves to propose a solution to counter issues arising due to the propagation of offensive memes, on social media platforms, through ‘</w:t>
      </w:r>
      <w:proofErr w:type="spellStart"/>
      <w:r w:rsidRPr="00327332">
        <w:t>Memotion</w:t>
      </w:r>
      <w:proofErr w:type="spellEnd"/>
      <w:r w:rsidRPr="00327332">
        <w:t xml:space="preserve"> Analysis.’ All aspects of the work achieved</w:t>
      </w:r>
      <w:r>
        <w:t xml:space="preserve"> (and the work to be achieved)</w:t>
      </w:r>
      <w:r w:rsidRPr="00327332">
        <w:t xml:space="preserve">, in terms of </w:t>
      </w:r>
      <w:r w:rsidR="00F100B2">
        <w:t xml:space="preserve">literature survey, </w:t>
      </w:r>
      <w:r>
        <w:t>system requirements</w:t>
      </w:r>
      <w:r w:rsidR="00F100B2">
        <w:t>, and</w:t>
      </w:r>
      <w:r w:rsidRPr="00327332">
        <w:t xml:space="preserve"> </w:t>
      </w:r>
      <w:r>
        <w:t>functional/non</w:t>
      </w:r>
      <w:r w:rsidR="00A464F4">
        <w:t>-</w:t>
      </w:r>
      <w:r>
        <w:t>functional requirements</w:t>
      </w:r>
      <w:r w:rsidRPr="00327332">
        <w:t>, are covered by this document to provide the reader with relevant</w:t>
      </w:r>
      <w:r>
        <w:t xml:space="preserve"> </w:t>
      </w:r>
      <w:r w:rsidRPr="00327332">
        <w:t>information in this subject matter.</w:t>
      </w:r>
      <w:r w:rsidR="00A464F4">
        <w:t xml:space="preserve"> </w:t>
      </w:r>
      <w:r w:rsidR="00FC3312">
        <w:t>Chapter 2 presen</w:t>
      </w:r>
      <w:r w:rsidR="00CC60C9">
        <w:t>ts</w:t>
      </w:r>
      <w:r w:rsidR="00CF037F">
        <w:t xml:space="preserve"> </w:t>
      </w:r>
      <w:r w:rsidR="00890DDE">
        <w:t xml:space="preserve">the related work and </w:t>
      </w:r>
      <w:r w:rsidR="00F8510B">
        <w:t xml:space="preserve">provides </w:t>
      </w:r>
      <w:r w:rsidR="00CF037F">
        <w:t xml:space="preserve">a </w:t>
      </w:r>
      <w:r w:rsidR="00257CC4">
        <w:t>concise description of</w:t>
      </w:r>
      <w:r w:rsidR="00CC60C9">
        <w:t xml:space="preserve"> </w:t>
      </w:r>
      <w:r w:rsidR="00A543D5">
        <w:t>all the findings of the literature survey</w:t>
      </w:r>
      <w:r w:rsidR="00257CC4">
        <w:t xml:space="preserve"> for this subject.</w:t>
      </w:r>
      <w:r w:rsidR="0065053B">
        <w:t xml:space="preserve"> Chapter 3</w:t>
      </w:r>
      <w:r w:rsidR="00CF037F">
        <w:t xml:space="preserve"> lists down the functional, </w:t>
      </w:r>
      <w:r w:rsidR="00D630A7">
        <w:t>non-functional</w:t>
      </w:r>
      <w:r w:rsidR="00CF037F">
        <w:t>, hardware,</w:t>
      </w:r>
      <w:r w:rsidR="00D5540B">
        <w:t xml:space="preserve"> and</w:t>
      </w:r>
      <w:r w:rsidR="00CF037F">
        <w:t xml:space="preserve"> software requirements</w:t>
      </w:r>
      <w:r w:rsidR="006D1D4D">
        <w:t>, and</w:t>
      </w:r>
      <w:r w:rsidR="006D7B4F">
        <w:t xml:space="preserve"> also</w:t>
      </w:r>
      <w:r w:rsidR="006D1D4D">
        <w:t xml:space="preserve"> </w:t>
      </w:r>
      <w:r w:rsidR="00D5540B">
        <w:t xml:space="preserve">describes </w:t>
      </w:r>
      <w:r w:rsidR="006D1D4D">
        <w:t>the system architecture</w:t>
      </w:r>
      <w:r w:rsidR="00DB6D4D">
        <w:t xml:space="preserve"> of th</w:t>
      </w:r>
      <w:r w:rsidR="00BC18CC">
        <w:t xml:space="preserve">e </w:t>
      </w:r>
      <w:r w:rsidR="00EA3D8F">
        <w:t>mode</w:t>
      </w:r>
      <w:r w:rsidR="00BC18CC">
        <w:t>l proposed by this research</w:t>
      </w:r>
      <w:r w:rsidR="00DB6D4D">
        <w:t>.</w:t>
      </w:r>
      <w:r w:rsidR="008C1FCF">
        <w:t xml:space="preserve"> Chapter 4</w:t>
      </w:r>
      <w:r w:rsidR="004A7C05">
        <w:t xml:space="preserve"> </w:t>
      </w:r>
      <w:r w:rsidR="003004EF">
        <w:t xml:space="preserve">elucidates the complete working of the proposed model and </w:t>
      </w:r>
      <w:r w:rsidR="004A7C05">
        <w:t xml:space="preserve">gives an explanation of the methodology </w:t>
      </w:r>
      <w:r w:rsidR="00113203">
        <w:t xml:space="preserve">adopted </w:t>
      </w:r>
      <w:r w:rsidR="004A7C05">
        <w:t>for the execution of th</w:t>
      </w:r>
      <w:r w:rsidR="00BC18CC">
        <w:t>is</w:t>
      </w:r>
      <w:r w:rsidR="004A7C05">
        <w:t xml:space="preserve"> model.</w:t>
      </w:r>
      <w:r w:rsidR="00E93709">
        <w:t xml:space="preserve"> Chapter 5</w:t>
      </w:r>
      <w:r w:rsidR="00663732">
        <w:t xml:space="preserve"> concludes the report as </w:t>
      </w:r>
      <w:bookmarkStart w:id="20" w:name="_Toc5527837"/>
      <w:r w:rsidR="009813AF">
        <w:t>this chapter</w:t>
      </w:r>
      <w:r w:rsidR="00663732">
        <w:t xml:space="preserve"> provides an overall summary of the research.</w:t>
      </w:r>
    </w:p>
    <w:p w14:paraId="02BFFE37" w14:textId="72D18F18" w:rsidR="004E5FC8" w:rsidRPr="008B57AF" w:rsidRDefault="00A11546" w:rsidP="00876BD0">
      <w:pPr>
        <w:pStyle w:val="Heading1"/>
        <w:numPr>
          <w:ilvl w:val="0"/>
          <w:numId w:val="0"/>
        </w:numPr>
        <w:ind w:left="432" w:hanging="432"/>
        <w:rPr>
          <w:rFonts w:ascii="Times New Roman" w:hAnsi="Times New Roman" w:cs="Times New Roman"/>
        </w:rPr>
      </w:pPr>
      <w:bookmarkStart w:id="21" w:name="_Toc19544169"/>
      <w:bookmarkStart w:id="22" w:name="_Toc19544199"/>
      <w:bookmarkStart w:id="23" w:name="_Toc26362201"/>
      <w:r>
        <w:rPr>
          <w:rFonts w:ascii="Times New Roman" w:hAnsi="Times New Roman"/>
        </w:rPr>
        <w:lastRenderedPageBreak/>
        <w:t xml:space="preserve">Chapter 2: </w:t>
      </w:r>
      <w:r w:rsidR="00657558">
        <w:t>Literature Survey / Related W</w:t>
      </w:r>
      <w:r>
        <w:t>ork</w:t>
      </w:r>
      <w:bookmarkEnd w:id="23"/>
      <w:r w:rsidRPr="008B57AF">
        <w:rPr>
          <w:rFonts w:ascii="Times New Roman" w:hAnsi="Times New Roman" w:cs="Times New Roman"/>
        </w:rPr>
        <w:t xml:space="preserve"> </w:t>
      </w:r>
      <w:bookmarkEnd w:id="19"/>
      <w:bookmarkEnd w:id="20"/>
      <w:bookmarkEnd w:id="21"/>
      <w:bookmarkEnd w:id="22"/>
    </w:p>
    <w:p w14:paraId="0F59F4FF" w14:textId="1B8E1A8A" w:rsidR="0094167A" w:rsidRPr="00C455B7" w:rsidRDefault="0094167A" w:rsidP="0094167A">
      <w:pPr>
        <w:pStyle w:val="BodyText"/>
      </w:pPr>
      <w:bookmarkStart w:id="24" w:name="_Toc25577318"/>
      <w:bookmarkStart w:id="25" w:name="_Toc25577902"/>
      <w:bookmarkStart w:id="26" w:name="_Toc25577949"/>
      <w:bookmarkStart w:id="27" w:name="_Toc25578009"/>
      <w:bookmarkStart w:id="28" w:name="_Toc25578048"/>
      <w:bookmarkStart w:id="29" w:name="_Toc25578812"/>
      <w:bookmarkStart w:id="30" w:name="_Toc25578875"/>
      <w:bookmarkStart w:id="31" w:name="_Toc25579684"/>
      <w:bookmarkStart w:id="32" w:name="_Toc25579861"/>
      <w:bookmarkStart w:id="33" w:name="_Toc25580009"/>
      <w:bookmarkStart w:id="34" w:name="_Toc25580823"/>
      <w:bookmarkStart w:id="35" w:name="_Toc532812916"/>
      <w:bookmarkStart w:id="36" w:name="_Toc975465"/>
      <w:bookmarkEnd w:id="24"/>
      <w:bookmarkEnd w:id="25"/>
      <w:bookmarkEnd w:id="26"/>
      <w:bookmarkEnd w:id="27"/>
      <w:bookmarkEnd w:id="28"/>
      <w:bookmarkEnd w:id="29"/>
      <w:bookmarkEnd w:id="30"/>
      <w:bookmarkEnd w:id="31"/>
      <w:bookmarkEnd w:id="32"/>
      <w:bookmarkEnd w:id="33"/>
      <w:bookmarkEnd w:id="34"/>
      <w:r>
        <w:t xml:space="preserve">For this project, various research papers have been studied and examined. From the literature survey below, it can be observed that most of them follow disparate approaches in analyzing the textual and visual sentiments depicted by memes. </w:t>
      </w:r>
      <w:bookmarkStart w:id="37" w:name="_Toc19644465"/>
    </w:p>
    <w:p w14:paraId="730F7AD3" w14:textId="77777777" w:rsidR="0011269D" w:rsidRPr="0011269D" w:rsidRDefault="0011269D" w:rsidP="0011269D">
      <w:pPr>
        <w:pStyle w:val="ListParagraph"/>
        <w:keepNext/>
        <w:numPr>
          <w:ilvl w:val="0"/>
          <w:numId w:val="27"/>
        </w:numPr>
        <w:spacing w:before="240" w:after="60"/>
        <w:ind w:left="0"/>
        <w:contextualSpacing w:val="0"/>
        <w:outlineLvl w:val="1"/>
        <w:rPr>
          <w:rFonts w:asciiTheme="majorBidi" w:hAnsiTheme="majorBidi" w:cs="Arial"/>
          <w:b/>
          <w:bCs/>
          <w:iCs/>
          <w:vanish/>
          <w:sz w:val="28"/>
          <w:szCs w:val="28"/>
        </w:rPr>
      </w:pPr>
      <w:bookmarkStart w:id="38" w:name="_Toc26299082"/>
      <w:bookmarkStart w:id="39" w:name="_Toc26301632"/>
      <w:bookmarkStart w:id="40" w:name="_Toc26306222"/>
      <w:bookmarkStart w:id="41" w:name="_Toc26311759"/>
      <w:bookmarkStart w:id="42" w:name="_Toc26321337"/>
      <w:bookmarkStart w:id="43" w:name="_Toc26321527"/>
      <w:bookmarkStart w:id="44" w:name="_Toc26321704"/>
      <w:bookmarkStart w:id="45" w:name="_Toc26322313"/>
      <w:bookmarkStart w:id="46" w:name="_Toc26329994"/>
      <w:bookmarkStart w:id="47" w:name="_Toc26354126"/>
      <w:bookmarkStart w:id="48" w:name="_Toc26362202"/>
      <w:bookmarkEnd w:id="37"/>
      <w:bookmarkEnd w:id="38"/>
      <w:bookmarkEnd w:id="39"/>
      <w:bookmarkEnd w:id="40"/>
      <w:bookmarkEnd w:id="41"/>
      <w:bookmarkEnd w:id="42"/>
      <w:bookmarkEnd w:id="43"/>
      <w:bookmarkEnd w:id="44"/>
      <w:bookmarkEnd w:id="45"/>
      <w:bookmarkEnd w:id="46"/>
      <w:bookmarkEnd w:id="47"/>
      <w:bookmarkEnd w:id="48"/>
    </w:p>
    <w:p w14:paraId="1DF4E058" w14:textId="77777777" w:rsidR="008F7A73" w:rsidRPr="008F7A73" w:rsidRDefault="008F7A73" w:rsidP="008F7A73">
      <w:pPr>
        <w:pStyle w:val="ListParagraph"/>
        <w:keepNext/>
        <w:numPr>
          <w:ilvl w:val="0"/>
          <w:numId w:val="30"/>
        </w:numPr>
        <w:spacing w:before="240" w:after="60"/>
        <w:contextualSpacing w:val="0"/>
        <w:outlineLvl w:val="0"/>
        <w:rPr>
          <w:rFonts w:asciiTheme="majorBidi" w:hAnsiTheme="majorBidi" w:cs="Arial"/>
          <w:b/>
          <w:bCs/>
          <w:vanish/>
          <w:kern w:val="32"/>
          <w:sz w:val="32"/>
          <w:szCs w:val="32"/>
        </w:rPr>
      </w:pPr>
      <w:bookmarkStart w:id="49" w:name="_Toc26362203"/>
      <w:bookmarkEnd w:id="35"/>
    </w:p>
    <w:p w14:paraId="33E7F55A" w14:textId="416287B7" w:rsidR="00A53A83" w:rsidRPr="008F7A73" w:rsidRDefault="008F7A73" w:rsidP="008F7A73">
      <w:pPr>
        <w:pStyle w:val="Heading2"/>
      </w:pPr>
      <w:bookmarkStart w:id="50" w:name="_GoBack"/>
      <w:bookmarkEnd w:id="49"/>
      <w:bookmarkEnd w:id="50"/>
      <w:r>
        <w:t>Detailed Literature Review</w:t>
      </w:r>
    </w:p>
    <w:p w14:paraId="64BC4B8B" w14:textId="336F9162" w:rsidR="004E5FC8" w:rsidRDefault="004E2552" w:rsidP="00A53A83">
      <w:pPr>
        <w:pStyle w:val="BodyText"/>
      </w:pPr>
      <w:r>
        <w:t>A detailed description of the findings of the literature survey is as follows.</w:t>
      </w:r>
    </w:p>
    <w:p w14:paraId="5A29274E" w14:textId="06FFE8F2" w:rsidR="00E36860" w:rsidRDefault="00E36860" w:rsidP="00DB00A5">
      <w:pPr>
        <w:pStyle w:val="Heading3"/>
        <w:numPr>
          <w:ilvl w:val="0"/>
          <w:numId w:val="0"/>
        </w:numPr>
        <w:ind w:left="720" w:hanging="720"/>
      </w:pPr>
      <w:bookmarkStart w:id="51" w:name="_Toc26362204"/>
      <w:r>
        <w:t>Analyzing Textual Features</w:t>
      </w:r>
      <w:bookmarkEnd w:id="51"/>
    </w:p>
    <w:p w14:paraId="2A5DBBC2" w14:textId="5186695D" w:rsidR="00A502D7" w:rsidRDefault="00A502D7" w:rsidP="00A502D7">
      <w:pPr>
        <w:pStyle w:val="BodyText"/>
      </w:pPr>
      <w:r>
        <w:t xml:space="preserve">Text sentiment analysis is pivotal in understanding the implication a meme carries.  Research work in [4] focuses on generating meme descriptions through nonparanormal approaches which incorporate lexical features, part-of-speech features, named-entity features, frame-semantics features and dependency triples. For images that have text written on them, OCR technique is applied to segregate text from an image [9]. French [3], uncovers the multimodal nature of social media content by discovering a correlation between the semantic meaning of memes and the textual content of discussions in social media. The discussion threads are anatomized using Word and Phrase Analysis and an overall score is assigned to each of them; memes are assigned categorical tags with respect to the emotions depicted by their textual description. Through this research, it is realized that Phrase Analysis is better, at predicting and classifying sentiments in text, than Word Analysis. Another approach in [13], a novel Unsupervised Sentiment Analysis (USEA) framework, is developed which uses textual information of social media images for semantic information. The algorithm uses non-negative matrix factorization to assign a polarity (negative or positive) measure to the word with respect to the emotion it exudes and achieves an accuracy of 59.94%. This research is further supported by the model suggested by </w:t>
      </w:r>
      <w:proofErr w:type="spellStart"/>
      <w:r>
        <w:t>Subbaraj</w:t>
      </w:r>
      <w:proofErr w:type="spellEnd"/>
      <w:r>
        <w:t xml:space="preserve"> [11] which examines memes on Twitter. The model employs an amalgamation of Naïve Bayes and KNN to classify emotional connotations in text. Like USEA framework, it assigns a polarity of negative, positive, and neutral to the overall text of the word. The technique when compared to baselines such as SVM and Logistic Regression yields far better results (accuracy of 66.29% measured with KNN and Naïve Bayes).</w:t>
      </w:r>
      <w:bookmarkStart w:id="52" w:name="_Toc5527840"/>
      <w:bookmarkStart w:id="53" w:name="_Toc975478"/>
      <w:bookmarkEnd w:id="36"/>
    </w:p>
    <w:p w14:paraId="22E3087A" w14:textId="58D41909" w:rsidR="00A502D7" w:rsidRDefault="00A502D7" w:rsidP="00A502D7">
      <w:pPr>
        <w:pStyle w:val="Heading3"/>
      </w:pPr>
      <w:bookmarkStart w:id="54" w:name="_Toc26362205"/>
      <w:r>
        <w:t>Analyzing Visual Features</w:t>
      </w:r>
      <w:bookmarkEnd w:id="54"/>
    </w:p>
    <w:p w14:paraId="71C16627" w14:textId="7AC7CEC1" w:rsidR="00036A02" w:rsidRDefault="00036A02" w:rsidP="00036A02">
      <w:pPr>
        <w:pStyle w:val="BodyText"/>
      </w:pPr>
      <w:r>
        <w:t xml:space="preserve">Since the penetration of memes on the internet has been more through images than just text, thus visual sentiment analysis is just as critical as textual analysis. The work of </w:t>
      </w:r>
      <w:proofErr w:type="spellStart"/>
      <w:r>
        <w:t>Gajarla</w:t>
      </w:r>
      <w:proofErr w:type="spellEnd"/>
      <w:r>
        <w:t xml:space="preserve"> and Gupta [2] use emotional categories on images, and then perform classification on those categories. The categories are fear, sadness, love, happiness, and violence. About 1900 images on each category are collected from Flickr for training. The behavior of each category of image is tested on Places205-VGGNet-16, VGG-ImageNet, and RESNET and an accuracy of 73% is achieved. Chen, Li, and Cao [15] demonstrate that sentiments can also be extracted from images through processing of low-level features. The data gathered is fed into AdaBoost and Backpropagation Neural Network which attain a precision of 91.5% and 86.7% respectively. Similarly, the work of You, Lue, and Yang [1] exploits low-level features of an image, but it also takes the scene of an image into account (mid-level features). Another research implements Progressively Trained and Domain Transferred Deep Neural Networks in which half a million images are trained through 300,000 iterations on CNN and 100,000 iterations on PCNN reaching an accuracy up to 78.3% [7]. So, it can be seen that the use of deep learning techniques can greatly improve the process of image sentiment analysis. Another technique, Region Convolutional Neural Network searches for 2000 selective regions to obtain sentiments and produces excellent results [8]. </w:t>
      </w:r>
    </w:p>
    <w:p w14:paraId="0AC1C92C" w14:textId="7CA875CF" w:rsidR="00036A02" w:rsidRDefault="00036A02" w:rsidP="00036A02">
      <w:pPr>
        <w:pStyle w:val="BodyText"/>
      </w:pPr>
      <w:r>
        <w:lastRenderedPageBreak/>
        <w:t xml:space="preserve">Most of the approaches related to image sentiment analysis focus on extracting the sentiments of an image primarily through the analysis of facial expressions or textual descriptions. However, recognizing the context of the image is equally important. This situation occurs when an ambiguity arises in detecting emotions in an image [6]. Therefore, a method to overcome this limitation needs to be devised. CAER-Net is one such strategy which encompasses facial expressions and context information: it integrates a face encoding stream (only the faces in the images are selected) and a context encoding stream (the faces in the images are cropped out and attention is directed only to the scene). Both of these streams make use of CNNs with multiple max pooling, BN, and </w:t>
      </w:r>
      <w:proofErr w:type="spellStart"/>
      <w:r>
        <w:t>ReLU</w:t>
      </w:r>
      <w:proofErr w:type="spellEnd"/>
      <w:r>
        <w:t xml:space="preserve"> layers, and at the end, both networks are fused together through an additional number of convolution layers. This entire process yields an accuracy of 73.51% [6].  Wang and Li [12] further validate the importance of context recognition in image sentiment analysis through the employment of a supervised method, based on an attention model, to discern low-level and mid-level visual features. These attributes are then merged and mapped to a dictionary. After obtaining the emotional responses from an image, it is imperative to perceive the degree of attention they stimulate in human beings. The work in [10] makes use of a DNN which suggests that images involving humans capture more attention than others (greater stimulus intensity).</w:t>
      </w:r>
    </w:p>
    <w:p w14:paraId="259C4203" w14:textId="77777777" w:rsidR="00F5724F" w:rsidRDefault="00F5724F" w:rsidP="00F5724F">
      <w:pPr>
        <w:pStyle w:val="Heading3"/>
      </w:pPr>
      <w:bookmarkStart w:id="55" w:name="_Toc26362206"/>
      <w:r>
        <w:t>Integrating Textual and Visual Features</w:t>
      </w:r>
      <w:bookmarkEnd w:id="55"/>
    </w:p>
    <w:p w14:paraId="2DB846A6" w14:textId="713C703B" w:rsidR="00F5724F" w:rsidRDefault="00F5724F" w:rsidP="00F5724F">
      <w:pPr>
        <w:pStyle w:val="BodyText"/>
      </w:pPr>
      <w:r>
        <w:t>Unmistakably</w:t>
      </w:r>
      <w:r w:rsidR="00CF50D8">
        <w:t>,</w:t>
      </w:r>
      <w:r>
        <w:t xml:space="preserve"> </w:t>
      </w:r>
      <w:proofErr w:type="spellStart"/>
      <w:r>
        <w:t>memotion</w:t>
      </w:r>
      <w:proofErr w:type="spellEnd"/>
      <w:r>
        <w:t xml:space="preserve"> analysis requires the inspection of textual and visual features [3,4,14].  For this, both of these features are derived from a meme to inter-relate their attributes using NLP and CV techniques. In addition to the textual features, the research also considers dense PHOW features for visual information and accordingly uses copula distribution to model its prediction architecture [4]. One more research work proposes a method where characteristics from 650 memes are acquired disjointedly and then combined for an overall classification. The text is passed through a series of processes including tokenization, stemming, stop word removal, part-of-speech tagging and sentiment classification, whereas, the image’s GLCM features are mined and sentiment labels are assigned to it through </w:t>
      </w:r>
      <w:proofErr w:type="spellStart"/>
      <w:r>
        <w:t>Adaboost</w:t>
      </w:r>
      <w:proofErr w:type="spellEnd"/>
      <w:r>
        <w:t xml:space="preserve"> Facial Recognition Stream. After this isolated preprocessing, both the features are fused together to be given as input to WEKA tool: J48 and Naïve Bayes are applied to the data. Consequently, it is observed that J48 and Naïve Bayes Classifier achieve an accuracy of 81% and 71% respectively [14]. While the concerned image and its text, both, are important in meme classification, but them alone are not sufficient for sentiment analysis; the context of the image needs to be known as well [12]. Moreover, a large training dataset is essential in developing a robust </w:t>
      </w:r>
      <w:proofErr w:type="spellStart"/>
      <w:r>
        <w:t>memotion</w:t>
      </w:r>
      <w:proofErr w:type="spellEnd"/>
      <w:r>
        <w:t xml:space="preserve"> analysis model [14].</w:t>
      </w:r>
    </w:p>
    <w:p w14:paraId="221C2C7F" w14:textId="2148B4D1" w:rsidR="00F5724F" w:rsidRDefault="00F5724F" w:rsidP="00F5724F">
      <w:pPr>
        <w:pStyle w:val="BodyText"/>
      </w:pPr>
    </w:p>
    <w:p w14:paraId="7D4D729D" w14:textId="2F760296" w:rsidR="009B50E6" w:rsidRDefault="009B50E6" w:rsidP="00F5724F">
      <w:pPr>
        <w:pStyle w:val="BodyText"/>
      </w:pPr>
    </w:p>
    <w:p w14:paraId="5D4E01AB" w14:textId="6CC2F604" w:rsidR="009B50E6" w:rsidRDefault="009B50E6" w:rsidP="00F5724F">
      <w:pPr>
        <w:pStyle w:val="BodyText"/>
      </w:pPr>
    </w:p>
    <w:p w14:paraId="0E64E381" w14:textId="1F5E9674" w:rsidR="009B50E6" w:rsidRDefault="009B50E6" w:rsidP="00F5724F">
      <w:pPr>
        <w:pStyle w:val="BodyText"/>
      </w:pPr>
    </w:p>
    <w:p w14:paraId="0ABE9040" w14:textId="52DB127F" w:rsidR="009B50E6" w:rsidRDefault="009B50E6" w:rsidP="00F5724F">
      <w:pPr>
        <w:pStyle w:val="BodyText"/>
      </w:pPr>
    </w:p>
    <w:p w14:paraId="39616D53" w14:textId="762ADADD" w:rsidR="009B50E6" w:rsidRDefault="009B50E6" w:rsidP="00F5724F">
      <w:pPr>
        <w:pStyle w:val="BodyText"/>
      </w:pPr>
    </w:p>
    <w:p w14:paraId="651B57D4" w14:textId="674DE683" w:rsidR="009B50E6" w:rsidRDefault="009B50E6" w:rsidP="00F5724F">
      <w:pPr>
        <w:pStyle w:val="BodyText"/>
      </w:pPr>
    </w:p>
    <w:p w14:paraId="32912ED2" w14:textId="26A6E24E" w:rsidR="009B50E6" w:rsidRDefault="009B50E6" w:rsidP="00F5724F">
      <w:pPr>
        <w:pStyle w:val="BodyText"/>
      </w:pPr>
    </w:p>
    <w:p w14:paraId="6B44A0CD" w14:textId="77777777" w:rsidR="009B50E6" w:rsidRDefault="009B50E6" w:rsidP="00F5724F">
      <w:pPr>
        <w:pStyle w:val="BodyText"/>
      </w:pPr>
    </w:p>
    <w:p w14:paraId="4D4FA749" w14:textId="77777777" w:rsidR="0076323A" w:rsidRDefault="0076323A" w:rsidP="008F7A73">
      <w:pPr>
        <w:pStyle w:val="Heading2"/>
      </w:pPr>
      <w:bookmarkStart w:id="56" w:name="_Toc26362207"/>
      <w:r>
        <w:lastRenderedPageBreak/>
        <w:t>Literature Review Summary Table</w:t>
      </w:r>
      <w:bookmarkEnd w:id="56"/>
    </w:p>
    <w:p w14:paraId="59085F96" w14:textId="740DF6B3" w:rsidR="00CF295F" w:rsidRDefault="00CF295F" w:rsidP="00CF295F">
      <w:pPr>
        <w:pStyle w:val="BodyText"/>
      </w:pPr>
      <w:r>
        <w:t>A summary of the related work is listed in the table below</w:t>
      </w:r>
      <w:r w:rsidR="005313F3">
        <w:t>.</w:t>
      </w:r>
    </w:p>
    <w:p w14:paraId="56BE252A" w14:textId="77777777" w:rsidR="009B50E6" w:rsidRDefault="009B50E6" w:rsidP="00CF295F">
      <w:pPr>
        <w:pStyle w:val="BodyText"/>
      </w:pPr>
    </w:p>
    <w:p w14:paraId="4E012A37" w14:textId="77777777" w:rsidR="009B50E6" w:rsidRPr="009F421A" w:rsidRDefault="009B50E6" w:rsidP="009B50E6">
      <w:pPr>
        <w:pStyle w:val="Caption"/>
      </w:pPr>
      <w:bookmarkStart w:id="57" w:name="_Toc19696822"/>
      <w:bookmarkStart w:id="58" w:name="_Toc26354111"/>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xml:space="preserve">: </w:t>
      </w:r>
      <w:bookmarkEnd w:id="57"/>
      <w:r>
        <w:t>Research Work on Text Sentiment and Image Sentiment Analysis</w:t>
      </w:r>
      <w:bookmarkEnd w:id="58"/>
    </w:p>
    <w:p w14:paraId="1DBD5062" w14:textId="77777777" w:rsidR="009B50E6" w:rsidRDefault="009B50E6" w:rsidP="009B50E6">
      <w:pPr>
        <w:pStyle w:val="TableDescription"/>
      </w:pPr>
      <w:r>
        <w:t>The summary of research papers related to text and image sentiment analysis from 2013-2019 is presented here.</w:t>
      </w:r>
    </w:p>
    <w:tbl>
      <w:tblPr>
        <w:tblStyle w:val="TableGrid"/>
        <w:tblW w:w="0" w:type="auto"/>
        <w:tblLook w:val="04A0" w:firstRow="1" w:lastRow="0" w:firstColumn="1" w:lastColumn="0" w:noHBand="0" w:noVBand="1"/>
      </w:tblPr>
      <w:tblGrid>
        <w:gridCol w:w="492"/>
        <w:gridCol w:w="1712"/>
        <w:gridCol w:w="1479"/>
        <w:gridCol w:w="653"/>
        <w:gridCol w:w="1267"/>
        <w:gridCol w:w="1518"/>
        <w:gridCol w:w="1898"/>
      </w:tblGrid>
      <w:tr w:rsidR="009B50E6" w:rsidRPr="007A11C2" w14:paraId="03149D41" w14:textId="77777777" w:rsidTr="008E305F">
        <w:tc>
          <w:tcPr>
            <w:tcW w:w="562" w:type="dxa"/>
          </w:tcPr>
          <w:p w14:paraId="02C16F43" w14:textId="77777777" w:rsidR="009B50E6" w:rsidRDefault="009B50E6" w:rsidP="008E305F">
            <w:pPr>
              <w:pStyle w:val="TableHeaderRow"/>
            </w:pPr>
            <w:r>
              <w:t>No.</w:t>
            </w:r>
          </w:p>
        </w:tc>
        <w:tc>
          <w:tcPr>
            <w:tcW w:w="1277" w:type="dxa"/>
          </w:tcPr>
          <w:p w14:paraId="51D5FE88" w14:textId="77777777" w:rsidR="009B50E6" w:rsidRPr="007A11C2" w:rsidRDefault="009B50E6" w:rsidP="008E305F">
            <w:pPr>
              <w:pStyle w:val="TableHeaderRow"/>
            </w:pPr>
            <w:r>
              <w:t>Name, reference</w:t>
            </w:r>
          </w:p>
        </w:tc>
        <w:tc>
          <w:tcPr>
            <w:tcW w:w="1178" w:type="dxa"/>
          </w:tcPr>
          <w:p w14:paraId="19929328" w14:textId="77777777" w:rsidR="009B50E6" w:rsidRDefault="009B50E6" w:rsidP="008E305F">
            <w:pPr>
              <w:pStyle w:val="TableHeaderRow"/>
            </w:pPr>
            <w:r>
              <w:t>Author(s)</w:t>
            </w:r>
          </w:p>
        </w:tc>
        <w:tc>
          <w:tcPr>
            <w:tcW w:w="732" w:type="dxa"/>
          </w:tcPr>
          <w:p w14:paraId="272437A8" w14:textId="77777777" w:rsidR="009B50E6" w:rsidRPr="007A11C2" w:rsidRDefault="009B50E6" w:rsidP="008E305F">
            <w:pPr>
              <w:pStyle w:val="TableHeaderRow"/>
            </w:pPr>
            <w:r>
              <w:t>Year</w:t>
            </w:r>
          </w:p>
        </w:tc>
        <w:tc>
          <w:tcPr>
            <w:tcW w:w="1305" w:type="dxa"/>
          </w:tcPr>
          <w:p w14:paraId="3377DE81" w14:textId="77777777" w:rsidR="009B50E6" w:rsidRPr="007A11C2" w:rsidRDefault="009B50E6" w:rsidP="008E305F">
            <w:pPr>
              <w:pStyle w:val="TableHeaderRow"/>
            </w:pPr>
            <w:r>
              <w:t>Input</w:t>
            </w:r>
          </w:p>
        </w:tc>
        <w:tc>
          <w:tcPr>
            <w:tcW w:w="1651" w:type="dxa"/>
          </w:tcPr>
          <w:p w14:paraId="189FD6BA" w14:textId="77777777" w:rsidR="009B50E6" w:rsidRDefault="009B50E6" w:rsidP="008E305F">
            <w:pPr>
              <w:pStyle w:val="TableHeaderRow"/>
            </w:pPr>
            <w:r>
              <w:t>Output</w:t>
            </w:r>
          </w:p>
        </w:tc>
        <w:tc>
          <w:tcPr>
            <w:tcW w:w="2314" w:type="dxa"/>
          </w:tcPr>
          <w:p w14:paraId="46FD6B92" w14:textId="77777777" w:rsidR="009B50E6" w:rsidRDefault="009B50E6" w:rsidP="008E305F">
            <w:pPr>
              <w:pStyle w:val="TableHeaderRow"/>
            </w:pPr>
            <w:r>
              <w:t>Description</w:t>
            </w:r>
          </w:p>
        </w:tc>
      </w:tr>
      <w:tr w:rsidR="009B50E6" w:rsidRPr="007A11C2" w14:paraId="771C47B8" w14:textId="77777777" w:rsidTr="008E305F">
        <w:tc>
          <w:tcPr>
            <w:tcW w:w="562" w:type="dxa"/>
          </w:tcPr>
          <w:p w14:paraId="48E17897" w14:textId="77777777" w:rsidR="009B50E6" w:rsidRPr="00966D64" w:rsidRDefault="009B50E6" w:rsidP="008E305F">
            <w:r w:rsidRPr="00966D64">
              <w:t>1.</w:t>
            </w:r>
          </w:p>
        </w:tc>
        <w:tc>
          <w:tcPr>
            <w:tcW w:w="1277" w:type="dxa"/>
          </w:tcPr>
          <w:p w14:paraId="0CDC189F" w14:textId="77777777" w:rsidR="009B50E6" w:rsidRPr="00966D64" w:rsidRDefault="009B50E6" w:rsidP="008E305F">
            <w:r>
              <w:t xml:space="preserve">Robust Image Sentiment Analysis using Progressively Trained and Domain Transferred Deep Networks, </w:t>
            </w:r>
            <w:r w:rsidRPr="00966D64">
              <w:t>[1]</w:t>
            </w:r>
          </w:p>
        </w:tc>
        <w:tc>
          <w:tcPr>
            <w:tcW w:w="1178" w:type="dxa"/>
          </w:tcPr>
          <w:p w14:paraId="72A9351F" w14:textId="77777777" w:rsidR="009B50E6" w:rsidRPr="000B6DD7" w:rsidRDefault="009B50E6" w:rsidP="008E305F">
            <w:proofErr w:type="spellStart"/>
            <w:r>
              <w:t>Quanzeng</w:t>
            </w:r>
            <w:proofErr w:type="spellEnd"/>
            <w:r>
              <w:t xml:space="preserve"> You, </w:t>
            </w:r>
            <w:proofErr w:type="spellStart"/>
            <w:r>
              <w:t>Jiebo</w:t>
            </w:r>
            <w:proofErr w:type="spellEnd"/>
            <w:r>
              <w:t xml:space="preserve"> Luo, </w:t>
            </w:r>
            <w:proofErr w:type="spellStart"/>
            <w:r>
              <w:t>Hailin</w:t>
            </w:r>
            <w:proofErr w:type="spellEnd"/>
            <w:r>
              <w:t xml:space="preserve"> </w:t>
            </w:r>
            <w:proofErr w:type="spellStart"/>
            <w:r>
              <w:t>Jin</w:t>
            </w:r>
            <w:proofErr w:type="spellEnd"/>
            <w:r>
              <w:t xml:space="preserve">, and </w:t>
            </w:r>
            <w:proofErr w:type="spellStart"/>
            <w:r>
              <w:t>Jianchao</w:t>
            </w:r>
            <w:proofErr w:type="spellEnd"/>
            <w:r>
              <w:t xml:space="preserve"> Yang</w:t>
            </w:r>
          </w:p>
        </w:tc>
        <w:tc>
          <w:tcPr>
            <w:tcW w:w="732" w:type="dxa"/>
          </w:tcPr>
          <w:p w14:paraId="6067CA4A" w14:textId="77777777" w:rsidR="009B50E6" w:rsidRPr="000B6DD7" w:rsidRDefault="009B50E6" w:rsidP="008E305F">
            <w:r>
              <w:t>2015</w:t>
            </w:r>
          </w:p>
        </w:tc>
        <w:tc>
          <w:tcPr>
            <w:tcW w:w="1305" w:type="dxa"/>
          </w:tcPr>
          <w:p w14:paraId="08C8659C" w14:textId="77777777" w:rsidR="009B50E6" w:rsidRPr="000B6DD7" w:rsidRDefault="009B50E6" w:rsidP="008E305F">
            <w:r>
              <w:t>Dataset: Half million Images from Flickr</w:t>
            </w:r>
          </w:p>
        </w:tc>
        <w:tc>
          <w:tcPr>
            <w:tcW w:w="1651" w:type="dxa"/>
          </w:tcPr>
          <w:p w14:paraId="0AEEB44B" w14:textId="77777777" w:rsidR="009B50E6" w:rsidRDefault="009B50E6" w:rsidP="008E305F">
            <w:r>
              <w:t>Accuracy for CNN: 78.3%;</w:t>
            </w:r>
          </w:p>
          <w:p w14:paraId="02875194" w14:textId="77777777" w:rsidR="009B50E6" w:rsidRDefault="009B50E6" w:rsidP="008E305F">
            <w:r>
              <w:t>Accuracy for PCNN: 77.3%</w:t>
            </w:r>
          </w:p>
        </w:tc>
        <w:tc>
          <w:tcPr>
            <w:tcW w:w="2314" w:type="dxa"/>
          </w:tcPr>
          <w:p w14:paraId="1C515450" w14:textId="77777777" w:rsidR="009B50E6" w:rsidRDefault="009B50E6" w:rsidP="008E305F">
            <w:r>
              <w:t>A pre-trained model is fine-tuned on CNN and PCNN on 300,000 and 100,000 iterations respectively.</w:t>
            </w:r>
          </w:p>
        </w:tc>
      </w:tr>
      <w:tr w:rsidR="009B50E6" w:rsidRPr="007A11C2" w14:paraId="2EB44A81" w14:textId="77777777" w:rsidTr="008E305F">
        <w:tc>
          <w:tcPr>
            <w:tcW w:w="562" w:type="dxa"/>
          </w:tcPr>
          <w:p w14:paraId="12F859B4" w14:textId="77777777" w:rsidR="009B50E6" w:rsidRPr="00966D64" w:rsidRDefault="009B50E6" w:rsidP="008E305F">
            <w:r>
              <w:t>2.</w:t>
            </w:r>
          </w:p>
        </w:tc>
        <w:tc>
          <w:tcPr>
            <w:tcW w:w="1277" w:type="dxa"/>
          </w:tcPr>
          <w:p w14:paraId="5C960B9B" w14:textId="77777777" w:rsidR="009B50E6" w:rsidRDefault="009B50E6" w:rsidP="008E305F">
            <w:r>
              <w:t>Emotion Detection and Sentiment Analysis of Images, [2]</w:t>
            </w:r>
          </w:p>
        </w:tc>
        <w:tc>
          <w:tcPr>
            <w:tcW w:w="1178" w:type="dxa"/>
          </w:tcPr>
          <w:p w14:paraId="03482283" w14:textId="77777777" w:rsidR="009B50E6" w:rsidRDefault="009B50E6" w:rsidP="008E305F">
            <w:proofErr w:type="spellStart"/>
            <w:r>
              <w:t>Vasavi</w:t>
            </w:r>
            <w:proofErr w:type="spellEnd"/>
            <w:r>
              <w:t xml:space="preserve"> </w:t>
            </w:r>
            <w:proofErr w:type="spellStart"/>
            <w:r>
              <w:t>Gajarla</w:t>
            </w:r>
            <w:proofErr w:type="spellEnd"/>
            <w:r>
              <w:t xml:space="preserve"> and Aditi Gupta</w:t>
            </w:r>
          </w:p>
        </w:tc>
        <w:tc>
          <w:tcPr>
            <w:tcW w:w="732" w:type="dxa"/>
          </w:tcPr>
          <w:p w14:paraId="0160AFF8" w14:textId="77777777" w:rsidR="009B50E6" w:rsidRDefault="009B50E6" w:rsidP="008E305F">
            <w:r>
              <w:t>2015</w:t>
            </w:r>
          </w:p>
        </w:tc>
        <w:tc>
          <w:tcPr>
            <w:tcW w:w="1305" w:type="dxa"/>
          </w:tcPr>
          <w:p w14:paraId="754B6F4C" w14:textId="77777777" w:rsidR="009B50E6" w:rsidRDefault="009B50E6" w:rsidP="008E305F">
            <w:r>
              <w:t>Dataset: 9854 images from Flickr</w:t>
            </w:r>
          </w:p>
        </w:tc>
        <w:tc>
          <w:tcPr>
            <w:tcW w:w="1651" w:type="dxa"/>
          </w:tcPr>
          <w:p w14:paraId="69F99BE8" w14:textId="77777777" w:rsidR="009B50E6" w:rsidRDefault="009B50E6" w:rsidP="008E305F">
            <w:r>
              <w:t>Accuracy: 73%</w:t>
            </w:r>
          </w:p>
        </w:tc>
        <w:tc>
          <w:tcPr>
            <w:tcW w:w="2314" w:type="dxa"/>
          </w:tcPr>
          <w:p w14:paraId="27DEF045" w14:textId="77777777" w:rsidR="009B50E6" w:rsidRDefault="009B50E6" w:rsidP="008E305F">
            <w:r>
              <w:t>Divides image sentiments into five categories and assigns weight to each sentiment.</w:t>
            </w:r>
          </w:p>
        </w:tc>
      </w:tr>
      <w:tr w:rsidR="009B50E6" w:rsidRPr="007A11C2" w14:paraId="536710C7" w14:textId="77777777" w:rsidTr="008E305F">
        <w:tc>
          <w:tcPr>
            <w:tcW w:w="562" w:type="dxa"/>
          </w:tcPr>
          <w:p w14:paraId="559AFC9F" w14:textId="77777777" w:rsidR="009B50E6" w:rsidRDefault="009B50E6" w:rsidP="008E305F">
            <w:r>
              <w:t>3.</w:t>
            </w:r>
          </w:p>
        </w:tc>
        <w:tc>
          <w:tcPr>
            <w:tcW w:w="1277" w:type="dxa"/>
          </w:tcPr>
          <w:p w14:paraId="35DA3DB9" w14:textId="77777777" w:rsidR="009B50E6" w:rsidRDefault="009B50E6" w:rsidP="008E305F">
            <w:r>
              <w:t>Image-Based Memes as Sentiment Predictors, [3]</w:t>
            </w:r>
          </w:p>
        </w:tc>
        <w:tc>
          <w:tcPr>
            <w:tcW w:w="1178" w:type="dxa"/>
          </w:tcPr>
          <w:p w14:paraId="107EB382" w14:textId="77777777" w:rsidR="009B50E6" w:rsidRDefault="009B50E6" w:rsidP="008E305F">
            <w:r>
              <w:t>Jean H. French</w:t>
            </w:r>
          </w:p>
        </w:tc>
        <w:tc>
          <w:tcPr>
            <w:tcW w:w="732" w:type="dxa"/>
          </w:tcPr>
          <w:p w14:paraId="67B938C6" w14:textId="77777777" w:rsidR="009B50E6" w:rsidRDefault="009B50E6" w:rsidP="008E305F">
            <w:r>
              <w:t>2017</w:t>
            </w:r>
          </w:p>
        </w:tc>
        <w:tc>
          <w:tcPr>
            <w:tcW w:w="1305" w:type="dxa"/>
          </w:tcPr>
          <w:p w14:paraId="47C3E6C3" w14:textId="77777777" w:rsidR="009B50E6" w:rsidRDefault="009B50E6" w:rsidP="008E305F">
            <w:r>
              <w:t>Dataset: Memes and discussion threads</w:t>
            </w:r>
          </w:p>
        </w:tc>
        <w:tc>
          <w:tcPr>
            <w:tcW w:w="1651" w:type="dxa"/>
          </w:tcPr>
          <w:p w14:paraId="417890B8" w14:textId="77777777" w:rsidR="009B50E6" w:rsidRDefault="009B50E6" w:rsidP="008E305F">
            <w:r>
              <w:t>Strong correlation discovered between the semantics of memes and discussion threads</w:t>
            </w:r>
          </w:p>
        </w:tc>
        <w:tc>
          <w:tcPr>
            <w:tcW w:w="2314" w:type="dxa"/>
          </w:tcPr>
          <w:p w14:paraId="4954C06E" w14:textId="77777777" w:rsidR="009B50E6" w:rsidRDefault="009B50E6" w:rsidP="008E305F">
            <w:r>
              <w:t>Highlights impact and trends of memes in social media discussion threads.</w:t>
            </w:r>
          </w:p>
        </w:tc>
      </w:tr>
      <w:tr w:rsidR="009B50E6" w:rsidRPr="007A11C2" w14:paraId="63394DE5" w14:textId="77777777" w:rsidTr="008E305F">
        <w:tc>
          <w:tcPr>
            <w:tcW w:w="562" w:type="dxa"/>
          </w:tcPr>
          <w:p w14:paraId="33FB93CF" w14:textId="77777777" w:rsidR="009B50E6" w:rsidRDefault="009B50E6" w:rsidP="008E305F">
            <w:r>
              <w:t>4.</w:t>
            </w:r>
          </w:p>
        </w:tc>
        <w:tc>
          <w:tcPr>
            <w:tcW w:w="1277" w:type="dxa"/>
          </w:tcPr>
          <w:p w14:paraId="55624D28" w14:textId="77777777" w:rsidR="009B50E6" w:rsidRDefault="009B50E6" w:rsidP="008E305F">
            <w:r>
              <w:t xml:space="preserve">A Nonparanormal Approach to Combining Textual and Visual Information for Predicting and Generating Popular Meme Descriptions, [4] </w:t>
            </w:r>
          </w:p>
        </w:tc>
        <w:tc>
          <w:tcPr>
            <w:tcW w:w="1178" w:type="dxa"/>
          </w:tcPr>
          <w:p w14:paraId="3736D305" w14:textId="77777777" w:rsidR="009B50E6" w:rsidRDefault="009B50E6" w:rsidP="008E305F">
            <w:r>
              <w:t xml:space="preserve">William Yang Wang and </w:t>
            </w:r>
            <w:proofErr w:type="spellStart"/>
            <w:r>
              <w:t>Miaomiao</w:t>
            </w:r>
            <w:proofErr w:type="spellEnd"/>
            <w:r>
              <w:t xml:space="preserve"> Wen</w:t>
            </w:r>
          </w:p>
        </w:tc>
        <w:tc>
          <w:tcPr>
            <w:tcW w:w="732" w:type="dxa"/>
          </w:tcPr>
          <w:p w14:paraId="4D4A3857" w14:textId="77777777" w:rsidR="009B50E6" w:rsidRDefault="009B50E6" w:rsidP="008E305F">
            <w:r>
              <w:t>2015</w:t>
            </w:r>
          </w:p>
        </w:tc>
        <w:tc>
          <w:tcPr>
            <w:tcW w:w="1305" w:type="dxa"/>
          </w:tcPr>
          <w:p w14:paraId="33602D0F" w14:textId="77777777" w:rsidR="009B50E6" w:rsidRDefault="009B50E6" w:rsidP="008E305F">
            <w:r>
              <w:t>Dataset: Memes and textual descriptions of memes</w:t>
            </w:r>
          </w:p>
        </w:tc>
        <w:tc>
          <w:tcPr>
            <w:tcW w:w="1651" w:type="dxa"/>
          </w:tcPr>
          <w:p w14:paraId="0BAD6EEC" w14:textId="77777777" w:rsidR="009B50E6" w:rsidRDefault="009B50E6" w:rsidP="008E305F">
            <w:r>
              <w:t>Textual descriptions for memes</w:t>
            </w:r>
          </w:p>
        </w:tc>
        <w:tc>
          <w:tcPr>
            <w:tcW w:w="2314" w:type="dxa"/>
          </w:tcPr>
          <w:p w14:paraId="1784F861" w14:textId="77777777" w:rsidR="009B50E6" w:rsidRDefault="009B50E6" w:rsidP="008E305F">
            <w:r>
              <w:t>Generates meme descriptions using different language modelling techniques and PHOW visual features.</w:t>
            </w:r>
          </w:p>
        </w:tc>
      </w:tr>
      <w:tr w:rsidR="009B50E6" w:rsidRPr="007A11C2" w14:paraId="5BB0FAF8" w14:textId="77777777" w:rsidTr="008E305F">
        <w:tc>
          <w:tcPr>
            <w:tcW w:w="562" w:type="dxa"/>
          </w:tcPr>
          <w:p w14:paraId="286E2DEC" w14:textId="77777777" w:rsidR="009B50E6" w:rsidRDefault="009B50E6" w:rsidP="008E305F">
            <w:r>
              <w:t>5.</w:t>
            </w:r>
          </w:p>
        </w:tc>
        <w:tc>
          <w:tcPr>
            <w:tcW w:w="1277" w:type="dxa"/>
          </w:tcPr>
          <w:p w14:paraId="25E48782" w14:textId="77777777" w:rsidR="009B50E6" w:rsidRDefault="009B50E6" w:rsidP="008E305F">
            <w:r>
              <w:t>Context-Aware Emotion Recognition Networks, [6]</w:t>
            </w:r>
          </w:p>
        </w:tc>
        <w:tc>
          <w:tcPr>
            <w:tcW w:w="1178" w:type="dxa"/>
          </w:tcPr>
          <w:p w14:paraId="4B2F58B9" w14:textId="77777777" w:rsidR="009B50E6" w:rsidRDefault="009B50E6" w:rsidP="008E305F">
            <w:proofErr w:type="spellStart"/>
            <w:r>
              <w:t>Jiyoung</w:t>
            </w:r>
            <w:proofErr w:type="spellEnd"/>
            <w:r>
              <w:t xml:space="preserve"> Lee, </w:t>
            </w:r>
            <w:proofErr w:type="spellStart"/>
            <w:r>
              <w:t>Seungryong</w:t>
            </w:r>
            <w:proofErr w:type="spellEnd"/>
            <w:r>
              <w:t xml:space="preserve"> Kim, </w:t>
            </w:r>
            <w:proofErr w:type="spellStart"/>
            <w:r>
              <w:t>Sunok</w:t>
            </w:r>
            <w:proofErr w:type="spellEnd"/>
            <w:r>
              <w:t xml:space="preserve"> Kim, </w:t>
            </w:r>
            <w:proofErr w:type="spellStart"/>
            <w:r>
              <w:t>Jungin</w:t>
            </w:r>
            <w:proofErr w:type="spellEnd"/>
            <w:r>
              <w:t xml:space="preserve"> Park, and </w:t>
            </w:r>
            <w:proofErr w:type="spellStart"/>
            <w:r>
              <w:t>Kwanghoon</w:t>
            </w:r>
            <w:proofErr w:type="spellEnd"/>
            <w:r>
              <w:t xml:space="preserve"> Sohn</w:t>
            </w:r>
          </w:p>
        </w:tc>
        <w:tc>
          <w:tcPr>
            <w:tcW w:w="732" w:type="dxa"/>
          </w:tcPr>
          <w:p w14:paraId="726B8A85" w14:textId="77777777" w:rsidR="009B50E6" w:rsidRDefault="009B50E6" w:rsidP="008E305F">
            <w:r>
              <w:t>2019</w:t>
            </w:r>
          </w:p>
        </w:tc>
        <w:tc>
          <w:tcPr>
            <w:tcW w:w="1305" w:type="dxa"/>
          </w:tcPr>
          <w:p w14:paraId="22ADFDF0" w14:textId="77777777" w:rsidR="009B50E6" w:rsidRDefault="009B50E6" w:rsidP="008E305F">
            <w:r>
              <w:t>Dataset: SFEW and FER-Wild</w:t>
            </w:r>
          </w:p>
        </w:tc>
        <w:tc>
          <w:tcPr>
            <w:tcW w:w="1651" w:type="dxa"/>
          </w:tcPr>
          <w:p w14:paraId="07F3B024" w14:textId="77777777" w:rsidR="009B50E6" w:rsidRDefault="009B50E6" w:rsidP="008E305F">
            <w:r>
              <w:t xml:space="preserve">Accuracy for </w:t>
            </w:r>
            <w:proofErr w:type="spellStart"/>
            <w:r>
              <w:t>Caer</w:t>
            </w:r>
            <w:proofErr w:type="spellEnd"/>
            <w:r>
              <w:t>-Net (Static): 73.51%</w:t>
            </w:r>
          </w:p>
          <w:p w14:paraId="2AB9014A" w14:textId="77777777" w:rsidR="009B50E6" w:rsidRDefault="009B50E6" w:rsidP="008E305F">
            <w:r>
              <w:t xml:space="preserve">Accuracy for </w:t>
            </w:r>
            <w:proofErr w:type="spellStart"/>
            <w:r>
              <w:t>Caer</w:t>
            </w:r>
            <w:proofErr w:type="spellEnd"/>
            <w:r>
              <w:t>-Net (Dynamic): 77.04%</w:t>
            </w:r>
          </w:p>
        </w:tc>
        <w:tc>
          <w:tcPr>
            <w:tcW w:w="2314" w:type="dxa"/>
          </w:tcPr>
          <w:p w14:paraId="16732DCE" w14:textId="77777777" w:rsidR="009B50E6" w:rsidRDefault="009B50E6" w:rsidP="008E305F">
            <w:r>
              <w:t>Hides faces through attention mechanism and uses this to deduce emotions from context.</w:t>
            </w:r>
          </w:p>
        </w:tc>
      </w:tr>
      <w:tr w:rsidR="009B50E6" w:rsidRPr="007A11C2" w14:paraId="4181DD7C" w14:textId="77777777" w:rsidTr="008E305F">
        <w:tc>
          <w:tcPr>
            <w:tcW w:w="562" w:type="dxa"/>
          </w:tcPr>
          <w:p w14:paraId="2F98F2B5" w14:textId="77777777" w:rsidR="009B50E6" w:rsidRDefault="009B50E6" w:rsidP="008E305F">
            <w:r>
              <w:lastRenderedPageBreak/>
              <w:t>6.</w:t>
            </w:r>
          </w:p>
        </w:tc>
        <w:tc>
          <w:tcPr>
            <w:tcW w:w="1277" w:type="dxa"/>
          </w:tcPr>
          <w:p w14:paraId="19A3D1D6" w14:textId="77777777" w:rsidR="009B50E6" w:rsidRDefault="009B50E6" w:rsidP="008E305F">
            <w:r>
              <w:t>Emotional Attention: A Study of Image Sentiment and Visual Attention, [7]</w:t>
            </w:r>
          </w:p>
        </w:tc>
        <w:tc>
          <w:tcPr>
            <w:tcW w:w="1178" w:type="dxa"/>
          </w:tcPr>
          <w:p w14:paraId="3CB5CE8B" w14:textId="77777777" w:rsidR="009B50E6" w:rsidRDefault="009B50E6" w:rsidP="008E305F">
            <w:proofErr w:type="spellStart"/>
            <w:r>
              <w:t>Shaojing</w:t>
            </w:r>
            <w:proofErr w:type="spellEnd"/>
            <w:r>
              <w:t xml:space="preserve"> Fan, </w:t>
            </w:r>
            <w:proofErr w:type="spellStart"/>
            <w:r>
              <w:t>Zhiqi</w:t>
            </w:r>
            <w:proofErr w:type="spellEnd"/>
            <w:r>
              <w:t xml:space="preserve"> Shen, Ming Jiang, Bryan L. Koenig, Juan Xu, Mohan S. </w:t>
            </w:r>
            <w:proofErr w:type="spellStart"/>
            <w:r>
              <w:t>Kankanhalli</w:t>
            </w:r>
            <w:proofErr w:type="spellEnd"/>
            <w:r>
              <w:t>, and Qi Zhao</w:t>
            </w:r>
          </w:p>
        </w:tc>
        <w:tc>
          <w:tcPr>
            <w:tcW w:w="732" w:type="dxa"/>
          </w:tcPr>
          <w:p w14:paraId="25C16F22" w14:textId="77777777" w:rsidR="009B50E6" w:rsidRDefault="009B50E6" w:rsidP="008E305F">
            <w:r>
              <w:t>2018</w:t>
            </w:r>
          </w:p>
        </w:tc>
        <w:tc>
          <w:tcPr>
            <w:tcW w:w="1305" w:type="dxa"/>
          </w:tcPr>
          <w:p w14:paraId="08D12D84" w14:textId="77777777" w:rsidR="009B50E6" w:rsidRDefault="009B50E6" w:rsidP="008E305F">
            <w:r>
              <w:t xml:space="preserve">Dataset: </w:t>
            </w:r>
            <w:proofErr w:type="spellStart"/>
            <w:r>
              <w:t>EMOd</w:t>
            </w:r>
            <w:proofErr w:type="spellEnd"/>
            <w:r>
              <w:t xml:space="preserve"> (Emotional Content Images)</w:t>
            </w:r>
          </w:p>
        </w:tc>
        <w:tc>
          <w:tcPr>
            <w:tcW w:w="1651" w:type="dxa"/>
          </w:tcPr>
          <w:p w14:paraId="5BCBE357" w14:textId="77777777" w:rsidR="009B50E6" w:rsidRDefault="009B50E6" w:rsidP="008E305F">
            <w:r>
              <w:t>Accuracy: 83%</w:t>
            </w:r>
          </w:p>
        </w:tc>
        <w:tc>
          <w:tcPr>
            <w:tcW w:w="2314" w:type="dxa"/>
          </w:tcPr>
          <w:p w14:paraId="37DD57E6" w14:textId="77777777" w:rsidR="009B50E6" w:rsidRDefault="009B50E6" w:rsidP="008E305F">
            <w:r>
              <w:t>Emotional properties of images and visual attention given by people is realized.</w:t>
            </w:r>
          </w:p>
        </w:tc>
      </w:tr>
      <w:tr w:rsidR="009B50E6" w:rsidRPr="007A11C2" w14:paraId="28654FF0" w14:textId="77777777" w:rsidTr="008E305F">
        <w:tc>
          <w:tcPr>
            <w:tcW w:w="562" w:type="dxa"/>
          </w:tcPr>
          <w:p w14:paraId="2E1AAA1A" w14:textId="77777777" w:rsidR="009B50E6" w:rsidRDefault="009B50E6" w:rsidP="008E305F">
            <w:r>
              <w:t>7.</w:t>
            </w:r>
          </w:p>
        </w:tc>
        <w:tc>
          <w:tcPr>
            <w:tcW w:w="1277" w:type="dxa"/>
          </w:tcPr>
          <w:p w14:paraId="4FFC68EF" w14:textId="77777777" w:rsidR="009B50E6" w:rsidRDefault="009B50E6" w:rsidP="008E305F">
            <w:r>
              <w:t>Image Sentiment Analysis Using Deep Learning, [8]</w:t>
            </w:r>
          </w:p>
        </w:tc>
        <w:tc>
          <w:tcPr>
            <w:tcW w:w="1178" w:type="dxa"/>
          </w:tcPr>
          <w:p w14:paraId="21526939" w14:textId="77777777" w:rsidR="009B50E6" w:rsidRDefault="009B50E6" w:rsidP="008E305F">
            <w:r>
              <w:t xml:space="preserve">Namita Mittal, </w:t>
            </w:r>
            <w:proofErr w:type="spellStart"/>
            <w:r>
              <w:t>Divya</w:t>
            </w:r>
            <w:proofErr w:type="spellEnd"/>
            <w:r>
              <w:t xml:space="preserve"> Sharma, and Manju Lata Joshi</w:t>
            </w:r>
          </w:p>
        </w:tc>
        <w:tc>
          <w:tcPr>
            <w:tcW w:w="732" w:type="dxa"/>
          </w:tcPr>
          <w:p w14:paraId="719B85B9" w14:textId="77777777" w:rsidR="009B50E6" w:rsidRDefault="009B50E6" w:rsidP="008E305F">
            <w:r>
              <w:t>2018</w:t>
            </w:r>
          </w:p>
        </w:tc>
        <w:tc>
          <w:tcPr>
            <w:tcW w:w="1305" w:type="dxa"/>
          </w:tcPr>
          <w:p w14:paraId="7665F820" w14:textId="77777777" w:rsidR="009B50E6" w:rsidRDefault="009B50E6" w:rsidP="008E305F">
            <w:r>
              <w:t>Dataset: Images from Flickr and Twitter</w:t>
            </w:r>
          </w:p>
        </w:tc>
        <w:tc>
          <w:tcPr>
            <w:tcW w:w="1651" w:type="dxa"/>
          </w:tcPr>
          <w:p w14:paraId="40ECCF72" w14:textId="77777777" w:rsidR="009B50E6" w:rsidRDefault="009B50E6" w:rsidP="008E305F">
            <w:r>
              <w:t>Comparison of techniques to recognize the best possible technique for a problem</w:t>
            </w:r>
          </w:p>
        </w:tc>
        <w:tc>
          <w:tcPr>
            <w:tcW w:w="2314" w:type="dxa"/>
          </w:tcPr>
          <w:p w14:paraId="57DF30F0" w14:textId="77777777" w:rsidR="009B50E6" w:rsidRDefault="009B50E6" w:rsidP="008E305F">
            <w:r>
              <w:t>Tells us which technique is better for what kind of problem.</w:t>
            </w:r>
          </w:p>
        </w:tc>
      </w:tr>
      <w:tr w:rsidR="009B50E6" w:rsidRPr="007A11C2" w14:paraId="293C33AC" w14:textId="77777777" w:rsidTr="008E305F">
        <w:tc>
          <w:tcPr>
            <w:tcW w:w="562" w:type="dxa"/>
          </w:tcPr>
          <w:p w14:paraId="51B8817A" w14:textId="77777777" w:rsidR="009B50E6" w:rsidRDefault="009B50E6" w:rsidP="008E305F">
            <w:r>
              <w:t>8.</w:t>
            </w:r>
          </w:p>
        </w:tc>
        <w:tc>
          <w:tcPr>
            <w:tcW w:w="1277" w:type="dxa"/>
          </w:tcPr>
          <w:p w14:paraId="2E4C169D" w14:textId="77777777" w:rsidR="009B50E6" w:rsidRDefault="009B50E6" w:rsidP="008E305F">
            <w:r>
              <w:t>Meme Opinion Categorization by Using Optical Character Recognition and Naïve Bayes Algorithms, [9]</w:t>
            </w:r>
          </w:p>
        </w:tc>
        <w:tc>
          <w:tcPr>
            <w:tcW w:w="1178" w:type="dxa"/>
          </w:tcPr>
          <w:p w14:paraId="380C5117" w14:textId="77777777" w:rsidR="009B50E6" w:rsidRDefault="009B50E6" w:rsidP="008E305F">
            <w:r>
              <w:t xml:space="preserve">Amalia </w:t>
            </w:r>
            <w:proofErr w:type="spellStart"/>
            <w:r>
              <w:t>Amalia</w:t>
            </w:r>
            <w:proofErr w:type="spellEnd"/>
            <w:r>
              <w:t xml:space="preserve">, Amer Sharif, </w:t>
            </w:r>
            <w:proofErr w:type="spellStart"/>
            <w:r>
              <w:t>Fikri</w:t>
            </w:r>
            <w:proofErr w:type="spellEnd"/>
            <w:r>
              <w:t xml:space="preserve"> </w:t>
            </w:r>
            <w:proofErr w:type="spellStart"/>
            <w:r>
              <w:t>Haisar</w:t>
            </w:r>
            <w:proofErr w:type="spellEnd"/>
            <w:r>
              <w:t xml:space="preserve">, Dani </w:t>
            </w:r>
            <w:proofErr w:type="spellStart"/>
            <w:r>
              <w:t>Gunawan</w:t>
            </w:r>
            <w:proofErr w:type="spellEnd"/>
            <w:r>
              <w:t xml:space="preserve">, and Benny B. </w:t>
            </w:r>
            <w:proofErr w:type="spellStart"/>
            <w:r>
              <w:t>Nasution</w:t>
            </w:r>
            <w:proofErr w:type="spellEnd"/>
          </w:p>
        </w:tc>
        <w:tc>
          <w:tcPr>
            <w:tcW w:w="732" w:type="dxa"/>
          </w:tcPr>
          <w:p w14:paraId="4B8FA0D8" w14:textId="77777777" w:rsidR="009B50E6" w:rsidRDefault="009B50E6" w:rsidP="008E305F">
            <w:r>
              <w:t>2018</w:t>
            </w:r>
          </w:p>
        </w:tc>
        <w:tc>
          <w:tcPr>
            <w:tcW w:w="1305" w:type="dxa"/>
          </w:tcPr>
          <w:p w14:paraId="601A4EDD" w14:textId="77777777" w:rsidR="009B50E6" w:rsidRDefault="009B50E6" w:rsidP="008E305F">
            <w:r>
              <w:t>Dataset: 100 memes</w:t>
            </w:r>
          </w:p>
        </w:tc>
        <w:tc>
          <w:tcPr>
            <w:tcW w:w="1651" w:type="dxa"/>
          </w:tcPr>
          <w:p w14:paraId="6C5070AA" w14:textId="77777777" w:rsidR="009B50E6" w:rsidRDefault="009B50E6" w:rsidP="008E305F">
            <w:r>
              <w:t>Accuracy: 75%</w:t>
            </w:r>
          </w:p>
        </w:tc>
        <w:tc>
          <w:tcPr>
            <w:tcW w:w="2314" w:type="dxa"/>
          </w:tcPr>
          <w:p w14:paraId="64FF17AD" w14:textId="77777777" w:rsidR="009B50E6" w:rsidRDefault="009B50E6" w:rsidP="008E305F">
            <w:r>
              <w:t>Meme sentiment analysis is successfully implemented by using OCR and Naïve Bayes.</w:t>
            </w:r>
          </w:p>
        </w:tc>
      </w:tr>
      <w:tr w:rsidR="009B50E6" w:rsidRPr="007A11C2" w14:paraId="091AF9B7" w14:textId="77777777" w:rsidTr="008E305F">
        <w:tc>
          <w:tcPr>
            <w:tcW w:w="562" w:type="dxa"/>
          </w:tcPr>
          <w:p w14:paraId="05970F93" w14:textId="77777777" w:rsidR="009B50E6" w:rsidRDefault="009B50E6" w:rsidP="008E305F">
            <w:r>
              <w:t>9.</w:t>
            </w:r>
          </w:p>
        </w:tc>
        <w:tc>
          <w:tcPr>
            <w:tcW w:w="1277" w:type="dxa"/>
          </w:tcPr>
          <w:p w14:paraId="0F3D35D3" w14:textId="77777777" w:rsidR="009B50E6" w:rsidRDefault="009B50E6" w:rsidP="008E305F">
            <w:r>
              <w:rPr>
                <w:color w:val="000000"/>
              </w:rPr>
              <w:t>I</w:t>
            </w:r>
            <w:r w:rsidRPr="00EE6E21">
              <w:rPr>
                <w:color w:val="000000"/>
              </w:rPr>
              <w:t xml:space="preserve">mage </w:t>
            </w:r>
            <w:r>
              <w:rPr>
                <w:color w:val="000000"/>
              </w:rPr>
              <w:t>S</w:t>
            </w:r>
            <w:r w:rsidRPr="00EE6E21">
              <w:rPr>
                <w:color w:val="000000"/>
              </w:rPr>
              <w:t xml:space="preserve">entiment </w:t>
            </w:r>
            <w:r>
              <w:rPr>
                <w:color w:val="000000"/>
              </w:rPr>
              <w:t>A</w:t>
            </w:r>
            <w:r w:rsidRPr="00EE6E21">
              <w:rPr>
                <w:color w:val="000000"/>
              </w:rPr>
              <w:t xml:space="preserve">nalysis </w:t>
            </w:r>
            <w:r>
              <w:rPr>
                <w:color w:val="000000"/>
              </w:rPr>
              <w:t>U</w:t>
            </w:r>
            <w:r w:rsidRPr="00EE6E21">
              <w:rPr>
                <w:color w:val="000000"/>
              </w:rPr>
              <w:t xml:space="preserve">sing </w:t>
            </w:r>
            <w:r>
              <w:rPr>
                <w:color w:val="000000"/>
              </w:rPr>
              <w:t>La</w:t>
            </w:r>
            <w:r w:rsidRPr="00EE6E21">
              <w:rPr>
                <w:color w:val="000000"/>
              </w:rPr>
              <w:t xml:space="preserve">tent </w:t>
            </w:r>
            <w:r>
              <w:rPr>
                <w:color w:val="000000"/>
              </w:rPr>
              <w:t>C</w:t>
            </w:r>
            <w:r w:rsidRPr="00EE6E21">
              <w:rPr>
                <w:color w:val="000000"/>
              </w:rPr>
              <w:t xml:space="preserve">orrelations </w:t>
            </w:r>
            <w:r>
              <w:rPr>
                <w:color w:val="000000"/>
              </w:rPr>
              <w:t>A</w:t>
            </w:r>
            <w:r w:rsidRPr="00EE6E21">
              <w:rPr>
                <w:color w:val="000000"/>
              </w:rPr>
              <w:t xml:space="preserve">mong </w:t>
            </w:r>
            <w:r>
              <w:rPr>
                <w:color w:val="000000"/>
              </w:rPr>
              <w:t>V</w:t>
            </w:r>
            <w:r w:rsidRPr="00EE6E21">
              <w:rPr>
                <w:color w:val="000000"/>
              </w:rPr>
              <w:t xml:space="preserve">isual, </w:t>
            </w:r>
            <w:r>
              <w:rPr>
                <w:color w:val="000000"/>
              </w:rPr>
              <w:t>T</w:t>
            </w:r>
            <w:r w:rsidRPr="00EE6E21">
              <w:rPr>
                <w:color w:val="000000"/>
              </w:rPr>
              <w:t xml:space="preserve">extual, and </w:t>
            </w:r>
            <w:r>
              <w:rPr>
                <w:color w:val="000000"/>
              </w:rPr>
              <w:t>S</w:t>
            </w:r>
            <w:r w:rsidRPr="00EE6E21">
              <w:rPr>
                <w:color w:val="000000"/>
              </w:rPr>
              <w:t xml:space="preserve">entiment </w:t>
            </w:r>
            <w:r>
              <w:rPr>
                <w:color w:val="000000"/>
              </w:rPr>
              <w:t>V</w:t>
            </w:r>
            <w:r w:rsidRPr="00EE6E21">
              <w:rPr>
                <w:color w:val="000000"/>
              </w:rPr>
              <w:t>iews</w:t>
            </w:r>
            <w:r>
              <w:t>, [10]</w:t>
            </w:r>
          </w:p>
        </w:tc>
        <w:tc>
          <w:tcPr>
            <w:tcW w:w="1178" w:type="dxa"/>
          </w:tcPr>
          <w:p w14:paraId="3A4694B4" w14:textId="77777777" w:rsidR="009B50E6" w:rsidRDefault="009B50E6" w:rsidP="008E305F">
            <w:r>
              <w:t xml:space="preserve">Marie </w:t>
            </w:r>
            <w:proofErr w:type="spellStart"/>
            <w:r>
              <w:t>Katsurai</w:t>
            </w:r>
            <w:proofErr w:type="spellEnd"/>
            <w:r>
              <w:t xml:space="preserve"> and Shinichi Satoh</w:t>
            </w:r>
          </w:p>
        </w:tc>
        <w:tc>
          <w:tcPr>
            <w:tcW w:w="732" w:type="dxa"/>
          </w:tcPr>
          <w:p w14:paraId="40C387F2" w14:textId="77777777" w:rsidR="009B50E6" w:rsidRDefault="009B50E6" w:rsidP="008E305F">
            <w:r>
              <w:t>2013</w:t>
            </w:r>
          </w:p>
        </w:tc>
        <w:tc>
          <w:tcPr>
            <w:tcW w:w="1305" w:type="dxa"/>
          </w:tcPr>
          <w:p w14:paraId="28431E7D" w14:textId="77777777" w:rsidR="009B50E6" w:rsidRDefault="009B50E6" w:rsidP="008E305F">
            <w:r>
              <w:t>Dataset: 105,587 images from Flickr and 120,000 images from Instagram</w:t>
            </w:r>
          </w:p>
        </w:tc>
        <w:tc>
          <w:tcPr>
            <w:tcW w:w="1651" w:type="dxa"/>
          </w:tcPr>
          <w:p w14:paraId="31F57781" w14:textId="77777777" w:rsidR="009B50E6" w:rsidRDefault="009B50E6" w:rsidP="008E305F">
            <w:r>
              <w:t>Accuracy for Flickr dataset: 74.77%</w:t>
            </w:r>
          </w:p>
          <w:p w14:paraId="30F65E64" w14:textId="77777777" w:rsidR="009B50E6" w:rsidRDefault="009B50E6" w:rsidP="008E305F">
            <w:r>
              <w:t>Accuracy for Instagram dataset: 73.60%</w:t>
            </w:r>
          </w:p>
        </w:tc>
        <w:tc>
          <w:tcPr>
            <w:tcW w:w="2314" w:type="dxa"/>
          </w:tcPr>
          <w:p w14:paraId="768FE396" w14:textId="77777777" w:rsidR="009B50E6" w:rsidRDefault="009B50E6" w:rsidP="008E305F">
            <w:r>
              <w:t>Uses latent correlations for analysis of visual and textual sentiment views in images.</w:t>
            </w:r>
          </w:p>
        </w:tc>
      </w:tr>
      <w:tr w:rsidR="009B50E6" w:rsidRPr="007A11C2" w14:paraId="3CD34B4A" w14:textId="77777777" w:rsidTr="008E305F">
        <w:tc>
          <w:tcPr>
            <w:tcW w:w="562" w:type="dxa"/>
          </w:tcPr>
          <w:p w14:paraId="6AEA9DA5" w14:textId="77777777" w:rsidR="009B50E6" w:rsidRDefault="009B50E6" w:rsidP="008E305F">
            <w:r>
              <w:t>10.</w:t>
            </w:r>
          </w:p>
        </w:tc>
        <w:tc>
          <w:tcPr>
            <w:tcW w:w="1277" w:type="dxa"/>
          </w:tcPr>
          <w:p w14:paraId="45AEBDAD" w14:textId="77777777" w:rsidR="009B50E6" w:rsidRDefault="009B50E6" w:rsidP="008E305F">
            <w:proofErr w:type="spellStart"/>
            <w:r>
              <w:t>Meme’tic</w:t>
            </w:r>
            <w:proofErr w:type="spellEnd"/>
            <w:r>
              <w:t xml:space="preserve"> Engineering to Classify Twitter Lingo, [11]</w:t>
            </w:r>
          </w:p>
        </w:tc>
        <w:tc>
          <w:tcPr>
            <w:tcW w:w="1178" w:type="dxa"/>
          </w:tcPr>
          <w:p w14:paraId="5BAF5DB4" w14:textId="77777777" w:rsidR="009B50E6" w:rsidRDefault="009B50E6" w:rsidP="008E305F">
            <w:proofErr w:type="spellStart"/>
            <w:r>
              <w:t>Priyashree</w:t>
            </w:r>
            <w:proofErr w:type="spellEnd"/>
            <w:r>
              <w:t xml:space="preserve"> S., Shivani N., </w:t>
            </w:r>
            <w:proofErr w:type="spellStart"/>
            <w:r>
              <w:t>Vigneshwar</w:t>
            </w:r>
            <w:proofErr w:type="spellEnd"/>
            <w:r>
              <w:t xml:space="preserve"> K., and </w:t>
            </w:r>
            <w:proofErr w:type="spellStart"/>
            <w:r>
              <w:t>Karthika</w:t>
            </w:r>
            <w:proofErr w:type="spellEnd"/>
            <w:r>
              <w:t xml:space="preserve"> S.</w:t>
            </w:r>
          </w:p>
        </w:tc>
        <w:tc>
          <w:tcPr>
            <w:tcW w:w="732" w:type="dxa"/>
          </w:tcPr>
          <w:p w14:paraId="71AAA3A5" w14:textId="77777777" w:rsidR="009B50E6" w:rsidRDefault="009B50E6" w:rsidP="008E305F">
            <w:r>
              <w:t>2018</w:t>
            </w:r>
          </w:p>
        </w:tc>
        <w:tc>
          <w:tcPr>
            <w:tcW w:w="1305" w:type="dxa"/>
          </w:tcPr>
          <w:p w14:paraId="3A54E84E" w14:textId="77777777" w:rsidR="009B50E6" w:rsidRDefault="009B50E6" w:rsidP="008E305F">
            <w:r>
              <w:t>Dataset: 1524 tweets and dynamic dataset using Twitter API</w:t>
            </w:r>
          </w:p>
        </w:tc>
        <w:tc>
          <w:tcPr>
            <w:tcW w:w="1651" w:type="dxa"/>
          </w:tcPr>
          <w:p w14:paraId="6660B972" w14:textId="77777777" w:rsidR="009B50E6" w:rsidRDefault="009B50E6" w:rsidP="008E305F">
            <w:r>
              <w:t>Accuracy for Naïve Bayes: 65.3% and Accuracy for KNN Classifier: 66.32%</w:t>
            </w:r>
          </w:p>
        </w:tc>
        <w:tc>
          <w:tcPr>
            <w:tcW w:w="2314" w:type="dxa"/>
          </w:tcPr>
          <w:p w14:paraId="27B744B3" w14:textId="77777777" w:rsidR="009B50E6" w:rsidRDefault="009B50E6" w:rsidP="008E305F">
            <w:r>
              <w:t>Pattern characteristics of tweets are analyzed and their sentiments are predicted.</w:t>
            </w:r>
          </w:p>
        </w:tc>
      </w:tr>
      <w:tr w:rsidR="009B50E6" w:rsidRPr="007A11C2" w14:paraId="10549E20" w14:textId="77777777" w:rsidTr="008E305F">
        <w:tc>
          <w:tcPr>
            <w:tcW w:w="562" w:type="dxa"/>
          </w:tcPr>
          <w:p w14:paraId="10FC1B92" w14:textId="77777777" w:rsidR="009B50E6" w:rsidRDefault="009B50E6" w:rsidP="008E305F">
            <w:r>
              <w:t>11.</w:t>
            </w:r>
          </w:p>
        </w:tc>
        <w:tc>
          <w:tcPr>
            <w:tcW w:w="1277" w:type="dxa"/>
          </w:tcPr>
          <w:p w14:paraId="32BA60AB" w14:textId="77777777" w:rsidR="009B50E6" w:rsidRDefault="009B50E6" w:rsidP="008E305F">
            <w:r>
              <w:t>Sentiment Analysis for Social Media Images, [12]</w:t>
            </w:r>
          </w:p>
        </w:tc>
        <w:tc>
          <w:tcPr>
            <w:tcW w:w="1178" w:type="dxa"/>
          </w:tcPr>
          <w:p w14:paraId="331B558A" w14:textId="77777777" w:rsidR="009B50E6" w:rsidRDefault="009B50E6" w:rsidP="008E305F">
            <w:r>
              <w:t xml:space="preserve">Yilin Wang, and </w:t>
            </w:r>
            <w:proofErr w:type="spellStart"/>
            <w:r>
              <w:t>Baoxin</w:t>
            </w:r>
            <w:proofErr w:type="spellEnd"/>
            <w:r>
              <w:t xml:space="preserve"> Li</w:t>
            </w:r>
          </w:p>
        </w:tc>
        <w:tc>
          <w:tcPr>
            <w:tcW w:w="732" w:type="dxa"/>
          </w:tcPr>
          <w:p w14:paraId="3AAD6BAB" w14:textId="77777777" w:rsidR="009B50E6" w:rsidRDefault="009B50E6" w:rsidP="008E305F">
            <w:r>
              <w:t>2015</w:t>
            </w:r>
          </w:p>
        </w:tc>
        <w:tc>
          <w:tcPr>
            <w:tcW w:w="1305" w:type="dxa"/>
          </w:tcPr>
          <w:p w14:paraId="2A08657A" w14:textId="77777777" w:rsidR="009B50E6" w:rsidRDefault="009B50E6" w:rsidP="008E305F">
            <w:r>
              <w:t>Dataset: 120,221 from Flickr images and 130,230 images from Instagram</w:t>
            </w:r>
          </w:p>
        </w:tc>
        <w:tc>
          <w:tcPr>
            <w:tcW w:w="1651" w:type="dxa"/>
          </w:tcPr>
          <w:p w14:paraId="1F29B172" w14:textId="77777777" w:rsidR="009B50E6" w:rsidRDefault="009B50E6" w:rsidP="008E305F">
            <w:r>
              <w:t>Accuracy for RSAI-Flickr: 0.57%</w:t>
            </w:r>
          </w:p>
          <w:p w14:paraId="1D8917C4" w14:textId="77777777" w:rsidR="009B50E6" w:rsidRDefault="009B50E6" w:rsidP="008E305F">
            <w:r>
              <w:t xml:space="preserve">Accuracy for RSAI-Instagram: 0.62% </w:t>
            </w:r>
          </w:p>
          <w:p w14:paraId="2F617A45" w14:textId="77777777" w:rsidR="009B50E6" w:rsidRDefault="009B50E6" w:rsidP="008E305F">
            <w:r>
              <w:t>Accuracy for USEA-Flickr: 56.18%</w:t>
            </w:r>
          </w:p>
        </w:tc>
        <w:tc>
          <w:tcPr>
            <w:tcW w:w="2314" w:type="dxa"/>
          </w:tcPr>
          <w:p w14:paraId="499C6828" w14:textId="77777777" w:rsidR="009B50E6" w:rsidRDefault="009B50E6" w:rsidP="008E305F">
            <w:r>
              <w:t>Both textual and visual features are analyzed for examination of social media images.</w:t>
            </w:r>
          </w:p>
        </w:tc>
      </w:tr>
      <w:tr w:rsidR="009B50E6" w:rsidRPr="007A11C2" w14:paraId="01B7DA3D" w14:textId="77777777" w:rsidTr="008E305F">
        <w:tc>
          <w:tcPr>
            <w:tcW w:w="562" w:type="dxa"/>
          </w:tcPr>
          <w:p w14:paraId="1942F211" w14:textId="77777777" w:rsidR="009B50E6" w:rsidRDefault="009B50E6" w:rsidP="008E305F">
            <w:r>
              <w:t>12.</w:t>
            </w:r>
          </w:p>
        </w:tc>
        <w:tc>
          <w:tcPr>
            <w:tcW w:w="1277" w:type="dxa"/>
          </w:tcPr>
          <w:p w14:paraId="384D31BF" w14:textId="77777777" w:rsidR="009B50E6" w:rsidRDefault="009B50E6" w:rsidP="008E305F">
            <w:r>
              <w:t xml:space="preserve">Unsupervised Sentiment Analysis for </w:t>
            </w:r>
            <w:r>
              <w:lastRenderedPageBreak/>
              <w:t>Social Media Images, [13]</w:t>
            </w:r>
          </w:p>
        </w:tc>
        <w:tc>
          <w:tcPr>
            <w:tcW w:w="1178" w:type="dxa"/>
          </w:tcPr>
          <w:p w14:paraId="047A2F60" w14:textId="77777777" w:rsidR="009B50E6" w:rsidRDefault="009B50E6" w:rsidP="008E305F">
            <w:r>
              <w:lastRenderedPageBreak/>
              <w:t xml:space="preserve">Yilin Wang, </w:t>
            </w:r>
            <w:proofErr w:type="spellStart"/>
            <w:r>
              <w:t>Suhang</w:t>
            </w:r>
            <w:proofErr w:type="spellEnd"/>
            <w:r>
              <w:t xml:space="preserve"> Wang, </w:t>
            </w:r>
            <w:proofErr w:type="spellStart"/>
            <w:r>
              <w:t>Jiliang</w:t>
            </w:r>
            <w:proofErr w:type="spellEnd"/>
            <w:r>
              <w:t xml:space="preserve"> Tang, Huan </w:t>
            </w:r>
            <w:r>
              <w:lastRenderedPageBreak/>
              <w:t xml:space="preserve">Liu, and </w:t>
            </w:r>
            <w:proofErr w:type="spellStart"/>
            <w:r>
              <w:t>Baoxin</w:t>
            </w:r>
            <w:proofErr w:type="spellEnd"/>
            <w:r>
              <w:t xml:space="preserve"> Li</w:t>
            </w:r>
          </w:p>
        </w:tc>
        <w:tc>
          <w:tcPr>
            <w:tcW w:w="732" w:type="dxa"/>
          </w:tcPr>
          <w:p w14:paraId="5E78382F" w14:textId="77777777" w:rsidR="009B50E6" w:rsidRDefault="009B50E6" w:rsidP="008E305F">
            <w:r>
              <w:lastRenderedPageBreak/>
              <w:t>2015</w:t>
            </w:r>
          </w:p>
        </w:tc>
        <w:tc>
          <w:tcPr>
            <w:tcW w:w="1305" w:type="dxa"/>
          </w:tcPr>
          <w:p w14:paraId="451059C3" w14:textId="77777777" w:rsidR="009B50E6" w:rsidRDefault="009B50E6" w:rsidP="008E305F">
            <w:r>
              <w:t xml:space="preserve">Dataset: 350,4192 images from Flickr </w:t>
            </w:r>
            <w:r>
              <w:lastRenderedPageBreak/>
              <w:t>and 131224 images from Instagram</w:t>
            </w:r>
          </w:p>
        </w:tc>
        <w:tc>
          <w:tcPr>
            <w:tcW w:w="1651" w:type="dxa"/>
          </w:tcPr>
          <w:p w14:paraId="1F505CE4" w14:textId="77777777" w:rsidR="009B50E6" w:rsidRDefault="009B50E6" w:rsidP="008E305F">
            <w:r>
              <w:lastRenderedPageBreak/>
              <w:t>Accuracy: 59.94%</w:t>
            </w:r>
          </w:p>
        </w:tc>
        <w:tc>
          <w:tcPr>
            <w:tcW w:w="2314" w:type="dxa"/>
          </w:tcPr>
          <w:p w14:paraId="69086281" w14:textId="77777777" w:rsidR="009B50E6" w:rsidRDefault="009B50E6" w:rsidP="008E305F">
            <w:r>
              <w:t xml:space="preserve">Highlights the importance of how textual information helps </w:t>
            </w:r>
            <w:r>
              <w:lastRenderedPageBreak/>
              <w:t>in minimizing the semantic gap between image sentiments and visual characteristics.</w:t>
            </w:r>
          </w:p>
        </w:tc>
      </w:tr>
      <w:tr w:rsidR="009B50E6" w:rsidRPr="007A11C2" w14:paraId="792FE4D6" w14:textId="77777777" w:rsidTr="008E305F">
        <w:tc>
          <w:tcPr>
            <w:tcW w:w="562" w:type="dxa"/>
          </w:tcPr>
          <w:p w14:paraId="053C14CE" w14:textId="77777777" w:rsidR="009B50E6" w:rsidRDefault="009B50E6" w:rsidP="008E305F">
            <w:r>
              <w:lastRenderedPageBreak/>
              <w:t>13.</w:t>
            </w:r>
          </w:p>
        </w:tc>
        <w:tc>
          <w:tcPr>
            <w:tcW w:w="1277" w:type="dxa"/>
          </w:tcPr>
          <w:p w14:paraId="6CF6D09E" w14:textId="77777777" w:rsidR="009B50E6" w:rsidRDefault="009B50E6" w:rsidP="008E305F">
            <w:r>
              <w:t>Meme Classification Using Textual and Visual Features, [14]</w:t>
            </w:r>
          </w:p>
        </w:tc>
        <w:tc>
          <w:tcPr>
            <w:tcW w:w="1178" w:type="dxa"/>
          </w:tcPr>
          <w:p w14:paraId="53AE2D8E" w14:textId="77777777" w:rsidR="009B50E6" w:rsidRDefault="009B50E6" w:rsidP="008E305F">
            <w:r>
              <w:t xml:space="preserve">E. Smitha, S. </w:t>
            </w:r>
            <w:proofErr w:type="spellStart"/>
            <w:r>
              <w:t>Sendhilkumar</w:t>
            </w:r>
            <w:proofErr w:type="spellEnd"/>
            <w:r>
              <w:t xml:space="preserve">, and G. </w:t>
            </w:r>
            <w:proofErr w:type="spellStart"/>
            <w:r>
              <w:t>Mahalaksmi</w:t>
            </w:r>
            <w:proofErr w:type="spellEnd"/>
          </w:p>
        </w:tc>
        <w:tc>
          <w:tcPr>
            <w:tcW w:w="732" w:type="dxa"/>
          </w:tcPr>
          <w:p w14:paraId="5C168E5B" w14:textId="77777777" w:rsidR="009B50E6" w:rsidRDefault="009B50E6" w:rsidP="008E305F">
            <w:r>
              <w:t>2018</w:t>
            </w:r>
          </w:p>
        </w:tc>
        <w:tc>
          <w:tcPr>
            <w:tcW w:w="1305" w:type="dxa"/>
          </w:tcPr>
          <w:p w14:paraId="686016DE" w14:textId="77777777" w:rsidR="009B50E6" w:rsidRDefault="009B50E6" w:rsidP="008E305F">
            <w:r>
              <w:t>Dataset: 650 memes</w:t>
            </w:r>
          </w:p>
        </w:tc>
        <w:tc>
          <w:tcPr>
            <w:tcW w:w="1651" w:type="dxa"/>
          </w:tcPr>
          <w:p w14:paraId="495A2C5F" w14:textId="77777777" w:rsidR="009B50E6" w:rsidRDefault="009B50E6" w:rsidP="008E305F">
            <w:r>
              <w:t>Classification Accuracy in Naïve Bayes: 71% and J48: 81%</w:t>
            </w:r>
          </w:p>
        </w:tc>
        <w:tc>
          <w:tcPr>
            <w:tcW w:w="2314" w:type="dxa"/>
          </w:tcPr>
          <w:p w14:paraId="23651DAB" w14:textId="77777777" w:rsidR="009B50E6" w:rsidRDefault="009B50E6" w:rsidP="008E305F">
            <w:r>
              <w:t>Features from dataset are extracted for classification based on sentiments.</w:t>
            </w:r>
          </w:p>
        </w:tc>
      </w:tr>
      <w:tr w:rsidR="009B50E6" w:rsidRPr="007A11C2" w14:paraId="1F769FAF" w14:textId="77777777" w:rsidTr="008E305F">
        <w:tc>
          <w:tcPr>
            <w:tcW w:w="562" w:type="dxa"/>
          </w:tcPr>
          <w:p w14:paraId="3D6ADD07" w14:textId="77777777" w:rsidR="009B50E6" w:rsidRDefault="009B50E6" w:rsidP="008E305F">
            <w:r>
              <w:t>14.</w:t>
            </w:r>
          </w:p>
        </w:tc>
        <w:tc>
          <w:tcPr>
            <w:tcW w:w="1277" w:type="dxa"/>
          </w:tcPr>
          <w:p w14:paraId="47AE35FA" w14:textId="77777777" w:rsidR="009B50E6" w:rsidRDefault="009B50E6" w:rsidP="008E305F">
            <w:r>
              <w:t xml:space="preserve">An </w:t>
            </w:r>
            <w:proofErr w:type="spellStart"/>
            <w:r>
              <w:t>Adaboost</w:t>
            </w:r>
            <w:proofErr w:type="spellEnd"/>
            <w:r>
              <w:t>-Backpropagation Neural Network for Automated Image Sentiment Classification, [15]</w:t>
            </w:r>
          </w:p>
        </w:tc>
        <w:tc>
          <w:tcPr>
            <w:tcW w:w="1178" w:type="dxa"/>
          </w:tcPr>
          <w:p w14:paraId="015988E6" w14:textId="77777777" w:rsidR="009B50E6" w:rsidRDefault="009B50E6" w:rsidP="008E305F">
            <w:proofErr w:type="spellStart"/>
            <w:r>
              <w:t>Jianfang</w:t>
            </w:r>
            <w:proofErr w:type="spellEnd"/>
            <w:r>
              <w:t xml:space="preserve"> Cao, </w:t>
            </w:r>
            <w:proofErr w:type="spellStart"/>
            <w:r>
              <w:t>Junjie</w:t>
            </w:r>
            <w:proofErr w:type="spellEnd"/>
            <w:r>
              <w:t xml:space="preserve"> Chen, and </w:t>
            </w:r>
            <w:proofErr w:type="spellStart"/>
            <w:r>
              <w:t>Haifang</w:t>
            </w:r>
            <w:proofErr w:type="spellEnd"/>
            <w:r>
              <w:t xml:space="preserve"> Li</w:t>
            </w:r>
          </w:p>
        </w:tc>
        <w:tc>
          <w:tcPr>
            <w:tcW w:w="732" w:type="dxa"/>
          </w:tcPr>
          <w:p w14:paraId="62E58132" w14:textId="77777777" w:rsidR="009B50E6" w:rsidRDefault="009B50E6" w:rsidP="008E305F">
            <w:r>
              <w:t>2014</w:t>
            </w:r>
          </w:p>
        </w:tc>
        <w:tc>
          <w:tcPr>
            <w:tcW w:w="1305" w:type="dxa"/>
          </w:tcPr>
          <w:p w14:paraId="199A4A5D" w14:textId="77777777" w:rsidR="009B50E6" w:rsidRDefault="009B50E6" w:rsidP="008E305F">
            <w:r>
              <w:t>Dataset: 500 images with different styles</w:t>
            </w:r>
          </w:p>
        </w:tc>
        <w:tc>
          <w:tcPr>
            <w:tcW w:w="1651" w:type="dxa"/>
          </w:tcPr>
          <w:p w14:paraId="4F237FA4" w14:textId="77777777" w:rsidR="009B50E6" w:rsidRDefault="009B50E6" w:rsidP="008E305F">
            <w:r>
              <w:t>Recall: 91.5%; Precision: 86.7%</w:t>
            </w:r>
          </w:p>
        </w:tc>
        <w:tc>
          <w:tcPr>
            <w:tcW w:w="2314" w:type="dxa"/>
          </w:tcPr>
          <w:p w14:paraId="1FE496B7" w14:textId="77777777" w:rsidR="009B50E6" w:rsidRDefault="009B50E6" w:rsidP="008E305F">
            <w:r>
              <w:t>Achieves high level feature retrieval.</w:t>
            </w:r>
          </w:p>
        </w:tc>
      </w:tr>
    </w:tbl>
    <w:p w14:paraId="5878E130" w14:textId="77777777" w:rsidR="00977087" w:rsidRDefault="00977087" w:rsidP="009B50E6">
      <w:bookmarkStart w:id="59" w:name="_Toc5527850"/>
    </w:p>
    <w:p w14:paraId="1A539E72" w14:textId="77777777" w:rsidR="005856EC" w:rsidRDefault="005856EC" w:rsidP="00977087">
      <w:pPr>
        <w:pStyle w:val="BodyText"/>
      </w:pPr>
    </w:p>
    <w:p w14:paraId="24D8AEB4" w14:textId="2DCE4826" w:rsidR="009B50E6" w:rsidRPr="001133F0" w:rsidRDefault="00977087" w:rsidP="00977087">
      <w:pPr>
        <w:pStyle w:val="BodyText"/>
        <w:sectPr w:rsidR="009B50E6" w:rsidRPr="001133F0" w:rsidSect="003D48EB">
          <w:pgSz w:w="11909" w:h="16834" w:code="9"/>
          <w:pgMar w:top="1440" w:right="1440" w:bottom="1440" w:left="1440" w:header="720" w:footer="720" w:gutter="0"/>
          <w:cols w:space="720"/>
          <w:docGrid w:linePitch="360"/>
        </w:sectPr>
      </w:pPr>
      <w:r>
        <w:t xml:space="preserve">Thus, through this research work, it can be seen that through the integration of textual and visual feature extraction, a successful and </w:t>
      </w:r>
      <w:r w:rsidR="005856EC">
        <w:t xml:space="preserve">robust </w:t>
      </w:r>
      <w:r>
        <w:t xml:space="preserve">model for meme analysis can be constructed. It was also found that different people have different responses to memes. Therefore, </w:t>
      </w:r>
      <w:r w:rsidR="005856EC">
        <w:t>it is of paramount importance to take ‘emotional response’</w:t>
      </w:r>
      <w:r w:rsidR="00043098">
        <w:t xml:space="preserve"> and context</w:t>
      </w:r>
      <w:r w:rsidR="005856EC">
        <w:t xml:space="preserve"> into consideration.</w:t>
      </w:r>
      <w:r w:rsidR="0053012E">
        <w:t xml:space="preserve"> It is anticipated that the inclusion of the findings of the pa</w:t>
      </w:r>
      <w:r w:rsidR="00E6000D">
        <w:t>s</w:t>
      </w:r>
      <w:r w:rsidR="0053012E">
        <w:t>t research</w:t>
      </w:r>
      <w:r w:rsidR="00F6273D">
        <w:t>es</w:t>
      </w:r>
      <w:r w:rsidR="0053012E">
        <w:t xml:space="preserve"> will yield better results.</w:t>
      </w:r>
    </w:p>
    <w:p w14:paraId="0A8A3DF0" w14:textId="77777777" w:rsidR="0011269D" w:rsidRDefault="0011269D" w:rsidP="0011269D">
      <w:pPr>
        <w:pStyle w:val="Heading1"/>
      </w:pPr>
      <w:bookmarkStart w:id="60" w:name="_Toc532812917"/>
      <w:bookmarkStart w:id="61" w:name="_Toc19544170"/>
      <w:bookmarkStart w:id="62" w:name="_Toc19544202"/>
      <w:bookmarkStart w:id="63" w:name="_Toc26362208"/>
      <w:bookmarkEnd w:id="59"/>
      <w:r>
        <w:lastRenderedPageBreak/>
        <w:t xml:space="preserve">Chapter 3: </w:t>
      </w:r>
      <w:r w:rsidR="00AC2211">
        <w:t>Requirements and D</w:t>
      </w:r>
      <w:r>
        <w:t>esign</w:t>
      </w:r>
      <w:bookmarkEnd w:id="60"/>
      <w:bookmarkEnd w:id="63"/>
      <w:r>
        <w:t xml:space="preserve">  </w:t>
      </w:r>
    </w:p>
    <w:bookmarkEnd w:id="52"/>
    <w:bookmarkEnd w:id="61"/>
    <w:bookmarkEnd w:id="62"/>
    <w:p w14:paraId="29C355FE" w14:textId="5411B1BA" w:rsidR="00917088" w:rsidRDefault="002C2DA9" w:rsidP="00F777F3">
      <w:pPr>
        <w:pStyle w:val="BodyText"/>
      </w:pPr>
      <w:r>
        <w:t xml:space="preserve">This chapter </w:t>
      </w:r>
      <w:r w:rsidR="00CF748A">
        <w:t>gives an explanation of</w:t>
      </w:r>
      <w:r w:rsidR="00F777F3">
        <w:t xml:space="preserve"> all modules of requirements and design </w:t>
      </w:r>
      <w:r>
        <w:t>for this project</w:t>
      </w:r>
      <w:r w:rsidR="003F4033">
        <w:t>.</w:t>
      </w:r>
      <w:r w:rsidR="00B836AD">
        <w:t xml:space="preserve"> The modules include descriptions of functional requirements, </w:t>
      </w:r>
      <w:r w:rsidR="00D630A7">
        <w:t>non-functional</w:t>
      </w:r>
      <w:r w:rsidR="00B836AD">
        <w:t xml:space="preserve"> requirements, system requirements, and the system architecture.</w:t>
      </w:r>
    </w:p>
    <w:p w14:paraId="428EABC8" w14:textId="77777777" w:rsidR="00936F50" w:rsidRPr="00936F50" w:rsidRDefault="00936F50" w:rsidP="00936F50">
      <w:pPr>
        <w:pStyle w:val="ListParagraph"/>
        <w:keepNext/>
        <w:numPr>
          <w:ilvl w:val="0"/>
          <w:numId w:val="4"/>
        </w:numPr>
        <w:spacing w:before="240" w:after="60"/>
        <w:ind w:left="0"/>
        <w:contextualSpacing w:val="0"/>
        <w:outlineLvl w:val="1"/>
        <w:rPr>
          <w:rFonts w:asciiTheme="majorBidi" w:hAnsiTheme="majorBidi" w:cs="Arial"/>
          <w:b/>
          <w:bCs/>
          <w:iCs/>
          <w:vanish/>
          <w:sz w:val="28"/>
          <w:szCs w:val="28"/>
        </w:rPr>
      </w:pPr>
      <w:bookmarkStart w:id="64" w:name="_Toc25577321"/>
      <w:bookmarkStart w:id="65" w:name="_Toc25577905"/>
      <w:bookmarkStart w:id="66" w:name="_Toc25577952"/>
      <w:bookmarkStart w:id="67" w:name="_Toc25578012"/>
      <w:bookmarkStart w:id="68" w:name="_Toc25578051"/>
      <w:bookmarkStart w:id="69" w:name="_Toc25578815"/>
      <w:bookmarkStart w:id="70" w:name="_Toc25578878"/>
      <w:bookmarkStart w:id="71" w:name="_Toc25579687"/>
      <w:bookmarkStart w:id="72" w:name="_Toc25579864"/>
      <w:bookmarkStart w:id="73" w:name="_Toc25580012"/>
      <w:bookmarkStart w:id="74" w:name="_Toc25580826"/>
      <w:bookmarkStart w:id="75" w:name="_Toc26299089"/>
      <w:bookmarkStart w:id="76" w:name="_Toc26301639"/>
      <w:bookmarkStart w:id="77" w:name="_Toc26306229"/>
      <w:bookmarkStart w:id="78" w:name="_Toc26311766"/>
      <w:bookmarkStart w:id="79" w:name="_Toc26321344"/>
      <w:bookmarkStart w:id="80" w:name="_Toc26321534"/>
      <w:bookmarkStart w:id="81" w:name="_Toc26321711"/>
      <w:bookmarkStart w:id="82" w:name="_Toc26322320"/>
      <w:bookmarkStart w:id="83" w:name="_Toc26330001"/>
      <w:bookmarkStart w:id="84" w:name="_Toc26354133"/>
      <w:bookmarkStart w:id="85" w:name="_Toc532812918"/>
      <w:bookmarkStart w:id="86" w:name="_Toc2636220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6"/>
    </w:p>
    <w:p w14:paraId="7660F8FC" w14:textId="15CFA4ED" w:rsidR="00F777F3" w:rsidRDefault="00F777F3" w:rsidP="008F7A73">
      <w:pPr>
        <w:pStyle w:val="Heading2"/>
      </w:pPr>
      <w:bookmarkStart w:id="87" w:name="_Toc26362210"/>
      <w:r>
        <w:t>Functional Requirements</w:t>
      </w:r>
      <w:bookmarkEnd w:id="85"/>
      <w:bookmarkEnd w:id="87"/>
    </w:p>
    <w:p w14:paraId="59F6C607" w14:textId="7C40C12C" w:rsidR="003F4033" w:rsidRDefault="00B836AD" w:rsidP="003F4033">
      <w:r>
        <w:t>The functional requirements for this project are listed as follows.</w:t>
      </w:r>
    </w:p>
    <w:p w14:paraId="2AF8EF35" w14:textId="7B39A07B" w:rsidR="00B836AD" w:rsidRDefault="00B836AD" w:rsidP="00B836AD">
      <w:pPr>
        <w:pStyle w:val="Heading3"/>
      </w:pPr>
      <w:bookmarkStart w:id="88" w:name="_Toc26362211"/>
      <w:r>
        <w:t>Sentiment Classification of Memes</w:t>
      </w:r>
      <w:bookmarkEnd w:id="88"/>
    </w:p>
    <w:p w14:paraId="6CCE8692" w14:textId="7BF0026A" w:rsidR="00B836AD" w:rsidRDefault="00B836AD" w:rsidP="00B836AD">
      <w:pPr>
        <w:pStyle w:val="BodyText"/>
      </w:pPr>
      <w:r>
        <w:t>The system shall accurately predict (and display) the sentiment of a meme as positive and negative when user inputs a meme.</w:t>
      </w:r>
    </w:p>
    <w:p w14:paraId="4199A208" w14:textId="4137D8E5" w:rsidR="00B836AD" w:rsidRDefault="00B836AD" w:rsidP="00B836AD">
      <w:pPr>
        <w:pStyle w:val="Heading3"/>
      </w:pPr>
      <w:bookmarkStart w:id="89" w:name="_Toc26362212"/>
      <w:r>
        <w:t>Humor Classification of Memes</w:t>
      </w:r>
      <w:bookmarkEnd w:id="89"/>
      <w:r>
        <w:t xml:space="preserve"> </w:t>
      </w:r>
    </w:p>
    <w:p w14:paraId="1688A7E7" w14:textId="39A58BF9" w:rsidR="00B836AD" w:rsidRDefault="00B836AD" w:rsidP="00B836AD">
      <w:pPr>
        <w:pStyle w:val="BodyText"/>
      </w:pPr>
      <w:r>
        <w:t>The system shall accurately categorize (and display) a meme as sarcastic, humorous, or offensive when it is inputted by the user. If a meme does not fall under any of the above-mentioned categories, then it should fall in the ‘others’ category.</w:t>
      </w:r>
    </w:p>
    <w:p w14:paraId="1EF7900C" w14:textId="2540CB31" w:rsidR="00B836AD" w:rsidRDefault="00B836AD" w:rsidP="00B836AD">
      <w:pPr>
        <w:pStyle w:val="Heading3"/>
      </w:pPr>
      <w:bookmarkStart w:id="90" w:name="_Toc26362213"/>
      <w:r>
        <w:t>Identifying Scales of Semantic Classes</w:t>
      </w:r>
      <w:bookmarkEnd w:id="90"/>
    </w:p>
    <w:p w14:paraId="41BFDF8E" w14:textId="0F57F6CF" w:rsidR="00B836AD" w:rsidRDefault="00B836AD" w:rsidP="00B836AD">
      <w:pPr>
        <w:pStyle w:val="BodyText"/>
      </w:pPr>
      <w:r>
        <w:t>The system shall be able to assign (and display) a degree to the sentiment and humor being expressed in the meme that is inputted by the user.</w:t>
      </w:r>
    </w:p>
    <w:p w14:paraId="3CA428A9" w14:textId="53D6056C" w:rsidR="00B836AD" w:rsidRDefault="00B836AD" w:rsidP="00B836AD">
      <w:pPr>
        <w:pStyle w:val="Heading3"/>
      </w:pPr>
      <w:bookmarkStart w:id="91" w:name="_Toc26362214"/>
      <w:r>
        <w:t>Display Accuracies</w:t>
      </w:r>
      <w:bookmarkEnd w:id="91"/>
    </w:p>
    <w:p w14:paraId="0B9751B8" w14:textId="1585448F" w:rsidR="00917088" w:rsidRPr="00B836AD" w:rsidRDefault="00B836AD" w:rsidP="00B836AD">
      <w:pPr>
        <w:pStyle w:val="BodyText"/>
      </w:pPr>
      <w:r>
        <w:t>The system shall display reasonable accuracies after completing training for sentiment, sarcasm, humor, and offense.</w:t>
      </w:r>
    </w:p>
    <w:p w14:paraId="013CD9E1" w14:textId="672B71E9" w:rsidR="00F777F3" w:rsidRDefault="00F777F3" w:rsidP="008F7A73">
      <w:pPr>
        <w:pStyle w:val="Heading2"/>
      </w:pPr>
      <w:bookmarkStart w:id="92" w:name="_Toc532812919"/>
      <w:bookmarkStart w:id="93" w:name="_Toc26362215"/>
      <w:r>
        <w:t>Non-Functional Requirements</w:t>
      </w:r>
      <w:bookmarkEnd w:id="92"/>
      <w:bookmarkEnd w:id="93"/>
    </w:p>
    <w:p w14:paraId="08BDE93D" w14:textId="0072D1C8" w:rsidR="00BA7B1A" w:rsidRDefault="00BA7B1A" w:rsidP="00BA7B1A">
      <w:pPr>
        <w:pStyle w:val="BodyText"/>
      </w:pPr>
      <w:r>
        <w:t xml:space="preserve">The </w:t>
      </w:r>
      <w:r w:rsidR="00D630A7">
        <w:t>non-functional</w:t>
      </w:r>
      <w:r>
        <w:t xml:space="preserve"> requirements for this project are listed as follows.</w:t>
      </w:r>
    </w:p>
    <w:p w14:paraId="051759B7" w14:textId="3F90AE8F" w:rsidR="00BA7B1A" w:rsidRDefault="00BA7B1A" w:rsidP="00BA7B1A">
      <w:pPr>
        <w:pStyle w:val="Heading3"/>
      </w:pPr>
      <w:bookmarkStart w:id="94" w:name="_Toc26362216"/>
      <w:r>
        <w:t>Scalability</w:t>
      </w:r>
      <w:bookmarkEnd w:id="94"/>
    </w:p>
    <w:p w14:paraId="2C857EFD" w14:textId="44CD1420" w:rsidR="00BA7B1A" w:rsidRDefault="00BA7B1A" w:rsidP="00BA7B1A">
      <w:pPr>
        <w:pStyle w:val="BodyText"/>
      </w:pPr>
      <w:r>
        <w:t>The system shall be able to increase its operational activities i.e., increase workload if required in the future.</w:t>
      </w:r>
    </w:p>
    <w:p w14:paraId="0A89F2E9" w14:textId="073A7097" w:rsidR="00BA7B1A" w:rsidRDefault="00BA7B1A" w:rsidP="00BA7B1A">
      <w:pPr>
        <w:pStyle w:val="Heading3"/>
      </w:pPr>
      <w:bookmarkStart w:id="95" w:name="_Toc26362217"/>
      <w:r>
        <w:t>Portability</w:t>
      </w:r>
      <w:bookmarkEnd w:id="95"/>
    </w:p>
    <w:p w14:paraId="67FE126A" w14:textId="785B07FB" w:rsidR="00BA7B1A" w:rsidRDefault="00BA7B1A" w:rsidP="00BA7B1A">
      <w:pPr>
        <w:pStyle w:val="BodyText"/>
      </w:pPr>
      <w:r>
        <w:t>The system shall be deployable on other platforms such as android, iOS, or web platforms.</w:t>
      </w:r>
    </w:p>
    <w:p w14:paraId="0326BA82" w14:textId="77777777" w:rsidR="00BA7B1A" w:rsidRDefault="00BA7B1A" w:rsidP="00BA7B1A">
      <w:pPr>
        <w:pStyle w:val="Heading3"/>
      </w:pPr>
      <w:bookmarkStart w:id="96" w:name="_Toc25156055"/>
      <w:bookmarkStart w:id="97" w:name="_Toc26362218"/>
      <w:r>
        <w:t>Performance</w:t>
      </w:r>
      <w:bookmarkEnd w:id="96"/>
      <w:bookmarkEnd w:id="97"/>
    </w:p>
    <w:p w14:paraId="7FCDB5E9" w14:textId="77777777" w:rsidR="00BA7B1A" w:rsidRDefault="00BA7B1A" w:rsidP="00BA7B1A">
      <w:pPr>
        <w:pStyle w:val="BodyText"/>
      </w:pPr>
      <w:r>
        <w:t>The system shall be efficient with minimum response time once it is trained on a vast dataset.</w:t>
      </w:r>
    </w:p>
    <w:p w14:paraId="11C89DB1" w14:textId="77777777" w:rsidR="00BA7B1A" w:rsidRDefault="00BA7B1A" w:rsidP="00BA7B1A">
      <w:pPr>
        <w:pStyle w:val="Heading3"/>
      </w:pPr>
      <w:bookmarkStart w:id="98" w:name="_Toc25156056"/>
      <w:bookmarkStart w:id="99" w:name="_Toc26362219"/>
      <w:r>
        <w:t>Usability</w:t>
      </w:r>
      <w:bookmarkEnd w:id="98"/>
      <w:bookmarkEnd w:id="99"/>
    </w:p>
    <w:p w14:paraId="58564506" w14:textId="77777777" w:rsidR="00BA7B1A" w:rsidRDefault="00BA7B1A" w:rsidP="00BA7B1A">
      <w:pPr>
        <w:pStyle w:val="BodyText"/>
      </w:pPr>
      <w:r>
        <w:t>The system shall have a consistent and user-friendly interface. The interface shall be provided after the deployment of the multi-model.</w:t>
      </w:r>
    </w:p>
    <w:p w14:paraId="00A2DA17" w14:textId="77777777" w:rsidR="00BA7B1A" w:rsidRDefault="00BA7B1A" w:rsidP="00BA7B1A">
      <w:pPr>
        <w:pStyle w:val="Heading3"/>
      </w:pPr>
      <w:bookmarkStart w:id="100" w:name="_Toc25156057"/>
      <w:bookmarkStart w:id="101" w:name="_Toc26362220"/>
      <w:r>
        <w:t>Reliability</w:t>
      </w:r>
      <w:bookmarkEnd w:id="100"/>
      <w:bookmarkEnd w:id="101"/>
    </w:p>
    <w:p w14:paraId="02954ED8" w14:textId="77777777" w:rsidR="00BA7B1A" w:rsidRDefault="00BA7B1A" w:rsidP="00BA7B1A">
      <w:pPr>
        <w:pStyle w:val="BodyText"/>
      </w:pPr>
      <w:r>
        <w:t>The system shall be reliable and will be able to recover easily in case of failure. This shall be achieved by maintaining multiple online backups.</w:t>
      </w:r>
    </w:p>
    <w:p w14:paraId="34FE6792" w14:textId="77777777" w:rsidR="00BA7B1A" w:rsidRDefault="00BA7B1A" w:rsidP="00BA7B1A">
      <w:pPr>
        <w:pStyle w:val="Heading3"/>
      </w:pPr>
      <w:bookmarkStart w:id="102" w:name="_Toc25156058"/>
      <w:bookmarkStart w:id="103" w:name="_Toc26362221"/>
      <w:r>
        <w:lastRenderedPageBreak/>
        <w:t>Manageability</w:t>
      </w:r>
      <w:bookmarkEnd w:id="102"/>
      <w:bookmarkEnd w:id="103"/>
    </w:p>
    <w:p w14:paraId="1ED82CBC" w14:textId="77777777" w:rsidR="00BA7B1A" w:rsidRDefault="00BA7B1A" w:rsidP="00BA7B1A">
      <w:pPr>
        <w:pStyle w:val="BodyText"/>
      </w:pPr>
      <w:r>
        <w:t>The system shall be manageable i.e., easy to maintain, manage, and update, after its deployment.</w:t>
      </w:r>
    </w:p>
    <w:p w14:paraId="6638E792" w14:textId="77777777" w:rsidR="00BA7B1A" w:rsidRDefault="00BA7B1A" w:rsidP="00BA7B1A">
      <w:pPr>
        <w:pStyle w:val="Heading3"/>
      </w:pPr>
      <w:bookmarkStart w:id="104" w:name="_Toc25156059"/>
      <w:bookmarkStart w:id="105" w:name="_Toc26362222"/>
      <w:r>
        <w:t>Reusability</w:t>
      </w:r>
      <w:bookmarkEnd w:id="104"/>
      <w:bookmarkEnd w:id="105"/>
    </w:p>
    <w:p w14:paraId="3018C83C" w14:textId="77777777" w:rsidR="00BA7B1A" w:rsidRDefault="00BA7B1A" w:rsidP="00BA7B1A">
      <w:pPr>
        <w:pStyle w:val="BodyText"/>
      </w:pPr>
      <w:r>
        <w:t>The system shall be reusable as it would classify different elements in memes such as sentiment, humor, sarcasm, and offense, and these elements could be separately made use of.</w:t>
      </w:r>
    </w:p>
    <w:p w14:paraId="41C66F14" w14:textId="77777777" w:rsidR="00BA7B1A" w:rsidRDefault="00BA7B1A" w:rsidP="00BA7B1A">
      <w:pPr>
        <w:pStyle w:val="Heading3"/>
      </w:pPr>
      <w:bookmarkStart w:id="106" w:name="_Toc25156060"/>
      <w:bookmarkStart w:id="107" w:name="_Toc26362223"/>
      <w:r>
        <w:t>Availability</w:t>
      </w:r>
      <w:bookmarkEnd w:id="106"/>
      <w:bookmarkEnd w:id="107"/>
    </w:p>
    <w:p w14:paraId="574E13C8" w14:textId="1A4E8B83" w:rsidR="00BA7B1A" w:rsidRPr="00BA7B1A" w:rsidRDefault="00BA7B1A" w:rsidP="00BA7B1A">
      <w:pPr>
        <w:pStyle w:val="BodyText"/>
      </w:pPr>
      <w:r>
        <w:t>The system shall be in running state for all its users, after deployment.</w:t>
      </w:r>
    </w:p>
    <w:p w14:paraId="167F49CF" w14:textId="0CD73F2A" w:rsidR="00F777F3" w:rsidRDefault="00F777F3" w:rsidP="008F7A73">
      <w:pPr>
        <w:pStyle w:val="Heading2"/>
      </w:pPr>
      <w:bookmarkStart w:id="108" w:name="_Toc532812920"/>
      <w:bookmarkStart w:id="109" w:name="_Toc26362224"/>
      <w:r>
        <w:t>Hardware and Software Requirements</w:t>
      </w:r>
      <w:bookmarkEnd w:id="108"/>
      <w:bookmarkEnd w:id="109"/>
    </w:p>
    <w:p w14:paraId="296095B2" w14:textId="77777777" w:rsidR="008E305F" w:rsidRDefault="008E305F" w:rsidP="008E305F">
      <w:pPr>
        <w:pStyle w:val="BodyText"/>
      </w:pPr>
      <w:r>
        <w:t xml:space="preserve">This section lists down the system requirements which are decomposed into hardware requirements and software requirements. </w:t>
      </w:r>
    </w:p>
    <w:p w14:paraId="389EF2D1" w14:textId="47864303" w:rsidR="008E305F" w:rsidRDefault="008E305F" w:rsidP="008E305F">
      <w:pPr>
        <w:pStyle w:val="BodyText"/>
      </w:pPr>
      <w:r>
        <w:t>The hardware requirements are listed as follows:</w:t>
      </w:r>
    </w:p>
    <w:p w14:paraId="25C2D6A6" w14:textId="77777777" w:rsidR="00A72829" w:rsidRDefault="00A72829" w:rsidP="00A72829">
      <w:pPr>
        <w:pStyle w:val="Bullet"/>
      </w:pPr>
      <w:r>
        <w:rPr>
          <w:b/>
          <w:bCs/>
        </w:rPr>
        <w:t xml:space="preserve">Processor: </w:t>
      </w:r>
      <w:r>
        <w:t>Core i5, 8</w:t>
      </w:r>
      <w:r w:rsidRPr="00827A83">
        <w:rPr>
          <w:vertAlign w:val="superscript"/>
        </w:rPr>
        <w:t>th</w:t>
      </w:r>
      <w:r>
        <w:t xml:space="preserve"> Generation hexa-core processor. It is required to carry out dataset pre-processing and computations.</w:t>
      </w:r>
    </w:p>
    <w:p w14:paraId="3EB17380" w14:textId="77777777" w:rsidR="00A72829" w:rsidRDefault="00A72829" w:rsidP="00A72829">
      <w:pPr>
        <w:pStyle w:val="Bullet"/>
      </w:pPr>
      <w:r>
        <w:rPr>
          <w:b/>
          <w:bCs/>
        </w:rPr>
        <w:t>Graphics Card:</w:t>
      </w:r>
      <w:r>
        <w:t xml:space="preserve"> Nvidia RTX 2060. It is required to train the neural network models of the pre-processed datasets.</w:t>
      </w:r>
    </w:p>
    <w:p w14:paraId="38A8BD22" w14:textId="77777777" w:rsidR="00A72829" w:rsidRDefault="00A72829" w:rsidP="00A72829">
      <w:pPr>
        <w:pStyle w:val="Bullet"/>
      </w:pPr>
      <w:r>
        <w:rPr>
          <w:b/>
          <w:bCs/>
        </w:rPr>
        <w:t>Memory:</w:t>
      </w:r>
      <w:r>
        <w:t xml:space="preserve"> 16GB DDR4 RAM. It is required to load and provide runtime access to the dataset.</w:t>
      </w:r>
    </w:p>
    <w:p w14:paraId="3C6C8DB4" w14:textId="77777777" w:rsidR="00A72829" w:rsidRDefault="00A72829" w:rsidP="00A72829">
      <w:pPr>
        <w:pStyle w:val="Bullet"/>
      </w:pPr>
      <w:r>
        <w:rPr>
          <w:b/>
          <w:bCs/>
        </w:rPr>
        <w:t xml:space="preserve">Hard Disk Drive: </w:t>
      </w:r>
      <w:r>
        <w:t>1TB 7200 RPM. It is required to load the datasets and store the results of different pre-processed tasks, computations, and machine learning models.</w:t>
      </w:r>
    </w:p>
    <w:p w14:paraId="2B850FC1" w14:textId="77777777" w:rsidR="00A72829" w:rsidRDefault="00A72829" w:rsidP="00A72829">
      <w:pPr>
        <w:pStyle w:val="Bullet"/>
      </w:pPr>
      <w:r>
        <w:rPr>
          <w:b/>
          <w:bCs/>
        </w:rPr>
        <w:t xml:space="preserve">Power Supply Unit: </w:t>
      </w:r>
      <w:r>
        <w:t>550 Watts PSU. It is required to power all the aforementioned hardware specifications.</w:t>
      </w:r>
      <w:r w:rsidRPr="00056FDD">
        <w:rPr>
          <w:b/>
          <w:bCs/>
        </w:rPr>
        <w:t xml:space="preserve"> </w:t>
      </w:r>
    </w:p>
    <w:p w14:paraId="04C5A2F5" w14:textId="0B113903" w:rsidR="008E305F" w:rsidRDefault="00A72829" w:rsidP="008E305F">
      <w:pPr>
        <w:pStyle w:val="BodyText"/>
      </w:pPr>
      <w:r>
        <w:t>The software requirements are listed as follows:</w:t>
      </w:r>
    </w:p>
    <w:p w14:paraId="379352A7" w14:textId="77777777" w:rsidR="00A72829" w:rsidRDefault="00A72829" w:rsidP="00A72829">
      <w:pPr>
        <w:pStyle w:val="Bullet"/>
      </w:pPr>
      <w:r>
        <w:rPr>
          <w:b/>
          <w:bCs/>
        </w:rPr>
        <w:t xml:space="preserve">Integrated Development Environment: </w:t>
      </w:r>
      <w:proofErr w:type="spellStart"/>
      <w:r>
        <w:t>Jupyter</w:t>
      </w:r>
      <w:proofErr w:type="spellEnd"/>
      <w:r>
        <w:t xml:space="preserve"> Notebook, </w:t>
      </w:r>
      <w:proofErr w:type="spellStart"/>
      <w:r>
        <w:t>Pycharm</w:t>
      </w:r>
      <w:proofErr w:type="spellEnd"/>
    </w:p>
    <w:p w14:paraId="29D6A437" w14:textId="77777777" w:rsidR="00A72829" w:rsidRDefault="00A72829" w:rsidP="00A72829">
      <w:pPr>
        <w:pStyle w:val="Bullet"/>
      </w:pPr>
      <w:r>
        <w:rPr>
          <w:b/>
          <w:bCs/>
        </w:rPr>
        <w:t>Drivers:</w:t>
      </w:r>
      <w:r>
        <w:t xml:space="preserve"> Nvidia CUDA, Nvidia </w:t>
      </w:r>
      <w:proofErr w:type="spellStart"/>
      <w:r>
        <w:t>cuDNN</w:t>
      </w:r>
      <w:proofErr w:type="spellEnd"/>
      <w:r>
        <w:t>. These drivers (by Nvidia Corporation) are required to power the graphic card, and provide necessary utilities for the computations related to training of the model.</w:t>
      </w:r>
    </w:p>
    <w:p w14:paraId="0D64FB94" w14:textId="7E098385" w:rsidR="00A72829" w:rsidRDefault="00A72829" w:rsidP="00A72829">
      <w:pPr>
        <w:pStyle w:val="Bullet"/>
      </w:pPr>
      <w:r>
        <w:rPr>
          <w:b/>
          <w:bCs/>
        </w:rPr>
        <w:t xml:space="preserve">Python Libraries: </w:t>
      </w:r>
      <w:proofErr w:type="spellStart"/>
      <w:r>
        <w:t>Numpy</w:t>
      </w:r>
      <w:proofErr w:type="spellEnd"/>
      <w:r>
        <w:t xml:space="preserve">, Pandas, </w:t>
      </w:r>
      <w:proofErr w:type="spellStart"/>
      <w:r>
        <w:t>Sklearn</w:t>
      </w:r>
      <w:proofErr w:type="spellEnd"/>
      <w:r>
        <w:t xml:space="preserve">, NLTK, Matplotlib, TensorFlow, TensorFlow-GPU, and </w:t>
      </w:r>
      <w:proofErr w:type="spellStart"/>
      <w:r>
        <w:t>PyTorch</w:t>
      </w:r>
      <w:proofErr w:type="spellEnd"/>
      <w:r>
        <w:t>. These libraries are required to perform pre-processing, matrix computations, training of deep neural networks, and graph representations of models and results.</w:t>
      </w:r>
    </w:p>
    <w:p w14:paraId="2B284DB8" w14:textId="2D0C4AC9" w:rsidR="00A72829" w:rsidRDefault="00A72829" w:rsidP="00A72829">
      <w:pPr>
        <w:pStyle w:val="Bullet"/>
        <w:numPr>
          <w:ilvl w:val="0"/>
          <w:numId w:val="0"/>
        </w:numPr>
        <w:ind w:left="720" w:hanging="360"/>
      </w:pPr>
    </w:p>
    <w:p w14:paraId="4B9DD8C3" w14:textId="77777777" w:rsidR="00497290" w:rsidRDefault="00497290" w:rsidP="00A72829">
      <w:pPr>
        <w:pStyle w:val="Bullet"/>
        <w:numPr>
          <w:ilvl w:val="0"/>
          <w:numId w:val="0"/>
        </w:numPr>
        <w:ind w:left="720" w:hanging="360"/>
      </w:pPr>
    </w:p>
    <w:p w14:paraId="54EEF0CA" w14:textId="77777777" w:rsidR="00A72829" w:rsidRDefault="00A72829" w:rsidP="008F7A73">
      <w:pPr>
        <w:pStyle w:val="Heading2"/>
      </w:pPr>
      <w:bookmarkStart w:id="110" w:name="_Toc26362225"/>
      <w:r>
        <w:lastRenderedPageBreak/>
        <w:t>System Architecture</w:t>
      </w:r>
      <w:bookmarkEnd w:id="110"/>
      <w:r w:rsidR="00541611">
        <w:t xml:space="preserve"> </w:t>
      </w:r>
    </w:p>
    <w:p w14:paraId="106EE061" w14:textId="77777777" w:rsidR="00541611" w:rsidRDefault="00541611" w:rsidP="00541611">
      <w:pPr>
        <w:pStyle w:val="BodyText"/>
      </w:pPr>
      <w:r>
        <w:t>This section provides the external and internal system architecture that defines the structure and behavior of the system.</w:t>
      </w:r>
    </w:p>
    <w:p w14:paraId="09F45004" w14:textId="594A16B8" w:rsidR="00350167" w:rsidRDefault="00350167" w:rsidP="00350167">
      <w:pPr>
        <w:pStyle w:val="Heading3"/>
      </w:pPr>
      <w:bookmarkStart w:id="111" w:name="_Toc25156063"/>
      <w:bookmarkStart w:id="112" w:name="_Toc26362226"/>
      <w:r>
        <w:t>External System Architecture</w:t>
      </w:r>
      <w:bookmarkEnd w:id="111"/>
      <w:bookmarkEnd w:id="112"/>
    </w:p>
    <w:p w14:paraId="53989030" w14:textId="77777777" w:rsidR="00405B92" w:rsidRDefault="00405B92" w:rsidP="00405B92">
      <w:pPr>
        <w:pStyle w:val="BodyText"/>
      </w:pPr>
      <w:r>
        <w:t xml:space="preserve">The diagram below illustrates a generalized overview of the external architecture of this project. A dataset of over 6600 memes is used (see Appendix C) which contains OCR extracted text from the memes, and the meme image. The memes in the dataset are then preprocessed through segmentation, resizing, noise removal, and gray level conversion and the corresponding text is preprocessed through punctuation correction, stop word removal, spelling corrections, and stemming by pre-trained models. </w:t>
      </w:r>
    </w:p>
    <w:p w14:paraId="1EE05A4E" w14:textId="77777777" w:rsidR="00405B92" w:rsidRDefault="00405B92" w:rsidP="00405B92">
      <w:pPr>
        <w:pStyle w:val="BodyText"/>
      </w:pPr>
      <w:r>
        <w:t>After the preprocessing stages, feature extraction is performed separately for an image and its text. Visual features are extracted from an image using techniques of computer vision. The extraction of textual features, on the other hand, predict the sentiment of the OCR extracted text using pre-trained models of text classification and a text corpus of movies. Emotion is also extracted from an image as a feature attribute using pre-trained computer vision models.</w:t>
      </w:r>
    </w:p>
    <w:p w14:paraId="1FF52626" w14:textId="77777777" w:rsidR="00405B92" w:rsidRDefault="00405B92" w:rsidP="00405B92">
      <w:pPr>
        <w:pStyle w:val="BodyText"/>
      </w:pPr>
      <w:r>
        <w:t>All these extracted feature attributes are then combined and forwarded for the overall classification of images using deep learning techniques, the parameters of which are to be fine-tuned to achieve decent accuracies. Moreover, the techniques studied in past researches on image sentiment analysis and text classification are to be combined and served as baseline models.</w:t>
      </w:r>
    </w:p>
    <w:p w14:paraId="0A5682D0" w14:textId="77777777" w:rsidR="00405B92" w:rsidRPr="00405B92" w:rsidRDefault="00405B92" w:rsidP="00405B92">
      <w:pPr>
        <w:pStyle w:val="BodyText"/>
      </w:pPr>
    </w:p>
    <w:p w14:paraId="7CAE6518" w14:textId="77777777" w:rsidR="00350167" w:rsidRDefault="00350167" w:rsidP="00350167">
      <w:pPr>
        <w:pStyle w:val="BodyText"/>
        <w:keepNext/>
        <w:jc w:val="center"/>
      </w:pPr>
      <w:r>
        <w:rPr>
          <w:noProof/>
        </w:rPr>
        <w:drawing>
          <wp:inline distT="0" distB="0" distL="0" distR="0" wp14:anchorId="627823B1" wp14:editId="48DAE248">
            <wp:extent cx="5733415" cy="398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pdated2.PNG"/>
                    <pic:cNvPicPr/>
                  </pic:nvPicPr>
                  <pic:blipFill>
                    <a:blip r:embed="rId23">
                      <a:extLst>
                        <a:ext uri="{28A0092B-C50C-407E-A947-70E740481C1C}">
                          <a14:useLocalDpi xmlns:a14="http://schemas.microsoft.com/office/drawing/2010/main" val="0"/>
                        </a:ext>
                      </a:extLst>
                    </a:blip>
                    <a:stretch>
                      <a:fillRect/>
                    </a:stretch>
                  </pic:blipFill>
                  <pic:spPr>
                    <a:xfrm>
                      <a:off x="0" y="0"/>
                      <a:ext cx="5742236" cy="3994476"/>
                    </a:xfrm>
                    <a:prstGeom prst="rect">
                      <a:avLst/>
                    </a:prstGeom>
                  </pic:spPr>
                </pic:pic>
              </a:graphicData>
            </a:graphic>
          </wp:inline>
        </w:drawing>
      </w:r>
    </w:p>
    <w:p w14:paraId="49693A09" w14:textId="3CADBD23" w:rsidR="00350167" w:rsidRDefault="00350167" w:rsidP="00350167">
      <w:pPr>
        <w:pStyle w:val="Caption"/>
      </w:pPr>
      <w:bookmarkStart w:id="113" w:name="_Toc25156087"/>
      <w:bookmarkStart w:id="114" w:name="_Toc26354103"/>
      <w:r>
        <w:t xml:space="preserve">Figure </w:t>
      </w:r>
      <w:r w:rsidR="00A9394C">
        <w:fldChar w:fldCharType="begin"/>
      </w:r>
      <w:r w:rsidR="00A9394C">
        <w:instrText xml:space="preserve"> SEQ Figure \* ARABIC </w:instrText>
      </w:r>
      <w:r w:rsidR="00A9394C">
        <w:fldChar w:fldCharType="separate"/>
      </w:r>
      <w:r w:rsidR="00E15201">
        <w:rPr>
          <w:noProof/>
        </w:rPr>
        <w:t>1</w:t>
      </w:r>
      <w:r w:rsidR="00A9394C">
        <w:rPr>
          <w:noProof/>
        </w:rPr>
        <w:fldChar w:fldCharType="end"/>
      </w:r>
      <w:r>
        <w:t xml:space="preserve">: External System </w:t>
      </w:r>
      <w:r w:rsidRPr="008A6F6D">
        <w:t>Architecture</w:t>
      </w:r>
      <w:bookmarkEnd w:id="113"/>
      <w:bookmarkEnd w:id="114"/>
    </w:p>
    <w:p w14:paraId="64E44FE5" w14:textId="77777777" w:rsidR="00350167" w:rsidRDefault="00350167" w:rsidP="00350167">
      <w:pPr>
        <w:pStyle w:val="FigureDescription"/>
      </w:pPr>
      <w:r>
        <w:t>The diagram presents a generalized overview of the main modules of the system.</w:t>
      </w:r>
    </w:p>
    <w:p w14:paraId="5A872DF4" w14:textId="53EC27AE" w:rsidR="00350167" w:rsidRDefault="00350167" w:rsidP="00350167">
      <w:pPr>
        <w:pStyle w:val="Heading3"/>
      </w:pPr>
      <w:bookmarkStart w:id="115" w:name="_Toc25156064"/>
      <w:bookmarkStart w:id="116" w:name="_Toc26362227"/>
      <w:r>
        <w:lastRenderedPageBreak/>
        <w:t>Internal System Architecture</w:t>
      </w:r>
      <w:bookmarkEnd w:id="115"/>
      <w:bookmarkEnd w:id="116"/>
    </w:p>
    <w:p w14:paraId="25BB3307" w14:textId="55135E3C" w:rsidR="00142335" w:rsidRPr="00142335" w:rsidRDefault="00142335" w:rsidP="00142335">
      <w:pPr>
        <w:pStyle w:val="BodyText"/>
      </w:pPr>
      <w:r>
        <w:t>The diagram below illustrates the detailed system architecture for this project. Refer to Chapter 4 to get a better understanding of the internal working of the system.</w:t>
      </w:r>
    </w:p>
    <w:p w14:paraId="0EFAC8CE" w14:textId="77777777" w:rsidR="00350167" w:rsidRDefault="00350167" w:rsidP="00350167"/>
    <w:p w14:paraId="45F62E2C" w14:textId="77777777" w:rsidR="00350167" w:rsidRDefault="00350167" w:rsidP="00350167">
      <w:pPr>
        <w:pStyle w:val="BodyText"/>
        <w:keepNext/>
        <w:jc w:val="center"/>
      </w:pPr>
      <w:r>
        <w:rPr>
          <w:noProof/>
        </w:rPr>
        <w:drawing>
          <wp:inline distT="0" distB="0" distL="0" distR="0" wp14:anchorId="1007D03C" wp14:editId="50C3FEC2">
            <wp:extent cx="5105400" cy="535021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l-SA-updated.PNG"/>
                    <pic:cNvPicPr/>
                  </pic:nvPicPr>
                  <pic:blipFill>
                    <a:blip r:embed="rId24">
                      <a:extLst>
                        <a:ext uri="{28A0092B-C50C-407E-A947-70E740481C1C}">
                          <a14:useLocalDpi xmlns:a14="http://schemas.microsoft.com/office/drawing/2010/main" val="0"/>
                        </a:ext>
                      </a:extLst>
                    </a:blip>
                    <a:stretch>
                      <a:fillRect/>
                    </a:stretch>
                  </pic:blipFill>
                  <pic:spPr>
                    <a:xfrm>
                      <a:off x="0" y="0"/>
                      <a:ext cx="5112648" cy="5357808"/>
                    </a:xfrm>
                    <a:prstGeom prst="rect">
                      <a:avLst/>
                    </a:prstGeom>
                  </pic:spPr>
                </pic:pic>
              </a:graphicData>
            </a:graphic>
          </wp:inline>
        </w:drawing>
      </w:r>
    </w:p>
    <w:p w14:paraId="105635B0" w14:textId="700A52F7" w:rsidR="00350167" w:rsidRDefault="00350167" w:rsidP="00350167">
      <w:pPr>
        <w:pStyle w:val="Caption"/>
      </w:pPr>
      <w:bookmarkStart w:id="117" w:name="_Toc25156088"/>
      <w:bookmarkStart w:id="118" w:name="_Toc26354104"/>
      <w:r>
        <w:t xml:space="preserve">Figure </w:t>
      </w:r>
      <w:r w:rsidR="00A9394C">
        <w:fldChar w:fldCharType="begin"/>
      </w:r>
      <w:r w:rsidR="00A9394C">
        <w:instrText xml:space="preserve"> SEQ Figure \* ARABIC </w:instrText>
      </w:r>
      <w:r w:rsidR="00A9394C">
        <w:fldChar w:fldCharType="separate"/>
      </w:r>
      <w:r w:rsidR="00E15201">
        <w:rPr>
          <w:noProof/>
        </w:rPr>
        <w:t>2</w:t>
      </w:r>
      <w:r w:rsidR="00A9394C">
        <w:rPr>
          <w:noProof/>
        </w:rPr>
        <w:fldChar w:fldCharType="end"/>
      </w:r>
      <w:r>
        <w:t>: Internal System Architecture</w:t>
      </w:r>
      <w:bookmarkEnd w:id="117"/>
      <w:bookmarkEnd w:id="118"/>
    </w:p>
    <w:p w14:paraId="56566366" w14:textId="77777777" w:rsidR="00350167" w:rsidRDefault="00350167" w:rsidP="00350167">
      <w:pPr>
        <w:pStyle w:val="FigureDescription"/>
      </w:pPr>
      <w:r>
        <w:t>The diagram presents a detailed overview of the main modules of the system.</w:t>
      </w:r>
    </w:p>
    <w:p w14:paraId="10DE8DFB" w14:textId="77777777" w:rsidR="00B962AF" w:rsidRDefault="00B962AF" w:rsidP="00B962AF">
      <w:pPr>
        <w:pStyle w:val="Heading3"/>
      </w:pPr>
      <w:bookmarkStart w:id="119" w:name="_Toc26362228"/>
      <w:r>
        <w:t>Assumptions</w:t>
      </w:r>
      <w:bookmarkEnd w:id="119"/>
    </w:p>
    <w:p w14:paraId="573A346B" w14:textId="77777777" w:rsidR="00B962AF" w:rsidRDefault="00B962AF" w:rsidP="00B962AF">
      <w:pPr>
        <w:pStyle w:val="BodyText"/>
      </w:pPr>
      <w:r>
        <w:t>The system shall be constructed based on the following assumptions:</w:t>
      </w:r>
    </w:p>
    <w:p w14:paraId="6EF9DF82" w14:textId="77777777" w:rsidR="00B962AF" w:rsidRPr="00FC276A" w:rsidRDefault="00B962AF" w:rsidP="00B962AF">
      <w:pPr>
        <w:pStyle w:val="Numbered"/>
        <w:numPr>
          <w:ilvl w:val="0"/>
          <w:numId w:val="29"/>
        </w:numPr>
        <w:rPr>
          <w:sz w:val="24"/>
        </w:rPr>
      </w:pPr>
      <w:r w:rsidRPr="00FC276A">
        <w:rPr>
          <w:sz w:val="24"/>
        </w:rPr>
        <w:t xml:space="preserve">The dataset is in English language. </w:t>
      </w:r>
    </w:p>
    <w:p w14:paraId="03007AFC" w14:textId="77777777" w:rsidR="00B962AF" w:rsidRPr="00FC276A" w:rsidRDefault="00B962AF" w:rsidP="00B962AF">
      <w:pPr>
        <w:pStyle w:val="Numbered"/>
        <w:numPr>
          <w:ilvl w:val="0"/>
          <w:numId w:val="29"/>
        </w:numPr>
        <w:rPr>
          <w:sz w:val="24"/>
        </w:rPr>
      </w:pPr>
      <w:r w:rsidRPr="00FC276A">
        <w:rPr>
          <w:sz w:val="24"/>
        </w:rPr>
        <w:t>The users of the model are desktop and mobile literate, and educated enough to understand and operate the system.</w:t>
      </w:r>
    </w:p>
    <w:p w14:paraId="447AD9A8" w14:textId="77777777" w:rsidR="00B962AF" w:rsidRPr="00FC276A" w:rsidRDefault="00B962AF" w:rsidP="00B962AF">
      <w:pPr>
        <w:pStyle w:val="Numbered"/>
        <w:numPr>
          <w:ilvl w:val="0"/>
          <w:numId w:val="29"/>
        </w:numPr>
        <w:rPr>
          <w:sz w:val="24"/>
        </w:rPr>
        <w:sectPr w:rsidR="00B962AF" w:rsidRPr="00FC276A" w:rsidSect="003D48EB">
          <w:pgSz w:w="11909" w:h="16834" w:code="9"/>
          <w:pgMar w:top="1440" w:right="1440" w:bottom="1440" w:left="1440" w:header="720" w:footer="720" w:gutter="0"/>
          <w:cols w:space="720"/>
          <w:docGrid w:linePitch="360"/>
        </w:sectPr>
      </w:pPr>
      <w:r w:rsidRPr="00FC276A">
        <w:rPr>
          <w:sz w:val="24"/>
        </w:rPr>
        <w:t>The users of the model can identify which meme classifies as humorous, offensive, or sarcastic.</w:t>
      </w:r>
    </w:p>
    <w:p w14:paraId="17781BA7" w14:textId="77777777" w:rsidR="007A75B9" w:rsidRDefault="007A75B9" w:rsidP="007A75B9">
      <w:pPr>
        <w:pStyle w:val="Heading1"/>
      </w:pPr>
      <w:bookmarkStart w:id="120" w:name="_Toc532812932"/>
      <w:bookmarkStart w:id="121" w:name="_Toc25580841"/>
      <w:bookmarkStart w:id="122" w:name="_Toc19544171"/>
      <w:bookmarkStart w:id="123" w:name="_Toc19544206"/>
      <w:bookmarkStart w:id="124" w:name="_Toc975479"/>
      <w:bookmarkStart w:id="125" w:name="_Toc5527845"/>
      <w:bookmarkStart w:id="126" w:name="_Toc26362229"/>
      <w:bookmarkEnd w:id="53"/>
      <w:r>
        <w:lastRenderedPageBreak/>
        <w:t>Chapter 4: Implementation</w:t>
      </w:r>
      <w:bookmarkEnd w:id="120"/>
      <w:bookmarkEnd w:id="121"/>
      <w:bookmarkEnd w:id="126"/>
    </w:p>
    <w:p w14:paraId="75C997E7" w14:textId="1B5EFC82" w:rsidR="007A75B9" w:rsidRDefault="007A75B9" w:rsidP="007A75B9">
      <w:pPr>
        <w:pStyle w:val="BodyText"/>
        <w:rPr>
          <w:bCs/>
        </w:rPr>
      </w:pPr>
      <w:r>
        <w:rPr>
          <w:bCs/>
        </w:rPr>
        <w:t>This chapter provides a detailed description of the implementation of the prototype. The methodologies used for each stage of implementation are listed and described below.</w:t>
      </w:r>
    </w:p>
    <w:p w14:paraId="1BA7E3C2" w14:textId="77777777" w:rsidR="007C5E1B" w:rsidRPr="007C5E1B" w:rsidRDefault="007C5E1B" w:rsidP="007C5E1B">
      <w:pPr>
        <w:pStyle w:val="ListParagraph"/>
        <w:keepNext/>
        <w:numPr>
          <w:ilvl w:val="0"/>
          <w:numId w:val="4"/>
        </w:numPr>
        <w:spacing w:before="240" w:after="60"/>
        <w:ind w:left="0"/>
        <w:contextualSpacing w:val="0"/>
        <w:outlineLvl w:val="1"/>
        <w:rPr>
          <w:rFonts w:asciiTheme="majorBidi" w:hAnsiTheme="majorBidi" w:cs="Arial"/>
          <w:b/>
          <w:bCs/>
          <w:iCs/>
          <w:vanish/>
          <w:sz w:val="28"/>
          <w:szCs w:val="28"/>
        </w:rPr>
      </w:pPr>
      <w:bookmarkStart w:id="127" w:name="_Toc26306250"/>
      <w:bookmarkStart w:id="128" w:name="_Toc26311787"/>
      <w:bookmarkStart w:id="129" w:name="_Toc26321365"/>
      <w:bookmarkStart w:id="130" w:name="_Toc26321555"/>
      <w:bookmarkStart w:id="131" w:name="_Toc26321732"/>
      <w:bookmarkStart w:id="132" w:name="_Toc26322341"/>
      <w:bookmarkStart w:id="133" w:name="_Toc26330022"/>
      <w:bookmarkStart w:id="134" w:name="_Toc26354154"/>
      <w:bookmarkStart w:id="135" w:name="_Toc26362230"/>
      <w:bookmarkEnd w:id="127"/>
      <w:bookmarkEnd w:id="128"/>
      <w:bookmarkEnd w:id="129"/>
      <w:bookmarkEnd w:id="130"/>
      <w:bookmarkEnd w:id="131"/>
      <w:bookmarkEnd w:id="132"/>
      <w:bookmarkEnd w:id="133"/>
      <w:bookmarkEnd w:id="134"/>
      <w:bookmarkEnd w:id="135"/>
    </w:p>
    <w:p w14:paraId="2609D23B" w14:textId="4D825D66" w:rsidR="007C5E1B" w:rsidRDefault="007C5E1B" w:rsidP="008F7A73">
      <w:pPr>
        <w:pStyle w:val="Heading2"/>
      </w:pPr>
      <w:bookmarkStart w:id="136" w:name="_Toc26362231"/>
      <w:r>
        <w:t xml:space="preserve">Text </w:t>
      </w:r>
      <w:proofErr w:type="spellStart"/>
      <w:r>
        <w:t>Preprocessing</w:t>
      </w:r>
      <w:bookmarkEnd w:id="136"/>
      <w:proofErr w:type="spellEnd"/>
    </w:p>
    <w:p w14:paraId="1741D812" w14:textId="77777777" w:rsidR="007C5E1B" w:rsidRDefault="007C5E1B" w:rsidP="007C5E1B">
      <w:pPr>
        <w:pStyle w:val="BodyText"/>
      </w:pPr>
      <w:r>
        <w:t>To make the text of the dataset predictable and analyzable for this task, it is preprocessed through the below-mentioned techniques.</w:t>
      </w:r>
    </w:p>
    <w:p w14:paraId="1D45F9E8" w14:textId="238456B9" w:rsidR="007C5E1B" w:rsidRDefault="007C5E1B" w:rsidP="007C5E1B">
      <w:pPr>
        <w:pStyle w:val="Heading3"/>
      </w:pPr>
      <w:bookmarkStart w:id="137" w:name="_Toc26362232"/>
      <w:r>
        <w:t>Duplicates and Null Values</w:t>
      </w:r>
      <w:bookmarkEnd w:id="137"/>
    </w:p>
    <w:p w14:paraId="63850458" w14:textId="77777777" w:rsidR="00A7261C" w:rsidRPr="00A10DE6" w:rsidRDefault="00A7261C" w:rsidP="00A7261C">
      <w:r>
        <w:t>Null values are removed and duplicates are dropped.</w:t>
      </w:r>
      <w:r w:rsidRPr="00A10DE6">
        <w:t xml:space="preserve"> </w:t>
      </w:r>
    </w:p>
    <w:p w14:paraId="4525CDD7" w14:textId="77777777" w:rsidR="00A7261C" w:rsidRDefault="00A7261C" w:rsidP="00A7261C">
      <w:pPr>
        <w:pStyle w:val="Heading3"/>
      </w:pPr>
      <w:bookmarkStart w:id="138" w:name="_Toc25156071"/>
      <w:bookmarkStart w:id="139" w:name="_Toc26362233"/>
      <w:r>
        <w:t>Punctuation Removal</w:t>
      </w:r>
      <w:bookmarkEnd w:id="138"/>
      <w:bookmarkEnd w:id="139"/>
    </w:p>
    <w:p w14:paraId="565688C5" w14:textId="77777777" w:rsidR="00A7261C" w:rsidRDefault="00A7261C" w:rsidP="00A7261C">
      <w:pPr>
        <w:pStyle w:val="BodyText"/>
      </w:pPr>
      <w:r>
        <w:t>The textual content of the memes in the dataset is cleaned i.e., unnecessary punctuations and numbers are removed since they do not carry any significant meaning.</w:t>
      </w:r>
    </w:p>
    <w:p w14:paraId="50C9DB56" w14:textId="77777777" w:rsidR="00A7261C" w:rsidRDefault="00A7261C" w:rsidP="00A7261C">
      <w:pPr>
        <w:pStyle w:val="Heading3"/>
      </w:pPr>
      <w:bookmarkStart w:id="140" w:name="_Toc25156072"/>
      <w:bookmarkStart w:id="141" w:name="_Toc26362234"/>
      <w:r>
        <w:t>Lower Case Alphabets</w:t>
      </w:r>
      <w:bookmarkEnd w:id="140"/>
      <w:bookmarkEnd w:id="141"/>
    </w:p>
    <w:p w14:paraId="6AF0500D" w14:textId="77777777" w:rsidR="00A7261C" w:rsidRDefault="00A7261C" w:rsidP="00A7261C">
      <w:pPr>
        <w:pStyle w:val="BodyText"/>
      </w:pPr>
      <w:r>
        <w:t>The letter casing of the text in the dataset is changed to lower case since most words with uppercasing are not understood by pre-trained word embeddings.</w:t>
      </w:r>
    </w:p>
    <w:p w14:paraId="203BEC73" w14:textId="77777777" w:rsidR="00A7261C" w:rsidRDefault="00A7261C" w:rsidP="00A7261C">
      <w:pPr>
        <w:pStyle w:val="Heading3"/>
      </w:pPr>
      <w:bookmarkStart w:id="142" w:name="_Toc25156073"/>
      <w:bookmarkStart w:id="143" w:name="_Toc26362235"/>
      <w:r>
        <w:t>Removal of Contractions</w:t>
      </w:r>
      <w:bookmarkEnd w:id="142"/>
      <w:bookmarkEnd w:id="143"/>
    </w:p>
    <w:p w14:paraId="35EAB6A5" w14:textId="77777777" w:rsidR="00A7261C" w:rsidRDefault="00A7261C" w:rsidP="00A7261C">
      <w:pPr>
        <w:pStyle w:val="BodyText"/>
      </w:pPr>
      <w:r>
        <w:t>Unnecessary contractions are changed back to the spoken form of the word to preserve the meaning of the sentences.</w:t>
      </w:r>
    </w:p>
    <w:p w14:paraId="086D9AA2" w14:textId="77777777" w:rsidR="00A7261C" w:rsidRDefault="00A7261C" w:rsidP="00A7261C">
      <w:pPr>
        <w:pStyle w:val="Heading3"/>
      </w:pPr>
      <w:bookmarkStart w:id="144" w:name="_Toc25156074"/>
      <w:bookmarkStart w:id="145" w:name="_Toc26362236"/>
      <w:r>
        <w:t>Spelling Correction</w:t>
      </w:r>
      <w:bookmarkEnd w:id="144"/>
      <w:bookmarkEnd w:id="145"/>
    </w:p>
    <w:p w14:paraId="6FD1DF4A" w14:textId="77777777" w:rsidR="00A7261C" w:rsidRDefault="00A7261C" w:rsidP="00A7261C">
      <w:pPr>
        <w:pStyle w:val="BodyText"/>
      </w:pPr>
      <w:r>
        <w:t>Words having high number of occurrences and incorrect spellings are corrected.</w:t>
      </w:r>
    </w:p>
    <w:p w14:paraId="616FFAB0" w14:textId="77777777" w:rsidR="00A7261C" w:rsidRDefault="00A7261C" w:rsidP="00A7261C">
      <w:pPr>
        <w:pStyle w:val="Heading3"/>
      </w:pPr>
      <w:bookmarkStart w:id="146" w:name="_Toc25156075"/>
      <w:bookmarkStart w:id="147" w:name="_Toc26362237"/>
      <w:r>
        <w:t>Removal of Special Characters</w:t>
      </w:r>
      <w:bookmarkEnd w:id="146"/>
      <w:bookmarkEnd w:id="147"/>
    </w:p>
    <w:p w14:paraId="1FF125DB" w14:textId="77777777" w:rsidR="00A7261C" w:rsidRDefault="00A7261C" w:rsidP="00A7261C">
      <w:pPr>
        <w:pStyle w:val="BodyText"/>
      </w:pPr>
      <w:r>
        <w:t>All unknown special characters are removed to clean the dataset for further computations.</w:t>
      </w:r>
    </w:p>
    <w:p w14:paraId="4096A143" w14:textId="77777777" w:rsidR="00A7261C" w:rsidRDefault="00A7261C" w:rsidP="008F7A73">
      <w:pPr>
        <w:pStyle w:val="Heading2"/>
      </w:pPr>
      <w:bookmarkStart w:id="148" w:name="_Toc25156076"/>
      <w:bookmarkStart w:id="149" w:name="_Toc26362238"/>
      <w:r>
        <w:t>Textual Feature Engineering (Word Embeddings)</w:t>
      </w:r>
      <w:bookmarkEnd w:id="148"/>
      <w:bookmarkEnd w:id="149"/>
    </w:p>
    <w:p w14:paraId="60052E69" w14:textId="49333783" w:rsidR="00A7261C" w:rsidRDefault="00A7261C" w:rsidP="00A7261C">
      <w:pPr>
        <w:pStyle w:val="BodyText"/>
      </w:pPr>
      <w:r>
        <w:t xml:space="preserve">At this stage, the vocabulary and sentence of each meme fed into text-to-sequence models. Textual content of each meme is represented as a sequence of words but in numerical form. Different pre-trained word embedding models are used (as input) for this task; Glove, </w:t>
      </w:r>
      <w:proofErr w:type="spellStart"/>
      <w:r>
        <w:t>fastText</w:t>
      </w:r>
      <w:proofErr w:type="spellEnd"/>
      <w:r>
        <w:t>,</w:t>
      </w:r>
      <w:r w:rsidR="003674A1">
        <w:t xml:space="preserve"> and </w:t>
      </w:r>
      <w:r>
        <w:t>Word2Vec</w:t>
      </w:r>
      <w:r w:rsidR="003674A1">
        <w:t xml:space="preserve"> </w:t>
      </w:r>
      <w:r>
        <w:t>are used to train the dataset vocabulary and sentences with respect to their intended semantic meaning. Meta-Embeddings (combination of two embeddings) may also be considered to improve the prediction of context in vocabulary.</w:t>
      </w:r>
    </w:p>
    <w:p w14:paraId="6F3FA634" w14:textId="71F0F06E" w:rsidR="00737BE1" w:rsidRDefault="00737BE1" w:rsidP="00737BE1">
      <w:pPr>
        <w:pStyle w:val="Heading3"/>
      </w:pPr>
      <w:bookmarkStart w:id="150" w:name="_Toc26362239"/>
      <w:r>
        <w:t>Result for Textual Classification</w:t>
      </w:r>
      <w:bookmarkEnd w:id="150"/>
    </w:p>
    <w:p w14:paraId="4344960F" w14:textId="5E383614" w:rsidR="00702D21" w:rsidRPr="00702D21" w:rsidRDefault="00702D21" w:rsidP="00702D21">
      <w:pPr>
        <w:pStyle w:val="BodyText"/>
      </w:pPr>
      <w:r>
        <w:t xml:space="preserve">Accuracies for humor, sarcasm, and offense are 74%, 65%, and 56% respectively </w:t>
      </w:r>
      <w:r w:rsidR="00502E2A">
        <w:t>and they are achieved by using Glove embedding and convolutional neural network.</w:t>
      </w:r>
      <w:r w:rsidR="003674A1">
        <w:t xml:space="preserve"> </w:t>
      </w:r>
      <w:r w:rsidR="0011621D">
        <w:t xml:space="preserve">Now, the dataset is to be trained on </w:t>
      </w:r>
      <w:proofErr w:type="spellStart"/>
      <w:r w:rsidR="0011621D">
        <w:t>ELMo</w:t>
      </w:r>
      <w:proofErr w:type="spellEnd"/>
      <w:r w:rsidR="0011621D">
        <w:t xml:space="preserve"> and BERT and the results are to be compared.</w:t>
      </w:r>
    </w:p>
    <w:p w14:paraId="41D25CEB" w14:textId="77777777" w:rsidR="00A7261C" w:rsidRDefault="00A7261C" w:rsidP="008F7A73">
      <w:pPr>
        <w:pStyle w:val="Heading2"/>
      </w:pPr>
      <w:bookmarkStart w:id="151" w:name="_Toc25156077"/>
      <w:bookmarkStart w:id="152" w:name="_Toc26362240"/>
      <w:r>
        <w:t xml:space="preserve">Image </w:t>
      </w:r>
      <w:proofErr w:type="spellStart"/>
      <w:r>
        <w:t>Preprocessing</w:t>
      </w:r>
      <w:bookmarkEnd w:id="151"/>
      <w:bookmarkEnd w:id="152"/>
      <w:proofErr w:type="spellEnd"/>
    </w:p>
    <w:p w14:paraId="3D38BD06" w14:textId="551EBB54" w:rsidR="00A7261C" w:rsidRDefault="00A7261C" w:rsidP="00A7261C">
      <w:pPr>
        <w:pStyle w:val="BodyText"/>
      </w:pPr>
      <w:r>
        <w:t>All textual content is to be cropped out of the images and the entire dataset is to be converted to a native resolution. After that, the image shall be preprocessed for noise removal using Gaussian filter.</w:t>
      </w:r>
    </w:p>
    <w:p w14:paraId="44B86559" w14:textId="77777777" w:rsidR="00A7261C" w:rsidRDefault="00A7261C" w:rsidP="008F7A73">
      <w:pPr>
        <w:pStyle w:val="Heading2"/>
      </w:pPr>
      <w:bookmarkStart w:id="153" w:name="_Toc25156078"/>
      <w:bookmarkStart w:id="154" w:name="_Toc26362241"/>
      <w:r>
        <w:lastRenderedPageBreak/>
        <w:t xml:space="preserve">Visual Feature </w:t>
      </w:r>
      <w:r w:rsidRPr="00EA32D5">
        <w:t>Engineering</w:t>
      </w:r>
      <w:r>
        <w:t xml:space="preserve"> (GLCM Texture Features)</w:t>
      </w:r>
      <w:bookmarkEnd w:id="153"/>
      <w:bookmarkEnd w:id="154"/>
    </w:p>
    <w:p w14:paraId="48686E28" w14:textId="32AC28AF" w:rsidR="00A7261C" w:rsidRDefault="00A7261C" w:rsidP="00A7261C">
      <w:pPr>
        <w:pStyle w:val="BodyText"/>
      </w:pPr>
      <w:r>
        <w:t>The preprocessed images are to be converted into their gray-level co-occurrence matrices (GLCMs) in order to compute their visual features such as homogeneity, contrast, dissimilarity, energy, entropy etc. Homogeneity and contrast are employed to achieve image segmentation.</w:t>
      </w:r>
    </w:p>
    <w:p w14:paraId="6956D6C3" w14:textId="77777777" w:rsidR="00A7261C" w:rsidRDefault="00A7261C" w:rsidP="008F7A73">
      <w:pPr>
        <w:pStyle w:val="Heading2"/>
      </w:pPr>
      <w:bookmarkStart w:id="155" w:name="_Toc25156079"/>
      <w:bookmarkStart w:id="156" w:name="_Toc26362242"/>
      <w:r>
        <w:t>Emotion Detection</w:t>
      </w:r>
      <w:bookmarkEnd w:id="155"/>
      <w:bookmarkEnd w:id="156"/>
    </w:p>
    <w:p w14:paraId="34080C38" w14:textId="450EE582" w:rsidR="00A7261C" w:rsidRDefault="00A7261C" w:rsidP="00A7261C">
      <w:pPr>
        <w:pStyle w:val="BodyText"/>
      </w:pPr>
      <w:r>
        <w:t>The meme dataset is to be processed by computer vision libraries to predict the emotion depicted in the images. The emotions are to be extracted as a feature attribute and this feature attribute shall be used as one of the inputs for the classifier model.</w:t>
      </w:r>
    </w:p>
    <w:p w14:paraId="33C9922B" w14:textId="77777777" w:rsidR="00A7261C" w:rsidRDefault="00A7261C" w:rsidP="008F7A73">
      <w:pPr>
        <w:pStyle w:val="Heading2"/>
      </w:pPr>
      <w:bookmarkStart w:id="157" w:name="_Toc25156080"/>
      <w:bookmarkStart w:id="158" w:name="_Toc26362243"/>
      <w:r>
        <w:t>Concatenation of Feature Attributes</w:t>
      </w:r>
      <w:bookmarkEnd w:id="157"/>
      <w:bookmarkEnd w:id="158"/>
    </w:p>
    <w:p w14:paraId="32960C7A" w14:textId="6B75D0D5" w:rsidR="00A7261C" w:rsidRDefault="00A7261C" w:rsidP="00A7261C">
      <w:pPr>
        <w:pStyle w:val="BodyText"/>
      </w:pPr>
      <w:r>
        <w:t>All textual feature attributes, visual feature attributes, and emotion attributes are to be concatenated at different hierarchies of different neural network models.</w:t>
      </w:r>
    </w:p>
    <w:p w14:paraId="416970D3" w14:textId="77777777" w:rsidR="00A7261C" w:rsidRDefault="00A7261C" w:rsidP="008F7A73">
      <w:pPr>
        <w:pStyle w:val="Heading2"/>
      </w:pPr>
      <w:bookmarkStart w:id="159" w:name="_Toc25156081"/>
      <w:bookmarkStart w:id="160" w:name="_Toc26362244"/>
      <w:r>
        <w:t>Model Fitting</w:t>
      </w:r>
      <w:bookmarkEnd w:id="159"/>
      <w:bookmarkEnd w:id="160"/>
    </w:p>
    <w:p w14:paraId="546E3F87" w14:textId="3CED249C" w:rsidR="00A7261C" w:rsidRDefault="00A7261C" w:rsidP="00A7261C">
      <w:pPr>
        <w:pStyle w:val="BodyText"/>
      </w:pPr>
      <w:r>
        <w:t>Multiple deep neural network architectures are to be considered for the training and testing of the dataset. Among these deep neural networks, Convolution Neural Networks, Long-Short Term Memory Network, Bi-Directional Recurrent Neural Network are used. The output values pass through a sigmoid function to yield binary classifications based on the weights learned. The iterations of training are set to 100 to achieve a decent training accuracy and run the trained model on test data to compare the accuracy of predicted labels with actual labels.</w:t>
      </w:r>
    </w:p>
    <w:p w14:paraId="2487F64F" w14:textId="77777777" w:rsidR="00A7261C" w:rsidRDefault="00A7261C" w:rsidP="008F7A73">
      <w:pPr>
        <w:pStyle w:val="Heading2"/>
      </w:pPr>
      <w:bookmarkStart w:id="161" w:name="_Toc25156082"/>
      <w:bookmarkStart w:id="162" w:name="_Toc26362245"/>
      <w:r>
        <w:t>Application Development</w:t>
      </w:r>
      <w:bookmarkEnd w:id="161"/>
      <w:bookmarkEnd w:id="162"/>
    </w:p>
    <w:p w14:paraId="0F010D7E" w14:textId="77777777" w:rsidR="00A7261C" w:rsidRDefault="00A7261C" w:rsidP="007757DC">
      <w:pPr>
        <w:jc w:val="both"/>
      </w:pPr>
      <w:r>
        <w:t>The trained model will be saved to be deployed in the future; it will be incorporated in a graphical user interface such as desktop application, web application or android application. When given an input meme, the application will use the model to predict its sentiments and display a graded score to the end-user.</w:t>
      </w:r>
    </w:p>
    <w:p w14:paraId="26FFCFD9" w14:textId="77777777" w:rsidR="00A7261C" w:rsidRPr="00A7261C" w:rsidRDefault="00A7261C" w:rsidP="00A7261C">
      <w:pPr>
        <w:pStyle w:val="BodyText"/>
      </w:pPr>
    </w:p>
    <w:p w14:paraId="7AD154A3" w14:textId="4D1BDEDA" w:rsidR="00AD1892" w:rsidRPr="00FE72F5" w:rsidRDefault="003117E1" w:rsidP="00AD1892">
      <w:pPr>
        <w:pStyle w:val="BodyText"/>
        <w:sectPr w:rsidR="00AD1892" w:rsidRPr="00FE72F5" w:rsidSect="003D48EB">
          <w:headerReference w:type="default" r:id="rId25"/>
          <w:pgSz w:w="11909" w:h="16834" w:code="9"/>
          <w:pgMar w:top="1440" w:right="1440" w:bottom="1440" w:left="1440" w:header="720" w:footer="720" w:gutter="0"/>
          <w:cols w:space="720"/>
          <w:docGrid w:linePitch="360"/>
        </w:sectPr>
      </w:pPr>
      <w:r>
        <w:t>Hence it can be deduced</w:t>
      </w:r>
      <w:r w:rsidR="00F91505">
        <w:t xml:space="preserve"> that </w:t>
      </w:r>
      <w:r>
        <w:t>t</w:t>
      </w:r>
      <w:r w:rsidR="009E294B">
        <w:t>ext preprocessing and image preprocessing are integral to the development of the model, and through the employment of the above-stated techniques, it can be successfully created</w:t>
      </w:r>
      <w:r w:rsidR="007A75B9">
        <w:t>.</w:t>
      </w:r>
      <w:bookmarkEnd w:id="122"/>
      <w:bookmarkEnd w:id="123"/>
    </w:p>
    <w:p w14:paraId="4BA8D804" w14:textId="77777777" w:rsidR="009E6E06" w:rsidRDefault="009E6E06" w:rsidP="009E6E06">
      <w:pPr>
        <w:pStyle w:val="Heading1"/>
      </w:pPr>
      <w:bookmarkStart w:id="163" w:name="_Toc532812933"/>
      <w:bookmarkStart w:id="164" w:name="_Toc19544172"/>
      <w:bookmarkStart w:id="165" w:name="_Toc19544207"/>
      <w:bookmarkStart w:id="166" w:name="_Toc26362246"/>
      <w:r>
        <w:lastRenderedPageBreak/>
        <w:t>Chapter 5: Conclusion</w:t>
      </w:r>
      <w:bookmarkEnd w:id="163"/>
      <w:bookmarkEnd w:id="166"/>
    </w:p>
    <w:p w14:paraId="480B6A63" w14:textId="43CD1D79" w:rsidR="0012499D" w:rsidRPr="00631BDF" w:rsidRDefault="00883202" w:rsidP="00631BDF">
      <w:pPr>
        <w:pStyle w:val="BodyText"/>
      </w:pPr>
      <w:r w:rsidRPr="00631BDF">
        <w:t xml:space="preserve">The immense popularity of internet memes has sparked an interest in the field of their analysis and research. Their increased usage has opened newer avenues for the infiltration of hate speech over social media platforms and owing to this fact, precautionary measures are required by the respective organizations of such platforms. Hence, to cater this issue, </w:t>
      </w:r>
      <w:r w:rsidR="007667A3" w:rsidRPr="00631BDF">
        <w:t xml:space="preserve">this research proposes </w:t>
      </w:r>
      <w:r w:rsidRPr="00631BDF">
        <w:t xml:space="preserve">a learning model </w:t>
      </w:r>
      <w:r w:rsidR="007667A3" w:rsidRPr="00631BDF">
        <w:t xml:space="preserve">which </w:t>
      </w:r>
      <w:r w:rsidRPr="00631BDF">
        <w:t>efficiently categorizes the given input of memes with respect to their intended semantic meaning.</w:t>
      </w:r>
      <w:r w:rsidR="00CE6BB9">
        <w:t xml:space="preserve"> </w:t>
      </w:r>
      <w:r w:rsidR="00CE6BB9" w:rsidRPr="00631BDF">
        <w:t>The end-state vision of this research is to propose a model which is able to classify memes based on their intended sentiments with the highest accuracy possible and to identify the potential research gap.</w:t>
      </w:r>
    </w:p>
    <w:p w14:paraId="0149090D" w14:textId="55FCCE4B" w:rsidR="00844876" w:rsidRPr="00631BDF" w:rsidRDefault="008F29F8" w:rsidP="00631BDF">
      <w:pPr>
        <w:pStyle w:val="BodyText"/>
      </w:pPr>
      <w:r w:rsidRPr="00631BDF">
        <w:t xml:space="preserve">Through past research work, </w:t>
      </w:r>
      <w:r w:rsidR="004134B5" w:rsidRPr="00631BDF">
        <w:t>it was inferred that, in comparison with visual features, textual features of a meme carry a greater significance in generating adequate results. It</w:t>
      </w:r>
      <w:r w:rsidRPr="00631BDF">
        <w:t xml:space="preserve"> was</w:t>
      </w:r>
      <w:r w:rsidR="004134B5" w:rsidRPr="00631BDF">
        <w:t xml:space="preserve"> also</w:t>
      </w:r>
      <w:r w:rsidRPr="00631BDF">
        <w:t xml:space="preserve"> </w:t>
      </w:r>
      <w:r w:rsidR="004134B5" w:rsidRPr="00631BDF">
        <w:t>found</w:t>
      </w:r>
      <w:r w:rsidRPr="00631BDF">
        <w:t xml:space="preserve"> that</w:t>
      </w:r>
      <w:r w:rsidR="00844876" w:rsidRPr="00631BDF">
        <w:t xml:space="preserve"> text embeddings yield better results than conventional machine learning feature engineering methods. </w:t>
      </w:r>
      <w:r w:rsidR="002E4391" w:rsidRPr="00631BDF">
        <w:t>So far, f</w:t>
      </w:r>
      <w:r w:rsidR="00DC4558" w:rsidRPr="00631BDF">
        <w:t xml:space="preserve">or text classification, </w:t>
      </w:r>
      <w:r w:rsidR="00E96779" w:rsidRPr="00631BDF">
        <w:t>combination of different embeddings in neural networks have been tried. The best results were yielded by Glove. This</w:t>
      </w:r>
      <w:r w:rsidR="002C2227" w:rsidRPr="00631BDF">
        <w:t xml:space="preserve"> embedding was used in combination with a convolutional neural network which yielded 74% accuracy for humor, 65% accuracy for sarcasm, and 56% accuracy for offense</w:t>
      </w:r>
      <w:r w:rsidR="003331E6" w:rsidRPr="00631BDF">
        <w:t>.</w:t>
      </w:r>
      <w:r w:rsidR="007464E5" w:rsidRPr="00631BDF">
        <w:t xml:space="preserve"> </w:t>
      </w:r>
    </w:p>
    <w:p w14:paraId="119CF9CE" w14:textId="77777777" w:rsidR="00F730FF" w:rsidRPr="00631BDF" w:rsidRDefault="00B408E1" w:rsidP="009E6E06">
      <w:pPr>
        <w:pStyle w:val="BodyText"/>
      </w:pPr>
      <w:r w:rsidRPr="00631BDF">
        <w:t>Even though textual features are of substantial importance, meme analysis</w:t>
      </w:r>
      <w:r w:rsidR="008F29F8" w:rsidRPr="00631BDF">
        <w:t xml:space="preserve"> would not be accurate if only the </w:t>
      </w:r>
      <w:r w:rsidR="003C7296" w:rsidRPr="00631BDF">
        <w:t>text</w:t>
      </w:r>
      <w:r w:rsidR="008F29F8" w:rsidRPr="00631BDF">
        <w:t xml:space="preserve"> of the memes </w:t>
      </w:r>
      <w:r w:rsidR="003C7296" w:rsidRPr="00631BDF">
        <w:t>is</w:t>
      </w:r>
      <w:r w:rsidR="008F29F8" w:rsidRPr="00631BDF">
        <w:t xml:space="preserve"> considered. For this very reason, emotional responses and visual features are to be extracted and combined </w:t>
      </w:r>
      <w:r w:rsidR="00BA3956" w:rsidRPr="00631BDF">
        <w:t>with</w:t>
      </w:r>
      <w:r w:rsidR="00AD541E" w:rsidRPr="00631BDF">
        <w:t xml:space="preserve"> </w:t>
      </w:r>
      <w:r w:rsidR="00BA3956" w:rsidRPr="00631BDF">
        <w:t xml:space="preserve">textual features </w:t>
      </w:r>
      <w:r w:rsidR="008F29F8" w:rsidRPr="00631BDF">
        <w:t>to improve results.</w:t>
      </w:r>
      <w:r w:rsidR="004134B5" w:rsidRPr="00631BDF">
        <w:t xml:space="preserve"> </w:t>
      </w:r>
      <w:r w:rsidR="00743A87" w:rsidRPr="00631BDF">
        <w:t xml:space="preserve">Since, the responses of a meme are very subjective for each individual, </w:t>
      </w:r>
      <w:r w:rsidR="00260007" w:rsidRPr="00631BDF">
        <w:t>and a positive score for text does not necessarily mean that the meme is positive, so visual features are taken into account</w:t>
      </w:r>
      <w:r w:rsidR="000C4389" w:rsidRPr="00631BDF">
        <w:t xml:space="preserve"> to build a context-aware model</w:t>
      </w:r>
      <w:r w:rsidR="00260007" w:rsidRPr="00631BDF">
        <w:t xml:space="preserve">. </w:t>
      </w:r>
      <w:r w:rsidR="00D04C58" w:rsidRPr="00631BDF">
        <w:t>As of yet, visual features (homogeneity, contrast, energy, dissimilarity) of the memes have been extracted</w:t>
      </w:r>
      <w:r w:rsidR="00DF249A" w:rsidRPr="00631BDF">
        <w:t xml:space="preserve"> using GLCM</w:t>
      </w:r>
      <w:r w:rsidR="00CC5D22" w:rsidRPr="00631BDF">
        <w:t xml:space="preserve"> matrix</w:t>
      </w:r>
      <w:r w:rsidR="00972DF5" w:rsidRPr="00631BDF">
        <w:t>.</w:t>
      </w:r>
      <w:r w:rsidR="000C4389" w:rsidRPr="00631BDF">
        <w:t xml:space="preserve"> </w:t>
      </w:r>
    </w:p>
    <w:p w14:paraId="015A238A" w14:textId="096B1F01" w:rsidR="008F29F8" w:rsidRDefault="00067394" w:rsidP="009E6E06">
      <w:pPr>
        <w:pStyle w:val="BodyText"/>
      </w:pPr>
      <w:r w:rsidRPr="00631BDF">
        <w:t>A challenge faced with visual feature extraction is that all images in the dataset are not of the same size, and cropping them all using the same measures result</w:t>
      </w:r>
      <w:r w:rsidR="00F730FF" w:rsidRPr="00631BDF">
        <w:t>s</w:t>
      </w:r>
      <w:r w:rsidRPr="00631BDF">
        <w:t xml:space="preserve"> in </w:t>
      </w:r>
      <w:r w:rsidR="00F730FF" w:rsidRPr="00631BDF">
        <w:t xml:space="preserve">a </w:t>
      </w:r>
      <w:r w:rsidRPr="00631BDF">
        <w:t>loss of pertinent information.</w:t>
      </w:r>
      <w:r w:rsidR="00F730FF" w:rsidRPr="00631BDF">
        <w:t xml:space="preserve"> </w:t>
      </w:r>
      <w:r w:rsidR="000134D0" w:rsidRPr="00631BDF">
        <w:t>Another challenge is that m</w:t>
      </w:r>
      <w:r w:rsidR="00F730FF" w:rsidRPr="00631BDF">
        <w:t xml:space="preserve">emes have text </w:t>
      </w:r>
      <w:r w:rsidR="000134D0" w:rsidRPr="00631BDF">
        <w:t xml:space="preserve">written </w:t>
      </w:r>
      <w:r w:rsidR="00F730FF" w:rsidRPr="00631BDF">
        <w:t>o</w:t>
      </w:r>
      <w:r w:rsidR="000134D0" w:rsidRPr="00631BDF">
        <w:t>ver</w:t>
      </w:r>
      <w:r w:rsidR="00F730FF" w:rsidRPr="00631BDF">
        <w:t xml:space="preserve"> them</w:t>
      </w:r>
      <w:r w:rsidR="00DC16CC" w:rsidRPr="00631BDF">
        <w:t xml:space="preserve"> and segregating th</w:t>
      </w:r>
      <w:r w:rsidR="000134D0" w:rsidRPr="00631BDF">
        <w:t>e</w:t>
      </w:r>
      <w:r w:rsidR="00DC16CC" w:rsidRPr="00631BDF">
        <w:t xml:space="preserve"> text from them</w:t>
      </w:r>
      <w:r w:rsidR="000134D0" w:rsidRPr="00631BDF">
        <w:t xml:space="preserve"> </w:t>
      </w:r>
      <w:r w:rsidR="00D66B91" w:rsidRPr="00631BDF">
        <w:t>might</w:t>
      </w:r>
      <w:r w:rsidR="00DC16CC" w:rsidRPr="00631BDF">
        <w:t xml:space="preserve"> yield results that are</w:t>
      </w:r>
      <w:r w:rsidR="00D66B91" w:rsidRPr="00631BDF">
        <w:t xml:space="preserve"> not be as up to the mark.</w:t>
      </w:r>
      <w:r w:rsidR="00DC16CC" w:rsidRPr="00631BDF">
        <w:t xml:space="preserve"> Though, there are </w:t>
      </w:r>
      <w:r w:rsidR="000134D0" w:rsidRPr="00631BDF">
        <w:t>techniques that allow image repainting but those techniques</w:t>
      </w:r>
      <w:r w:rsidR="004E11F7" w:rsidRPr="00631BDF">
        <w:t xml:space="preserve"> also</w:t>
      </w:r>
      <w:r w:rsidR="000134D0" w:rsidRPr="00631BDF">
        <w:t xml:space="preserve"> use DNN which </w:t>
      </w:r>
      <w:r w:rsidR="004E11F7" w:rsidRPr="00631BDF">
        <w:t>makes the entire process</w:t>
      </w:r>
      <w:r w:rsidR="000134D0" w:rsidRPr="00631BDF">
        <w:t xml:space="preserve"> very expensive.</w:t>
      </w:r>
    </w:p>
    <w:p w14:paraId="6D91187E" w14:textId="065B7633" w:rsidR="00C24B1D" w:rsidRPr="00631BDF" w:rsidRDefault="001D628A" w:rsidP="009E6E06">
      <w:pPr>
        <w:pStyle w:val="BodyText"/>
      </w:pPr>
      <w:r>
        <w:t>G</w:t>
      </w:r>
      <w:r w:rsidRPr="00631BDF">
        <w:t>iven the constraints and limitations of the difficult interpretation of memes</w:t>
      </w:r>
      <w:r>
        <w:t>, a</w:t>
      </w:r>
      <w:r w:rsidR="00C24B1D" w:rsidRPr="00631BDF">
        <w:t>dequate hardware resources were required to implement a model, which efficiently perform the classification of the input images.</w:t>
      </w:r>
      <w:r w:rsidR="00C24B1D">
        <w:t xml:space="preserve"> Due to this, a GPU </w:t>
      </w:r>
      <w:r w:rsidR="00F96856">
        <w:t>is</w:t>
      </w:r>
      <w:r w:rsidR="00C24B1D">
        <w:t xml:space="preserve"> arranged which performs parallel execution of operations and training of deep neural learning model. </w:t>
      </w:r>
    </w:p>
    <w:p w14:paraId="5EA553A2" w14:textId="39FCCFBA" w:rsidR="00AA64B1" w:rsidRDefault="00AA64B1" w:rsidP="009E6E06">
      <w:pPr>
        <w:pStyle w:val="BodyText"/>
      </w:pPr>
      <w:r>
        <w:t xml:space="preserve">Up to the present time, the scope of the project has been substantially covered and text classification of memes has been achieved. Image sentiment analysis is yet to be broached because of </w:t>
      </w:r>
      <w:r w:rsidR="008F21A2">
        <w:t>complications in image resizing and segmentation</w:t>
      </w:r>
      <w:r w:rsidR="001D3BBF">
        <w:t>.</w:t>
      </w:r>
      <w:r w:rsidR="00321798">
        <w:t xml:space="preserve"> Time constraints and the </w:t>
      </w:r>
      <w:r w:rsidR="00802C1E">
        <w:t>availability of only one GPU</w:t>
      </w:r>
      <w:r w:rsidR="009C0819">
        <w:t xml:space="preserve"> were major </w:t>
      </w:r>
      <w:r w:rsidR="00254E4D">
        <w:t>obstacles in the development of the multimodal for meme analysis.</w:t>
      </w:r>
    </w:p>
    <w:p w14:paraId="32B9E5AB" w14:textId="53696914" w:rsidR="00C2718A" w:rsidRDefault="00C2718A" w:rsidP="009E6E06">
      <w:pPr>
        <w:pStyle w:val="BodyText"/>
      </w:pPr>
      <w:r>
        <w:t xml:space="preserve">For FYP-2, </w:t>
      </w:r>
      <w:r w:rsidR="00C72D31">
        <w:t>state</w:t>
      </w:r>
      <w:r w:rsidR="00B32383">
        <w:t>-</w:t>
      </w:r>
      <w:r w:rsidR="00C72D31">
        <w:t>of</w:t>
      </w:r>
      <w:r w:rsidR="00B32383">
        <w:t>-</w:t>
      </w:r>
      <w:r w:rsidR="00C72D31">
        <w:t>the</w:t>
      </w:r>
      <w:r w:rsidR="00B32383">
        <w:t>-</w:t>
      </w:r>
      <w:r w:rsidR="00C72D31">
        <w:t>art text classification models are to be implemented</w:t>
      </w:r>
      <w:r w:rsidR="0008037A">
        <w:t>,</w:t>
      </w:r>
      <w:r w:rsidR="00C72D31" w:rsidRPr="00C72D31">
        <w:t xml:space="preserve"> </w:t>
      </w:r>
      <w:r w:rsidR="00C72D31">
        <w:t>and the</w:t>
      </w:r>
      <w:r w:rsidR="00C72D31" w:rsidRPr="00631BDF">
        <w:t xml:space="preserve"> text is to be classified and trained using </w:t>
      </w:r>
      <w:proofErr w:type="spellStart"/>
      <w:r w:rsidR="00C72D31" w:rsidRPr="00631BDF">
        <w:t>ELMo</w:t>
      </w:r>
      <w:proofErr w:type="spellEnd"/>
      <w:r w:rsidR="000058AC">
        <w:t xml:space="preserve">, BERT, and </w:t>
      </w:r>
      <w:proofErr w:type="spellStart"/>
      <w:r w:rsidR="000058AC">
        <w:t>ExcelNet</w:t>
      </w:r>
      <w:proofErr w:type="spellEnd"/>
      <w:r w:rsidR="00C72D31" w:rsidRPr="00631BDF">
        <w:t xml:space="preserve"> for comparison. </w:t>
      </w:r>
      <w:r w:rsidR="00896EE5">
        <w:t>Moreover, recurrent neural networks are to be tried and tested.</w:t>
      </w:r>
      <w:r w:rsidR="00436F82">
        <w:t xml:space="preserve"> Once this is done, the visual and textual features are to be concatenated to generate results.</w:t>
      </w:r>
      <w:r w:rsidR="000F3F3C">
        <w:t xml:space="preserve"> Furthermore, a desktop application is to be developed for the proper </w:t>
      </w:r>
      <w:r w:rsidR="00AE73E2">
        <w:t>deployment</w:t>
      </w:r>
      <w:r w:rsidR="000F3F3C">
        <w:t xml:space="preserve"> of this model.</w:t>
      </w:r>
    </w:p>
    <w:p w14:paraId="024641F8" w14:textId="77777777" w:rsidR="004D4433" w:rsidRDefault="004D4433" w:rsidP="004D4433">
      <w:bookmarkStart w:id="167" w:name="_Toc19544177"/>
      <w:bookmarkStart w:id="168" w:name="_Toc19544225"/>
      <w:bookmarkEnd w:id="11"/>
      <w:bookmarkEnd w:id="124"/>
      <w:bookmarkEnd w:id="125"/>
      <w:bookmarkEnd w:id="164"/>
      <w:bookmarkEnd w:id="165"/>
    </w:p>
    <w:p w14:paraId="5C5D6FC7"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bookmarkStart w:id="169" w:name="_Toc26362247" w:displacedByCustomXml="next"/>
    <w:sdt>
      <w:sdtPr>
        <w:rPr>
          <w:rFonts w:ascii="Times New Roman" w:hAnsi="Times New Roman" w:cs="Times New Roman"/>
          <w:b w:val="0"/>
          <w:bCs w:val="0"/>
          <w:kern w:val="0"/>
          <w:sz w:val="24"/>
          <w:szCs w:val="24"/>
        </w:rPr>
        <w:id w:val="-448163858"/>
        <w:docPartObj>
          <w:docPartGallery w:val="Bibliographies"/>
          <w:docPartUnique/>
        </w:docPartObj>
      </w:sdtPr>
      <w:sdtEndPr/>
      <w:sdtContent>
        <w:p w14:paraId="16026395" w14:textId="7D243F81" w:rsidR="00973851" w:rsidRDefault="00973851">
          <w:pPr>
            <w:pStyle w:val="Heading1"/>
          </w:pPr>
          <w:r>
            <w:t>References</w:t>
          </w:r>
          <w:bookmarkEnd w:id="169"/>
        </w:p>
        <w:sdt>
          <w:sdtPr>
            <w:id w:val="-573587230"/>
            <w:bibliography/>
          </w:sdtPr>
          <w:sdtEndPr/>
          <w:sdtContent>
            <w:p w14:paraId="417E0452" w14:textId="77777777" w:rsidR="001D64B8" w:rsidRDefault="00973851" w:rsidP="00973851">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66"/>
                <w:gridCol w:w="8487"/>
              </w:tblGrid>
              <w:tr w:rsidR="00594396" w14:paraId="4A96AAE1" w14:textId="77777777" w:rsidTr="00594396">
                <w:trPr>
                  <w:divId w:val="691688295"/>
                  <w:tblCellSpacing w:w="15" w:type="dxa"/>
                </w:trPr>
                <w:tc>
                  <w:tcPr>
                    <w:tcW w:w="238" w:type="pct"/>
                    <w:hideMark/>
                  </w:tcPr>
                  <w:p w14:paraId="3C9E66C0" w14:textId="3E1B89B0" w:rsidR="00594396" w:rsidRDefault="00594396">
                    <w:pPr>
                      <w:pStyle w:val="Bibliography"/>
                      <w:rPr>
                        <w:noProof/>
                      </w:rPr>
                    </w:pPr>
                    <w:r>
                      <w:rPr>
                        <w:noProof/>
                      </w:rPr>
                      <w:t xml:space="preserve">[1] </w:t>
                    </w:r>
                  </w:p>
                </w:tc>
                <w:tc>
                  <w:tcPr>
                    <w:tcW w:w="20" w:type="pct"/>
                  </w:tcPr>
                  <w:p w14:paraId="6BA4972F" w14:textId="77777777" w:rsidR="00594396" w:rsidRDefault="00594396">
                    <w:pPr>
                      <w:pStyle w:val="Bibliography"/>
                      <w:rPr>
                        <w:noProof/>
                      </w:rPr>
                    </w:pPr>
                  </w:p>
                </w:tc>
                <w:tc>
                  <w:tcPr>
                    <w:tcW w:w="4675" w:type="pct"/>
                    <w:hideMark/>
                  </w:tcPr>
                  <w:p w14:paraId="23D8ADF7" w14:textId="1E4F84C1" w:rsidR="00594396" w:rsidRDefault="00594396" w:rsidP="00594396">
                    <w:pPr>
                      <w:pStyle w:val="Bibliography"/>
                      <w:jc w:val="both"/>
                      <w:rPr>
                        <w:noProof/>
                      </w:rPr>
                    </w:pPr>
                    <w:r>
                      <w:rPr>
                        <w:noProof/>
                      </w:rPr>
                      <w:t xml:space="preserve">Q. You, J. Luo, H. Jin and J. Yang, "Robust Image Sentiment Analysis Using Progressively Trained and Domain Transferred Deep Networks," </w:t>
                    </w:r>
                    <w:r>
                      <w:rPr>
                        <w:i/>
                        <w:iCs/>
                        <w:noProof/>
                      </w:rPr>
                      <w:t xml:space="preserve">Association for the Advancement of Artificial Intelligence (www.aaai.org), </w:t>
                    </w:r>
                    <w:r>
                      <w:rPr>
                        <w:noProof/>
                      </w:rPr>
                      <w:t xml:space="preserve">pp. 1-7, 2015. </w:t>
                    </w:r>
                  </w:p>
                </w:tc>
              </w:tr>
              <w:tr w:rsidR="00594396" w14:paraId="5995FCD2" w14:textId="77777777" w:rsidTr="00594396">
                <w:trPr>
                  <w:divId w:val="691688295"/>
                  <w:tblCellSpacing w:w="15" w:type="dxa"/>
                </w:trPr>
                <w:tc>
                  <w:tcPr>
                    <w:tcW w:w="238" w:type="pct"/>
                    <w:hideMark/>
                  </w:tcPr>
                  <w:p w14:paraId="112664E4" w14:textId="77777777" w:rsidR="00594396" w:rsidRDefault="00594396">
                    <w:pPr>
                      <w:pStyle w:val="Bibliography"/>
                      <w:rPr>
                        <w:noProof/>
                      </w:rPr>
                    </w:pPr>
                    <w:r>
                      <w:rPr>
                        <w:noProof/>
                      </w:rPr>
                      <w:t xml:space="preserve">[2] </w:t>
                    </w:r>
                  </w:p>
                </w:tc>
                <w:tc>
                  <w:tcPr>
                    <w:tcW w:w="20" w:type="pct"/>
                  </w:tcPr>
                  <w:p w14:paraId="3A27C378" w14:textId="77777777" w:rsidR="00594396" w:rsidRDefault="00594396">
                    <w:pPr>
                      <w:pStyle w:val="Bibliography"/>
                      <w:rPr>
                        <w:noProof/>
                      </w:rPr>
                    </w:pPr>
                  </w:p>
                </w:tc>
                <w:tc>
                  <w:tcPr>
                    <w:tcW w:w="4675" w:type="pct"/>
                    <w:hideMark/>
                  </w:tcPr>
                  <w:p w14:paraId="08F92891" w14:textId="5B7BDF06" w:rsidR="00594396" w:rsidRDefault="00594396" w:rsidP="00594396">
                    <w:pPr>
                      <w:pStyle w:val="Bibliography"/>
                      <w:jc w:val="both"/>
                      <w:rPr>
                        <w:noProof/>
                      </w:rPr>
                    </w:pPr>
                    <w:r>
                      <w:rPr>
                        <w:noProof/>
                      </w:rPr>
                      <w:t xml:space="preserve">V. Gajarla and A. Gupta, "Emotion Detection and Sentiment Analysis of Images," </w:t>
                    </w:r>
                    <w:r>
                      <w:rPr>
                        <w:i/>
                        <w:iCs/>
                        <w:noProof/>
                      </w:rPr>
                      <w:t xml:space="preserve">Georgia Institute of Technology,, </w:t>
                    </w:r>
                    <w:r>
                      <w:rPr>
                        <w:noProof/>
                      </w:rPr>
                      <w:t xml:space="preserve">pp. 1-4, 2015. </w:t>
                    </w:r>
                  </w:p>
                </w:tc>
              </w:tr>
              <w:tr w:rsidR="00594396" w14:paraId="1A166469" w14:textId="77777777" w:rsidTr="00594396">
                <w:trPr>
                  <w:divId w:val="691688295"/>
                  <w:tblCellSpacing w:w="15" w:type="dxa"/>
                </w:trPr>
                <w:tc>
                  <w:tcPr>
                    <w:tcW w:w="238" w:type="pct"/>
                    <w:hideMark/>
                  </w:tcPr>
                  <w:p w14:paraId="6A10DC54" w14:textId="77777777" w:rsidR="00594396" w:rsidRDefault="00594396">
                    <w:pPr>
                      <w:pStyle w:val="Bibliography"/>
                      <w:rPr>
                        <w:noProof/>
                      </w:rPr>
                    </w:pPr>
                    <w:r>
                      <w:rPr>
                        <w:noProof/>
                      </w:rPr>
                      <w:t xml:space="preserve">[3] </w:t>
                    </w:r>
                  </w:p>
                </w:tc>
                <w:tc>
                  <w:tcPr>
                    <w:tcW w:w="20" w:type="pct"/>
                  </w:tcPr>
                  <w:p w14:paraId="1D2694FF" w14:textId="77777777" w:rsidR="00594396" w:rsidRDefault="00594396">
                    <w:pPr>
                      <w:pStyle w:val="Bibliography"/>
                      <w:rPr>
                        <w:noProof/>
                      </w:rPr>
                    </w:pPr>
                  </w:p>
                </w:tc>
                <w:tc>
                  <w:tcPr>
                    <w:tcW w:w="4675" w:type="pct"/>
                    <w:hideMark/>
                  </w:tcPr>
                  <w:p w14:paraId="23E16CC4" w14:textId="1638D3EB" w:rsidR="00594396" w:rsidRDefault="00594396" w:rsidP="00594396">
                    <w:pPr>
                      <w:pStyle w:val="Bibliography"/>
                      <w:jc w:val="both"/>
                      <w:rPr>
                        <w:noProof/>
                      </w:rPr>
                    </w:pPr>
                    <w:r>
                      <w:rPr>
                        <w:noProof/>
                      </w:rPr>
                      <w:t xml:space="preserve">J. French, "Image-Based Memes as Sentiment Predictors," </w:t>
                    </w:r>
                    <w:r>
                      <w:rPr>
                        <w:i/>
                        <w:iCs/>
                        <w:noProof/>
                      </w:rPr>
                      <w:t xml:space="preserve">International Conference on Information Society (i-Society 2017), </w:t>
                    </w:r>
                    <w:r>
                      <w:rPr>
                        <w:noProof/>
                      </w:rPr>
                      <w:t xml:space="preserve">pp. 1-5, 2017. </w:t>
                    </w:r>
                  </w:p>
                </w:tc>
              </w:tr>
              <w:tr w:rsidR="00594396" w14:paraId="03F18FCE" w14:textId="77777777" w:rsidTr="00594396">
                <w:trPr>
                  <w:divId w:val="691688295"/>
                  <w:tblCellSpacing w:w="15" w:type="dxa"/>
                </w:trPr>
                <w:tc>
                  <w:tcPr>
                    <w:tcW w:w="238" w:type="pct"/>
                    <w:hideMark/>
                  </w:tcPr>
                  <w:p w14:paraId="6816D560" w14:textId="77777777" w:rsidR="00594396" w:rsidRDefault="00594396">
                    <w:pPr>
                      <w:pStyle w:val="Bibliography"/>
                      <w:rPr>
                        <w:noProof/>
                      </w:rPr>
                    </w:pPr>
                    <w:r>
                      <w:rPr>
                        <w:noProof/>
                      </w:rPr>
                      <w:t xml:space="preserve">[4] </w:t>
                    </w:r>
                  </w:p>
                </w:tc>
                <w:tc>
                  <w:tcPr>
                    <w:tcW w:w="20" w:type="pct"/>
                  </w:tcPr>
                  <w:p w14:paraId="0785E53B" w14:textId="77777777" w:rsidR="00594396" w:rsidRDefault="00594396">
                    <w:pPr>
                      <w:pStyle w:val="Bibliography"/>
                      <w:rPr>
                        <w:noProof/>
                      </w:rPr>
                    </w:pPr>
                  </w:p>
                </w:tc>
                <w:tc>
                  <w:tcPr>
                    <w:tcW w:w="4675" w:type="pct"/>
                    <w:hideMark/>
                  </w:tcPr>
                  <w:p w14:paraId="4F04BDC8" w14:textId="763FC56D" w:rsidR="00594396" w:rsidRDefault="00594396" w:rsidP="00594396">
                    <w:pPr>
                      <w:pStyle w:val="Bibliography"/>
                      <w:jc w:val="both"/>
                      <w:rPr>
                        <w:noProof/>
                      </w:rPr>
                    </w:pPr>
                    <w:r>
                      <w:rPr>
                        <w:noProof/>
                      </w:rPr>
                      <w:t xml:space="preserve">W. Wang and M. Wen, "I Can Has Cheezburger? A Nonparanormal Approach to Combining Textual and Visual Information for Predicting and Generating Popular Meme Descriptions," </w:t>
                    </w:r>
                    <w:r>
                      <w:rPr>
                        <w:i/>
                        <w:iCs/>
                        <w:noProof/>
                      </w:rPr>
                      <w:t xml:space="preserve">Association for Computational Linguistics,, </w:t>
                    </w:r>
                    <w:r>
                      <w:rPr>
                        <w:noProof/>
                      </w:rPr>
                      <w:t xml:space="preserve">pp. 1-10, 2015. </w:t>
                    </w:r>
                  </w:p>
                </w:tc>
              </w:tr>
              <w:tr w:rsidR="00594396" w14:paraId="4DD5C408" w14:textId="77777777" w:rsidTr="00594396">
                <w:trPr>
                  <w:divId w:val="691688295"/>
                  <w:tblCellSpacing w:w="15" w:type="dxa"/>
                </w:trPr>
                <w:tc>
                  <w:tcPr>
                    <w:tcW w:w="238" w:type="pct"/>
                    <w:hideMark/>
                  </w:tcPr>
                  <w:p w14:paraId="652685C2" w14:textId="77777777" w:rsidR="00594396" w:rsidRDefault="00594396">
                    <w:pPr>
                      <w:pStyle w:val="Bibliography"/>
                      <w:rPr>
                        <w:noProof/>
                      </w:rPr>
                    </w:pPr>
                    <w:r>
                      <w:rPr>
                        <w:noProof/>
                      </w:rPr>
                      <w:t xml:space="preserve">[5] </w:t>
                    </w:r>
                  </w:p>
                </w:tc>
                <w:tc>
                  <w:tcPr>
                    <w:tcW w:w="20" w:type="pct"/>
                  </w:tcPr>
                  <w:p w14:paraId="18092CB8" w14:textId="77777777" w:rsidR="00594396" w:rsidRDefault="00594396">
                    <w:pPr>
                      <w:pStyle w:val="Bibliography"/>
                      <w:rPr>
                        <w:noProof/>
                      </w:rPr>
                    </w:pPr>
                  </w:p>
                </w:tc>
                <w:tc>
                  <w:tcPr>
                    <w:tcW w:w="4675" w:type="pct"/>
                    <w:hideMark/>
                  </w:tcPr>
                  <w:p w14:paraId="11E65EF6" w14:textId="065C2522" w:rsidR="00594396" w:rsidRDefault="00594396" w:rsidP="00594396">
                    <w:pPr>
                      <w:pStyle w:val="Bibliography"/>
                      <w:jc w:val="both"/>
                      <w:rPr>
                        <w:noProof/>
                      </w:rPr>
                    </w:pPr>
                    <w:r>
                      <w:rPr>
                        <w:noProof/>
                      </w:rPr>
                      <w:t>Semeval, "CodaLab - Memotion Analysis," competitions.codalab.org, 2019. [Online]. Available: https://competitions.codalab.org/competitions/20629#learn_the_details-overview. [Accessed 1 September 2019].</w:t>
                    </w:r>
                  </w:p>
                </w:tc>
              </w:tr>
              <w:tr w:rsidR="00594396" w14:paraId="6AB1B181" w14:textId="77777777" w:rsidTr="00594396">
                <w:trPr>
                  <w:divId w:val="691688295"/>
                  <w:tblCellSpacing w:w="15" w:type="dxa"/>
                </w:trPr>
                <w:tc>
                  <w:tcPr>
                    <w:tcW w:w="238" w:type="pct"/>
                    <w:hideMark/>
                  </w:tcPr>
                  <w:p w14:paraId="1CCE3762" w14:textId="77777777" w:rsidR="00594396" w:rsidRDefault="00594396">
                    <w:pPr>
                      <w:pStyle w:val="Bibliography"/>
                      <w:rPr>
                        <w:noProof/>
                      </w:rPr>
                    </w:pPr>
                    <w:r>
                      <w:rPr>
                        <w:noProof/>
                      </w:rPr>
                      <w:t xml:space="preserve">[6] </w:t>
                    </w:r>
                  </w:p>
                </w:tc>
                <w:tc>
                  <w:tcPr>
                    <w:tcW w:w="20" w:type="pct"/>
                  </w:tcPr>
                  <w:p w14:paraId="56A669A6" w14:textId="77777777" w:rsidR="00594396" w:rsidRDefault="00594396">
                    <w:pPr>
                      <w:pStyle w:val="Bibliography"/>
                      <w:rPr>
                        <w:noProof/>
                      </w:rPr>
                    </w:pPr>
                  </w:p>
                </w:tc>
                <w:tc>
                  <w:tcPr>
                    <w:tcW w:w="4675" w:type="pct"/>
                    <w:hideMark/>
                  </w:tcPr>
                  <w:p w14:paraId="2E2F613A" w14:textId="3A3D244D" w:rsidR="00594396" w:rsidRDefault="00594396" w:rsidP="00594396">
                    <w:pPr>
                      <w:pStyle w:val="Bibliography"/>
                      <w:jc w:val="both"/>
                      <w:rPr>
                        <w:noProof/>
                      </w:rPr>
                    </w:pPr>
                    <w:r>
                      <w:rPr>
                        <w:noProof/>
                      </w:rPr>
                      <w:t xml:space="preserve">J. Lee, S. Kim, J. Park and K. Sohn, "Context-Aware Emotion Recognition Networks," </w:t>
                    </w:r>
                    <w:r>
                      <w:rPr>
                        <w:i/>
                        <w:iCs/>
                        <w:noProof/>
                      </w:rPr>
                      <w:t xml:space="preserve">Yonsei University, Ecole Polytechnique Federale de Lausanne (EPFL), </w:t>
                    </w:r>
                    <w:r>
                      <w:rPr>
                        <w:noProof/>
                      </w:rPr>
                      <w:t xml:space="preserve">pp. 1-8, 2019. </w:t>
                    </w:r>
                  </w:p>
                </w:tc>
              </w:tr>
              <w:tr w:rsidR="00594396" w14:paraId="26BD7E87" w14:textId="77777777" w:rsidTr="00594396">
                <w:trPr>
                  <w:divId w:val="691688295"/>
                  <w:tblCellSpacing w:w="15" w:type="dxa"/>
                </w:trPr>
                <w:tc>
                  <w:tcPr>
                    <w:tcW w:w="238" w:type="pct"/>
                    <w:hideMark/>
                  </w:tcPr>
                  <w:p w14:paraId="3DF38DFC" w14:textId="77777777" w:rsidR="00594396" w:rsidRDefault="00594396">
                    <w:pPr>
                      <w:pStyle w:val="Bibliography"/>
                      <w:rPr>
                        <w:noProof/>
                      </w:rPr>
                    </w:pPr>
                    <w:r>
                      <w:rPr>
                        <w:noProof/>
                      </w:rPr>
                      <w:t xml:space="preserve">[7] </w:t>
                    </w:r>
                  </w:p>
                </w:tc>
                <w:tc>
                  <w:tcPr>
                    <w:tcW w:w="20" w:type="pct"/>
                  </w:tcPr>
                  <w:p w14:paraId="55B1CEC5" w14:textId="77777777" w:rsidR="00594396" w:rsidRDefault="00594396">
                    <w:pPr>
                      <w:pStyle w:val="Bibliography"/>
                      <w:rPr>
                        <w:noProof/>
                      </w:rPr>
                    </w:pPr>
                  </w:p>
                </w:tc>
                <w:tc>
                  <w:tcPr>
                    <w:tcW w:w="4675" w:type="pct"/>
                    <w:hideMark/>
                  </w:tcPr>
                  <w:p w14:paraId="439ADA82" w14:textId="2620DC57" w:rsidR="00594396" w:rsidRDefault="00594396" w:rsidP="00594396">
                    <w:pPr>
                      <w:pStyle w:val="Bibliography"/>
                      <w:jc w:val="both"/>
                      <w:rPr>
                        <w:noProof/>
                      </w:rPr>
                    </w:pPr>
                    <w:r>
                      <w:rPr>
                        <w:noProof/>
                      </w:rPr>
                      <w:t xml:space="preserve">S. Fan, Z. Shen, M. Jiang, B. Koenig, J. Xu, M. Kankanhalli and Q. Zhao, "Emotional Attention: A Study of Image Sentiment and Visual Attention," in </w:t>
                    </w:r>
                    <w:r>
                      <w:rPr>
                        <w:i/>
                        <w:iCs/>
                        <w:noProof/>
                      </w:rPr>
                      <w:t>IEEE 2018/CVF Conference on Computer Vision and Pattern Recognition</w:t>
                    </w:r>
                    <w:r>
                      <w:rPr>
                        <w:noProof/>
                      </w:rPr>
                      <w:t xml:space="preserve">, 2018. </w:t>
                    </w:r>
                  </w:p>
                </w:tc>
              </w:tr>
              <w:tr w:rsidR="00594396" w14:paraId="506D6FD1" w14:textId="77777777" w:rsidTr="00594396">
                <w:trPr>
                  <w:divId w:val="691688295"/>
                  <w:tblCellSpacing w:w="15" w:type="dxa"/>
                </w:trPr>
                <w:tc>
                  <w:tcPr>
                    <w:tcW w:w="238" w:type="pct"/>
                    <w:hideMark/>
                  </w:tcPr>
                  <w:p w14:paraId="4EABB797" w14:textId="77777777" w:rsidR="00594396" w:rsidRDefault="00594396">
                    <w:pPr>
                      <w:pStyle w:val="Bibliography"/>
                      <w:rPr>
                        <w:noProof/>
                      </w:rPr>
                    </w:pPr>
                    <w:r>
                      <w:rPr>
                        <w:noProof/>
                      </w:rPr>
                      <w:t xml:space="preserve">[8] </w:t>
                    </w:r>
                  </w:p>
                </w:tc>
                <w:tc>
                  <w:tcPr>
                    <w:tcW w:w="20" w:type="pct"/>
                  </w:tcPr>
                  <w:p w14:paraId="3C8DF673" w14:textId="77777777" w:rsidR="00594396" w:rsidRDefault="00594396">
                    <w:pPr>
                      <w:pStyle w:val="Bibliography"/>
                      <w:rPr>
                        <w:noProof/>
                      </w:rPr>
                    </w:pPr>
                  </w:p>
                </w:tc>
                <w:tc>
                  <w:tcPr>
                    <w:tcW w:w="4675" w:type="pct"/>
                    <w:hideMark/>
                  </w:tcPr>
                  <w:p w14:paraId="2CAEFEB0" w14:textId="21FE8701" w:rsidR="00594396" w:rsidRDefault="00594396" w:rsidP="00594396">
                    <w:pPr>
                      <w:pStyle w:val="Bibliography"/>
                      <w:jc w:val="both"/>
                      <w:rPr>
                        <w:noProof/>
                      </w:rPr>
                    </w:pPr>
                    <w:r>
                      <w:rPr>
                        <w:noProof/>
                      </w:rPr>
                      <w:t xml:space="preserve">N. Mittal, D. Sharma and M. L. Joshi, "Image Sentiment Analysis Using Deep Learning," in </w:t>
                    </w:r>
                    <w:r>
                      <w:rPr>
                        <w:i/>
                        <w:iCs/>
                        <w:noProof/>
                      </w:rPr>
                      <w:t>IEEE 2018/WIC/ACM International Conference on Web Intelligence (WI)</w:t>
                    </w:r>
                    <w:r>
                      <w:rPr>
                        <w:noProof/>
                      </w:rPr>
                      <w:t xml:space="preserve">, 2018. </w:t>
                    </w:r>
                  </w:p>
                </w:tc>
              </w:tr>
              <w:tr w:rsidR="00594396" w14:paraId="5AAA774C" w14:textId="77777777" w:rsidTr="00594396">
                <w:trPr>
                  <w:divId w:val="691688295"/>
                  <w:tblCellSpacing w:w="15" w:type="dxa"/>
                </w:trPr>
                <w:tc>
                  <w:tcPr>
                    <w:tcW w:w="238" w:type="pct"/>
                    <w:hideMark/>
                  </w:tcPr>
                  <w:p w14:paraId="11678284" w14:textId="77777777" w:rsidR="00594396" w:rsidRDefault="00594396">
                    <w:pPr>
                      <w:pStyle w:val="Bibliography"/>
                      <w:rPr>
                        <w:noProof/>
                      </w:rPr>
                    </w:pPr>
                    <w:r>
                      <w:rPr>
                        <w:noProof/>
                      </w:rPr>
                      <w:t xml:space="preserve">[9] </w:t>
                    </w:r>
                  </w:p>
                </w:tc>
                <w:tc>
                  <w:tcPr>
                    <w:tcW w:w="20" w:type="pct"/>
                  </w:tcPr>
                  <w:p w14:paraId="6B4456F0" w14:textId="77777777" w:rsidR="00594396" w:rsidRDefault="00594396">
                    <w:pPr>
                      <w:pStyle w:val="Bibliography"/>
                      <w:rPr>
                        <w:noProof/>
                      </w:rPr>
                    </w:pPr>
                  </w:p>
                </w:tc>
                <w:tc>
                  <w:tcPr>
                    <w:tcW w:w="4675" w:type="pct"/>
                    <w:hideMark/>
                  </w:tcPr>
                  <w:p w14:paraId="4B06B069" w14:textId="17FD4B74" w:rsidR="00594396" w:rsidRDefault="00594396" w:rsidP="00594396">
                    <w:pPr>
                      <w:pStyle w:val="Bibliography"/>
                      <w:jc w:val="both"/>
                      <w:rPr>
                        <w:noProof/>
                      </w:rPr>
                    </w:pPr>
                    <w:r>
                      <w:rPr>
                        <w:noProof/>
                      </w:rPr>
                      <w:t xml:space="preserve">A. Amalia, A. Sharif, F. Haisar, D. Gunawan and B. B. Nasution, "Meme Opinion Categorization by Using Optical Character Recognition (OCR) and Naïve Bayes Algorithm," in </w:t>
                    </w:r>
                    <w:r>
                      <w:rPr>
                        <w:i/>
                        <w:iCs/>
                        <w:noProof/>
                      </w:rPr>
                      <w:t>Third International Conference on Informatics and Computing (ICIC)</w:t>
                    </w:r>
                    <w:r>
                      <w:rPr>
                        <w:noProof/>
                      </w:rPr>
                      <w:t xml:space="preserve">, 2018. </w:t>
                    </w:r>
                  </w:p>
                </w:tc>
              </w:tr>
              <w:tr w:rsidR="00594396" w14:paraId="0C7551C9" w14:textId="77777777" w:rsidTr="00594396">
                <w:trPr>
                  <w:divId w:val="691688295"/>
                  <w:tblCellSpacing w:w="15" w:type="dxa"/>
                </w:trPr>
                <w:tc>
                  <w:tcPr>
                    <w:tcW w:w="238" w:type="pct"/>
                    <w:hideMark/>
                  </w:tcPr>
                  <w:p w14:paraId="58AF7F91" w14:textId="77777777" w:rsidR="00594396" w:rsidRDefault="00594396">
                    <w:pPr>
                      <w:pStyle w:val="Bibliography"/>
                      <w:rPr>
                        <w:noProof/>
                      </w:rPr>
                    </w:pPr>
                    <w:r>
                      <w:rPr>
                        <w:noProof/>
                      </w:rPr>
                      <w:t xml:space="preserve">[10] </w:t>
                    </w:r>
                  </w:p>
                </w:tc>
                <w:tc>
                  <w:tcPr>
                    <w:tcW w:w="20" w:type="pct"/>
                  </w:tcPr>
                  <w:p w14:paraId="1FA97406" w14:textId="77777777" w:rsidR="00594396" w:rsidRDefault="00594396">
                    <w:pPr>
                      <w:pStyle w:val="Bibliography"/>
                      <w:rPr>
                        <w:noProof/>
                      </w:rPr>
                    </w:pPr>
                  </w:p>
                </w:tc>
                <w:tc>
                  <w:tcPr>
                    <w:tcW w:w="4675" w:type="pct"/>
                    <w:hideMark/>
                  </w:tcPr>
                  <w:p w14:paraId="5FBDB929" w14:textId="5D18E8D7" w:rsidR="00594396" w:rsidRDefault="00594396" w:rsidP="00594396">
                    <w:pPr>
                      <w:pStyle w:val="Bibliography"/>
                      <w:jc w:val="both"/>
                      <w:rPr>
                        <w:noProof/>
                      </w:rPr>
                    </w:pPr>
                    <w:r>
                      <w:rPr>
                        <w:noProof/>
                      </w:rPr>
                      <w:t xml:space="preserve">M. Katsurai and S. Satoh, "Image Sentiment Analysis Using Latent Correlations Among Visual, Textual, and Sentiment Views," in </w:t>
                    </w:r>
                    <w:r>
                      <w:rPr>
                        <w:i/>
                        <w:iCs/>
                        <w:noProof/>
                      </w:rPr>
                      <w:t>IEEE International Conference on Acoustics, Speech and Signal Processing (ICASSP)</w:t>
                    </w:r>
                    <w:r>
                      <w:rPr>
                        <w:noProof/>
                      </w:rPr>
                      <w:t xml:space="preserve">, 2016. </w:t>
                    </w:r>
                  </w:p>
                </w:tc>
              </w:tr>
              <w:tr w:rsidR="00594396" w14:paraId="435FBF95" w14:textId="77777777" w:rsidTr="00594396">
                <w:trPr>
                  <w:divId w:val="691688295"/>
                  <w:tblCellSpacing w:w="15" w:type="dxa"/>
                </w:trPr>
                <w:tc>
                  <w:tcPr>
                    <w:tcW w:w="238" w:type="pct"/>
                    <w:hideMark/>
                  </w:tcPr>
                  <w:p w14:paraId="0BCF311D" w14:textId="77777777" w:rsidR="00594396" w:rsidRDefault="00594396">
                    <w:pPr>
                      <w:pStyle w:val="Bibliography"/>
                      <w:rPr>
                        <w:noProof/>
                      </w:rPr>
                    </w:pPr>
                    <w:r>
                      <w:rPr>
                        <w:noProof/>
                      </w:rPr>
                      <w:t xml:space="preserve">[11] </w:t>
                    </w:r>
                  </w:p>
                </w:tc>
                <w:tc>
                  <w:tcPr>
                    <w:tcW w:w="20" w:type="pct"/>
                  </w:tcPr>
                  <w:p w14:paraId="06ABDFAF" w14:textId="77777777" w:rsidR="00594396" w:rsidRDefault="00594396">
                    <w:pPr>
                      <w:pStyle w:val="Bibliography"/>
                      <w:rPr>
                        <w:noProof/>
                      </w:rPr>
                    </w:pPr>
                  </w:p>
                </w:tc>
                <w:tc>
                  <w:tcPr>
                    <w:tcW w:w="4675" w:type="pct"/>
                    <w:hideMark/>
                  </w:tcPr>
                  <w:p w14:paraId="269BD5A4" w14:textId="38F413E4" w:rsidR="00594396" w:rsidRDefault="00594396" w:rsidP="00594396">
                    <w:pPr>
                      <w:pStyle w:val="Bibliography"/>
                      <w:jc w:val="both"/>
                      <w:rPr>
                        <w:noProof/>
                      </w:rPr>
                    </w:pPr>
                    <w:r>
                      <w:rPr>
                        <w:noProof/>
                      </w:rPr>
                      <w:t xml:space="preserve">K. Subbaraj, "Meme'tic Engineering to Classify Twitter Lingo," in </w:t>
                    </w:r>
                    <w:r>
                      <w:rPr>
                        <w:i/>
                        <w:iCs/>
                        <w:noProof/>
                      </w:rPr>
                      <w:t>International Conference on Computational Intelligence in Data Science (ICCIDS)</w:t>
                    </w:r>
                    <w:r>
                      <w:rPr>
                        <w:noProof/>
                      </w:rPr>
                      <w:t xml:space="preserve">, 2018. </w:t>
                    </w:r>
                  </w:p>
                </w:tc>
              </w:tr>
              <w:tr w:rsidR="00594396" w14:paraId="197AD38B" w14:textId="77777777" w:rsidTr="00594396">
                <w:trPr>
                  <w:divId w:val="691688295"/>
                  <w:tblCellSpacing w:w="15" w:type="dxa"/>
                </w:trPr>
                <w:tc>
                  <w:tcPr>
                    <w:tcW w:w="238" w:type="pct"/>
                    <w:hideMark/>
                  </w:tcPr>
                  <w:p w14:paraId="4B458A26" w14:textId="77777777" w:rsidR="00594396" w:rsidRDefault="00594396">
                    <w:pPr>
                      <w:pStyle w:val="Bibliography"/>
                      <w:rPr>
                        <w:noProof/>
                      </w:rPr>
                    </w:pPr>
                    <w:r>
                      <w:rPr>
                        <w:noProof/>
                      </w:rPr>
                      <w:t xml:space="preserve">[12] </w:t>
                    </w:r>
                  </w:p>
                </w:tc>
                <w:tc>
                  <w:tcPr>
                    <w:tcW w:w="20" w:type="pct"/>
                  </w:tcPr>
                  <w:p w14:paraId="6CDAE743" w14:textId="77777777" w:rsidR="00594396" w:rsidRDefault="00594396">
                    <w:pPr>
                      <w:pStyle w:val="Bibliography"/>
                      <w:rPr>
                        <w:noProof/>
                      </w:rPr>
                    </w:pPr>
                  </w:p>
                </w:tc>
                <w:tc>
                  <w:tcPr>
                    <w:tcW w:w="4675" w:type="pct"/>
                    <w:hideMark/>
                  </w:tcPr>
                  <w:p w14:paraId="45D1B789" w14:textId="79E54D7F" w:rsidR="00594396" w:rsidRDefault="00594396" w:rsidP="00594396">
                    <w:pPr>
                      <w:pStyle w:val="Bibliography"/>
                      <w:jc w:val="both"/>
                      <w:rPr>
                        <w:noProof/>
                      </w:rPr>
                    </w:pPr>
                    <w:r>
                      <w:rPr>
                        <w:noProof/>
                      </w:rPr>
                      <w:t xml:space="preserve">Y. Wang and B. Li, "Sentiment Analysis for Social Media Images," in </w:t>
                    </w:r>
                    <w:r>
                      <w:rPr>
                        <w:i/>
                        <w:iCs/>
                        <w:noProof/>
                      </w:rPr>
                      <w:t>IEEE International Conference on Data Mining Workshop (ICDMW)</w:t>
                    </w:r>
                    <w:r>
                      <w:rPr>
                        <w:noProof/>
                      </w:rPr>
                      <w:t xml:space="preserve">, 2015. </w:t>
                    </w:r>
                  </w:p>
                </w:tc>
              </w:tr>
              <w:tr w:rsidR="00594396" w14:paraId="676F821C" w14:textId="77777777" w:rsidTr="00594396">
                <w:trPr>
                  <w:divId w:val="691688295"/>
                  <w:tblCellSpacing w:w="15" w:type="dxa"/>
                </w:trPr>
                <w:tc>
                  <w:tcPr>
                    <w:tcW w:w="238" w:type="pct"/>
                    <w:hideMark/>
                  </w:tcPr>
                  <w:p w14:paraId="18124DFF" w14:textId="77777777" w:rsidR="00594396" w:rsidRDefault="00594396">
                    <w:pPr>
                      <w:pStyle w:val="Bibliography"/>
                      <w:rPr>
                        <w:noProof/>
                      </w:rPr>
                    </w:pPr>
                    <w:r>
                      <w:rPr>
                        <w:noProof/>
                      </w:rPr>
                      <w:t xml:space="preserve">[13] </w:t>
                    </w:r>
                  </w:p>
                </w:tc>
                <w:tc>
                  <w:tcPr>
                    <w:tcW w:w="20" w:type="pct"/>
                  </w:tcPr>
                  <w:p w14:paraId="09F85D69" w14:textId="77777777" w:rsidR="00594396" w:rsidRDefault="00594396">
                    <w:pPr>
                      <w:pStyle w:val="Bibliography"/>
                      <w:rPr>
                        <w:noProof/>
                      </w:rPr>
                    </w:pPr>
                  </w:p>
                </w:tc>
                <w:tc>
                  <w:tcPr>
                    <w:tcW w:w="4675" w:type="pct"/>
                    <w:hideMark/>
                  </w:tcPr>
                  <w:p w14:paraId="1146E297" w14:textId="30C17D80" w:rsidR="00594396" w:rsidRDefault="00594396" w:rsidP="00594396">
                    <w:pPr>
                      <w:pStyle w:val="Bibliography"/>
                      <w:jc w:val="both"/>
                      <w:rPr>
                        <w:noProof/>
                      </w:rPr>
                    </w:pPr>
                    <w:r>
                      <w:rPr>
                        <w:noProof/>
                      </w:rPr>
                      <w:t xml:space="preserve">Y. Wang, S. Wang, J. Tang and H. Liu, "Unsupervised Sentiment Analysis for Social Media Images," in </w:t>
                    </w:r>
                    <w:r>
                      <w:rPr>
                        <w:i/>
                        <w:iCs/>
                        <w:noProof/>
                      </w:rPr>
                      <w:t>International Joint Conferences on Artificial Intelligence</w:t>
                    </w:r>
                    <w:r>
                      <w:rPr>
                        <w:noProof/>
                      </w:rPr>
                      <w:t xml:space="preserve">, 2015. </w:t>
                    </w:r>
                  </w:p>
                </w:tc>
              </w:tr>
              <w:tr w:rsidR="00594396" w14:paraId="3C4E80CB" w14:textId="77777777" w:rsidTr="00594396">
                <w:trPr>
                  <w:divId w:val="691688295"/>
                  <w:tblCellSpacing w:w="15" w:type="dxa"/>
                </w:trPr>
                <w:tc>
                  <w:tcPr>
                    <w:tcW w:w="238" w:type="pct"/>
                    <w:hideMark/>
                  </w:tcPr>
                  <w:p w14:paraId="3BDF6269" w14:textId="77777777" w:rsidR="00594396" w:rsidRDefault="00594396">
                    <w:pPr>
                      <w:pStyle w:val="Bibliography"/>
                      <w:rPr>
                        <w:noProof/>
                      </w:rPr>
                    </w:pPr>
                    <w:r>
                      <w:rPr>
                        <w:noProof/>
                      </w:rPr>
                      <w:t xml:space="preserve">[14] </w:t>
                    </w:r>
                  </w:p>
                </w:tc>
                <w:tc>
                  <w:tcPr>
                    <w:tcW w:w="20" w:type="pct"/>
                  </w:tcPr>
                  <w:p w14:paraId="55030F92" w14:textId="77777777" w:rsidR="00594396" w:rsidRDefault="00594396">
                    <w:pPr>
                      <w:pStyle w:val="Bibliography"/>
                      <w:rPr>
                        <w:noProof/>
                      </w:rPr>
                    </w:pPr>
                  </w:p>
                </w:tc>
                <w:tc>
                  <w:tcPr>
                    <w:tcW w:w="4675" w:type="pct"/>
                    <w:hideMark/>
                  </w:tcPr>
                  <w:p w14:paraId="03CF21C0" w14:textId="31FD145D" w:rsidR="00594396" w:rsidRDefault="00594396" w:rsidP="00594396">
                    <w:pPr>
                      <w:pStyle w:val="Bibliography"/>
                      <w:jc w:val="both"/>
                      <w:rPr>
                        <w:noProof/>
                      </w:rPr>
                    </w:pPr>
                    <w:r>
                      <w:rPr>
                        <w:noProof/>
                      </w:rPr>
                      <w:t xml:space="preserve">E. S. Smitha, S. Sendhilkumar and G. S. Mahalaksmi, "Meme Classification Using Textual and Visual Features," </w:t>
                    </w:r>
                    <w:r>
                      <w:rPr>
                        <w:i/>
                        <w:iCs/>
                        <w:noProof/>
                      </w:rPr>
                      <w:t xml:space="preserve">Computational Vision and Bio Inspired Computing, </w:t>
                    </w:r>
                    <w:r>
                      <w:rPr>
                        <w:noProof/>
                      </w:rPr>
                      <w:t xml:space="preserve">pp. 1-5, 2018. </w:t>
                    </w:r>
                  </w:p>
                </w:tc>
              </w:tr>
              <w:tr w:rsidR="00594396" w14:paraId="4AE90753" w14:textId="77777777" w:rsidTr="00594396">
                <w:trPr>
                  <w:divId w:val="691688295"/>
                  <w:tblCellSpacing w:w="15" w:type="dxa"/>
                </w:trPr>
                <w:tc>
                  <w:tcPr>
                    <w:tcW w:w="238" w:type="pct"/>
                    <w:hideMark/>
                  </w:tcPr>
                  <w:p w14:paraId="2AAFAE82" w14:textId="77777777" w:rsidR="00594396" w:rsidRDefault="00594396">
                    <w:pPr>
                      <w:pStyle w:val="Bibliography"/>
                      <w:rPr>
                        <w:noProof/>
                      </w:rPr>
                    </w:pPr>
                    <w:r>
                      <w:rPr>
                        <w:noProof/>
                      </w:rPr>
                      <w:t xml:space="preserve">[15] </w:t>
                    </w:r>
                  </w:p>
                </w:tc>
                <w:tc>
                  <w:tcPr>
                    <w:tcW w:w="20" w:type="pct"/>
                  </w:tcPr>
                  <w:p w14:paraId="72A68DC9" w14:textId="77777777" w:rsidR="00594396" w:rsidRDefault="00594396">
                    <w:pPr>
                      <w:pStyle w:val="Bibliography"/>
                      <w:rPr>
                        <w:noProof/>
                      </w:rPr>
                    </w:pPr>
                  </w:p>
                </w:tc>
                <w:tc>
                  <w:tcPr>
                    <w:tcW w:w="4675" w:type="pct"/>
                    <w:hideMark/>
                  </w:tcPr>
                  <w:p w14:paraId="30C684FF" w14:textId="7281A512" w:rsidR="00594396" w:rsidRDefault="00594396" w:rsidP="00594396">
                    <w:pPr>
                      <w:pStyle w:val="Bibliography"/>
                      <w:jc w:val="both"/>
                      <w:rPr>
                        <w:noProof/>
                      </w:rPr>
                    </w:pPr>
                    <w:r>
                      <w:rPr>
                        <w:noProof/>
                      </w:rPr>
                      <w:t xml:space="preserve">J. Cao, J. Chen and H. Li, "An Adaboost-Backpropagation Neural Network for Automated Image Sentiment Classification," </w:t>
                    </w:r>
                    <w:r>
                      <w:rPr>
                        <w:i/>
                        <w:iCs/>
                        <w:noProof/>
                      </w:rPr>
                      <w:t xml:space="preserve">The Scientiﬁc World Journal, </w:t>
                    </w:r>
                    <w:r>
                      <w:rPr>
                        <w:noProof/>
                      </w:rPr>
                      <w:t xml:space="preserve">vol. 2014, pp. 1-8, 2014. </w:t>
                    </w:r>
                  </w:p>
                </w:tc>
              </w:tr>
            </w:tbl>
            <w:p w14:paraId="68CAC913" w14:textId="77777777" w:rsidR="001D64B8" w:rsidRDefault="001D64B8">
              <w:pPr>
                <w:divId w:val="691688295"/>
                <w:rPr>
                  <w:noProof/>
                </w:rPr>
              </w:pPr>
            </w:p>
            <w:p w14:paraId="74B2FA68" w14:textId="7182E0CB" w:rsidR="00973851" w:rsidRDefault="00973851" w:rsidP="00973851">
              <w:r>
                <w:rPr>
                  <w:b/>
                  <w:bCs/>
                  <w:noProof/>
                </w:rPr>
                <w:fldChar w:fldCharType="end"/>
              </w:r>
            </w:p>
          </w:sdtContent>
        </w:sdt>
      </w:sdtContent>
    </w:sdt>
    <w:bookmarkEnd w:id="167"/>
    <w:bookmarkEnd w:id="168"/>
    <w:p w14:paraId="329E0B8D" w14:textId="77777777" w:rsidR="00310CE1" w:rsidRDefault="00310CE1" w:rsidP="006704B8">
      <w:pPr>
        <w:pStyle w:val="Heading1"/>
        <w:rPr>
          <w:rFonts w:ascii="Times New Roman" w:hAnsi="Times New Roman" w:cs="Times New Roman"/>
        </w:rPr>
        <w:sectPr w:rsidR="00310CE1" w:rsidSect="003D48EB">
          <w:pgSz w:w="11909" w:h="16834" w:code="9"/>
          <w:pgMar w:top="1440" w:right="1440" w:bottom="1440" w:left="1440" w:header="720" w:footer="720" w:gutter="0"/>
          <w:cols w:space="720"/>
          <w:docGrid w:linePitch="360"/>
        </w:sectPr>
      </w:pPr>
    </w:p>
    <w:p w14:paraId="742DF530" w14:textId="77777777" w:rsidR="006704B8" w:rsidRPr="008B57AF" w:rsidRDefault="002A4BA7" w:rsidP="006704B8">
      <w:pPr>
        <w:pStyle w:val="Heading1"/>
        <w:rPr>
          <w:rFonts w:ascii="Times New Roman" w:hAnsi="Times New Roman" w:cs="Times New Roman"/>
        </w:rPr>
      </w:pPr>
      <w:bookmarkStart w:id="170" w:name="_Toc19544178"/>
      <w:bookmarkStart w:id="171" w:name="_Toc19544226"/>
      <w:bookmarkStart w:id="172" w:name="_Toc26362248"/>
      <w:r w:rsidRPr="008B57AF">
        <w:rPr>
          <w:rFonts w:ascii="Times New Roman" w:hAnsi="Times New Roman" w:cs="Times New Roman"/>
        </w:rPr>
        <w:lastRenderedPageBreak/>
        <w:t>Appendix</w:t>
      </w:r>
      <w:bookmarkEnd w:id="170"/>
      <w:bookmarkEnd w:id="171"/>
      <w:bookmarkEnd w:id="172"/>
    </w:p>
    <w:p w14:paraId="2570ED90" w14:textId="4423ECE8" w:rsidR="00F708A3" w:rsidRPr="0036269A" w:rsidRDefault="00DA613E" w:rsidP="008F7A73">
      <w:pPr>
        <w:pStyle w:val="Heading2"/>
      </w:pPr>
      <w:bookmarkStart w:id="173" w:name="_Toc23494337"/>
      <w:bookmarkStart w:id="174" w:name="_Toc26362249"/>
      <w:r>
        <w:t xml:space="preserve">Appendix A: </w:t>
      </w:r>
      <w:bookmarkEnd w:id="173"/>
      <w:r w:rsidR="00F708A3">
        <w:t>Sample Meme</w:t>
      </w:r>
      <w:bookmarkStart w:id="175" w:name="_Toc25156085"/>
      <w:r w:rsidR="00F708A3">
        <w:rPr>
          <w:noProof/>
        </w:rPr>
        <mc:AlternateContent>
          <mc:Choice Requires="wps">
            <w:drawing>
              <wp:anchor distT="0" distB="0" distL="114300" distR="114300" simplePos="0" relativeHeight="251678208" behindDoc="0" locked="0" layoutInCell="1" allowOverlap="1" wp14:anchorId="785662F5" wp14:editId="3A16D7AE">
                <wp:simplePos x="0" y="0"/>
                <wp:positionH relativeFrom="column">
                  <wp:posOffset>-28575</wp:posOffset>
                </wp:positionH>
                <wp:positionV relativeFrom="paragraph">
                  <wp:posOffset>6271895</wp:posOffset>
                </wp:positionV>
                <wp:extent cx="5800725" cy="314325"/>
                <wp:effectExtent l="0" t="0" r="9525" b="9525"/>
                <wp:wrapSquare wrapText="bothSides"/>
                <wp:docPr id="199" name="Text Box 199"/>
                <wp:cNvGraphicFramePr/>
                <a:graphic xmlns:a="http://schemas.openxmlformats.org/drawingml/2006/main">
                  <a:graphicData uri="http://schemas.microsoft.com/office/word/2010/wordprocessingShape">
                    <wps:wsp>
                      <wps:cNvSpPr txBox="1"/>
                      <wps:spPr>
                        <a:xfrm>
                          <a:off x="0" y="0"/>
                          <a:ext cx="5800725" cy="314325"/>
                        </a:xfrm>
                        <a:prstGeom prst="rect">
                          <a:avLst/>
                        </a:prstGeom>
                        <a:solidFill>
                          <a:prstClr val="white"/>
                        </a:solidFill>
                        <a:ln>
                          <a:noFill/>
                        </a:ln>
                      </wps:spPr>
                      <wps:txbx>
                        <w:txbxContent>
                          <w:p w14:paraId="5DCE6067" w14:textId="7AE2F018" w:rsidR="00524941" w:rsidRDefault="00524941" w:rsidP="00F708A3">
                            <w:pPr>
                              <w:pStyle w:val="Caption"/>
                            </w:pPr>
                            <w:bookmarkStart w:id="176" w:name="_Toc25156089"/>
                            <w:bookmarkStart w:id="177" w:name="_Toc26354105"/>
                            <w:r>
                              <w:t xml:space="preserve">Figure </w:t>
                            </w:r>
                            <w:r w:rsidR="00A9394C">
                              <w:fldChar w:fldCharType="begin"/>
                            </w:r>
                            <w:r w:rsidR="00A9394C">
                              <w:instrText xml:space="preserve"> SEQ Figure \* ARABIC </w:instrText>
                            </w:r>
                            <w:r w:rsidR="00A9394C">
                              <w:fldChar w:fldCharType="separate"/>
                            </w:r>
                            <w:r w:rsidR="00E15201">
                              <w:rPr>
                                <w:noProof/>
                              </w:rPr>
                              <w:t>3</w:t>
                            </w:r>
                            <w:r w:rsidR="00A9394C">
                              <w:rPr>
                                <w:noProof/>
                              </w:rPr>
                              <w:fldChar w:fldCharType="end"/>
                            </w:r>
                            <w:r>
                              <w:t>: Sample Memes [5]</w:t>
                            </w:r>
                            <w:bookmarkEnd w:id="176"/>
                            <w:bookmarkEnd w:id="177"/>
                          </w:p>
                          <w:p w14:paraId="51553120" w14:textId="77777777" w:rsidR="00524941" w:rsidRPr="003A4FD9" w:rsidRDefault="00524941" w:rsidP="00F708A3">
                            <w:pPr>
                              <w:pStyle w:val="FigureDescription"/>
                            </w:pPr>
                            <w:r>
                              <w:t>The above figures depict different kinds of memes circulating the internet.</w:t>
                            </w:r>
                          </w:p>
                          <w:p w14:paraId="4C4A6D12" w14:textId="77777777" w:rsidR="00524941" w:rsidRPr="00D82176" w:rsidRDefault="00524941" w:rsidP="00F708A3">
                            <w:pPr>
                              <w:pStyle w:val="FigureDescription"/>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662F5" id="_x0000_t202" coordsize="21600,21600" o:spt="202" path="m,l,21600r21600,l21600,xe">
                <v:stroke joinstyle="miter"/>
                <v:path gradientshapeok="t" o:connecttype="rect"/>
              </v:shapetype>
              <v:shape id="Text Box 199" o:spid="_x0000_s1026" type="#_x0000_t202" style="position:absolute;left:0;text-align:left;margin-left:-2.25pt;margin-top:493.85pt;width:456.75pt;height:24.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" stroked="f">
                <v:textbox inset="0,0,0,0">
                  <w:txbxContent>
                    <w:p w14:paraId="5DCE6067" w14:textId="7AE2F018" w:rsidR="00524941" w:rsidRDefault="00524941" w:rsidP="00F708A3">
                      <w:pPr>
                        <w:pStyle w:val="Caption"/>
                      </w:pPr>
                      <w:bookmarkStart w:id="178" w:name="_Toc25156089"/>
                      <w:bookmarkStart w:id="179" w:name="_Toc26354105"/>
                      <w:r>
                        <w:t xml:space="preserve">Figure </w:t>
                      </w:r>
                      <w:r w:rsidR="00A9394C">
                        <w:fldChar w:fldCharType="begin"/>
                      </w:r>
                      <w:r w:rsidR="00A9394C">
                        <w:instrText xml:space="preserve"> SEQ Figure \* ARABIC </w:instrText>
                      </w:r>
                      <w:r w:rsidR="00A9394C">
                        <w:fldChar w:fldCharType="separate"/>
                      </w:r>
                      <w:r w:rsidR="00E15201">
                        <w:rPr>
                          <w:noProof/>
                        </w:rPr>
                        <w:t>3</w:t>
                      </w:r>
                      <w:r w:rsidR="00A9394C">
                        <w:rPr>
                          <w:noProof/>
                        </w:rPr>
                        <w:fldChar w:fldCharType="end"/>
                      </w:r>
                      <w:r>
                        <w:t>: Sample Memes [5]</w:t>
                      </w:r>
                      <w:bookmarkEnd w:id="178"/>
                      <w:bookmarkEnd w:id="179"/>
                    </w:p>
                    <w:p w14:paraId="51553120" w14:textId="77777777" w:rsidR="00524941" w:rsidRPr="003A4FD9" w:rsidRDefault="00524941" w:rsidP="00F708A3">
                      <w:pPr>
                        <w:pStyle w:val="FigureDescription"/>
                      </w:pPr>
                      <w:r>
                        <w:t>The above figures depict different kinds of memes circulating the internet.</w:t>
                      </w:r>
                    </w:p>
                    <w:p w14:paraId="4C4A6D12" w14:textId="77777777" w:rsidR="00524941" w:rsidRPr="00D82176" w:rsidRDefault="00524941" w:rsidP="00F708A3">
                      <w:pPr>
                        <w:pStyle w:val="FigureDescription"/>
                        <w:jc w:val="left"/>
                      </w:pPr>
                    </w:p>
                  </w:txbxContent>
                </v:textbox>
                <w10:wrap type="square"/>
              </v:shape>
            </w:pict>
          </mc:Fallback>
        </mc:AlternateContent>
      </w:r>
      <w:r w:rsidR="00F708A3">
        <w:rPr>
          <w:noProof/>
        </w:rPr>
        <mc:AlternateContent>
          <mc:Choice Requires="wps">
            <w:drawing>
              <wp:anchor distT="45720" distB="45720" distL="114300" distR="114300" simplePos="0" relativeHeight="251673088" behindDoc="0" locked="0" layoutInCell="1" allowOverlap="1" wp14:anchorId="3DCBAC61" wp14:editId="2356CA8F">
                <wp:simplePos x="0" y="0"/>
                <wp:positionH relativeFrom="margin">
                  <wp:posOffset>-29210</wp:posOffset>
                </wp:positionH>
                <wp:positionV relativeFrom="paragraph">
                  <wp:posOffset>423545</wp:posOffset>
                </wp:positionV>
                <wp:extent cx="5800725" cy="57912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5791200"/>
                        </a:xfrm>
                        <a:prstGeom prst="rect">
                          <a:avLst/>
                        </a:prstGeom>
                        <a:solidFill>
                          <a:srgbClr val="FFFFFF"/>
                        </a:solidFill>
                        <a:ln w="9525">
                          <a:solidFill>
                            <a:srgbClr val="000000"/>
                          </a:solidFill>
                          <a:miter lim="800000"/>
                          <a:headEnd/>
                          <a:tailEnd/>
                        </a:ln>
                      </wps:spPr>
                      <wps:txbx>
                        <w:txbxContent>
                          <w:p w14:paraId="68C57F2D" w14:textId="77777777" w:rsidR="00524941" w:rsidRDefault="00524941" w:rsidP="00F708A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BAC61" id="Text Box 2" o:spid="_x0000_s1027" type="#_x0000_t202" style="position:absolute;left:0;text-align:left;margin-left:-2.3pt;margin-top:33.35pt;width:456.75pt;height:456pt;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">
                <v:textbox>
                  <w:txbxContent>
                    <w:p w14:paraId="68C57F2D" w14:textId="77777777" w:rsidR="00524941" w:rsidRDefault="00524941" w:rsidP="00F708A3">
                      <w:pPr>
                        <w:jc w:val="center"/>
                      </w:pPr>
                    </w:p>
                  </w:txbxContent>
                </v:textbox>
                <w10:wrap type="square" anchorx="margin"/>
              </v:shape>
            </w:pict>
          </mc:Fallback>
        </mc:AlternateContent>
      </w:r>
      <w:bookmarkStart w:id="180" w:name="_Toc21616276"/>
      <w:bookmarkStart w:id="181" w:name="_Toc25074214"/>
      <w:r w:rsidR="00F708A3">
        <w:rPr>
          <w:noProof/>
        </w:rPr>
        <mc:AlternateContent>
          <mc:Choice Requires="wps">
            <w:drawing>
              <wp:anchor distT="0" distB="0" distL="114300" distR="114300" simplePos="0" relativeHeight="251677184" behindDoc="0" locked="0" layoutInCell="1" allowOverlap="1" wp14:anchorId="3C896934" wp14:editId="7E95CC80">
                <wp:simplePos x="0" y="0"/>
                <wp:positionH relativeFrom="margin">
                  <wp:align>left</wp:align>
                </wp:positionH>
                <wp:positionV relativeFrom="paragraph">
                  <wp:posOffset>4612005</wp:posOffset>
                </wp:positionV>
                <wp:extent cx="2924175" cy="15525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924175" cy="1552575"/>
                        </a:xfrm>
                        <a:prstGeom prst="rect">
                          <a:avLst/>
                        </a:prstGeom>
                        <a:solidFill>
                          <a:schemeClr val="lt1"/>
                        </a:solidFill>
                        <a:ln w="6350">
                          <a:solidFill>
                            <a:schemeClr val="bg1"/>
                          </a:solidFill>
                        </a:ln>
                      </wps:spPr>
                      <wps:txbx>
                        <w:txbxContent>
                          <w:p w14:paraId="324D1049" w14:textId="77777777" w:rsidR="00524941" w:rsidRDefault="00524941" w:rsidP="00F708A3">
                            <w:r>
                              <w:rPr>
                                <w:noProof/>
                              </w:rPr>
                              <w:drawing>
                                <wp:inline distT="0" distB="0" distL="0" distR="0" wp14:anchorId="4A18BA9E" wp14:editId="31BC1199">
                                  <wp:extent cx="2762250" cy="147447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st_2018_5c7a142d8e6ee.jpeg"/>
                                          <pic:cNvPicPr/>
                                        </pic:nvPicPr>
                                        <pic:blipFill>
                                          <a:blip r:embed="rId26">
                                            <a:extLst>
                                              <a:ext uri="{28A0092B-C50C-407E-A947-70E740481C1C}">
                                                <a14:useLocalDpi xmlns:a14="http://schemas.microsoft.com/office/drawing/2010/main" val="0"/>
                                              </a:ext>
                                            </a:extLst>
                                          </a:blip>
                                          <a:stretch>
                                            <a:fillRect/>
                                          </a:stretch>
                                        </pic:blipFill>
                                        <pic:spPr>
                                          <a:xfrm>
                                            <a:off x="0" y="0"/>
                                            <a:ext cx="2795145" cy="14920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934" id="Text Box 24" o:spid="_x0000_s1028" type="#_x0000_t202" style="position:absolute;left:0;text-align:left;margin-left:0;margin-top:363.15pt;width:230.25pt;height:122.25pt;z-index:25167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" fillcolor="white [3201]" strokecolor="white [3212]" strokeweight=".5pt">
                <v:textbox>
                  <w:txbxContent>
                    <w:p w14:paraId="324D1049" w14:textId="77777777" w:rsidR="00524941" w:rsidRDefault="00524941" w:rsidP="00F708A3">
                      <w:r>
                        <w:rPr>
                          <w:noProof/>
                        </w:rPr>
                        <w:drawing>
                          <wp:inline distT="0" distB="0" distL="0" distR="0" wp14:anchorId="4A18BA9E" wp14:editId="31BC1199">
                            <wp:extent cx="2762250" cy="147447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st_2018_5c7a142d8e6ee.jpeg"/>
                                    <pic:cNvPicPr/>
                                  </pic:nvPicPr>
                                  <pic:blipFill>
                                    <a:blip r:embed="rId26">
                                      <a:extLst>
                                        <a:ext uri="{28A0092B-C50C-407E-A947-70E740481C1C}">
                                          <a14:useLocalDpi xmlns:a14="http://schemas.microsoft.com/office/drawing/2010/main" val="0"/>
                                        </a:ext>
                                      </a:extLst>
                                    </a:blip>
                                    <a:stretch>
                                      <a:fillRect/>
                                    </a:stretch>
                                  </pic:blipFill>
                                  <pic:spPr>
                                    <a:xfrm>
                                      <a:off x="0" y="0"/>
                                      <a:ext cx="2795145" cy="1492029"/>
                                    </a:xfrm>
                                    <a:prstGeom prst="rect">
                                      <a:avLst/>
                                    </a:prstGeom>
                                  </pic:spPr>
                                </pic:pic>
                              </a:graphicData>
                            </a:graphic>
                          </wp:inline>
                        </w:drawing>
                      </w:r>
                    </w:p>
                  </w:txbxContent>
                </v:textbox>
                <w10:wrap anchorx="margin"/>
              </v:shape>
            </w:pict>
          </mc:Fallback>
        </mc:AlternateContent>
      </w:r>
      <w:r w:rsidR="00F708A3">
        <w:rPr>
          <w:noProof/>
        </w:rPr>
        <mc:AlternateContent>
          <mc:Choice Requires="wps">
            <w:drawing>
              <wp:anchor distT="45720" distB="45720" distL="114300" distR="114300" simplePos="0" relativeHeight="251676160" behindDoc="0" locked="0" layoutInCell="1" allowOverlap="1" wp14:anchorId="53D337D2" wp14:editId="69114DBA">
                <wp:simplePos x="0" y="0"/>
                <wp:positionH relativeFrom="column">
                  <wp:posOffset>3086100</wp:posOffset>
                </wp:positionH>
                <wp:positionV relativeFrom="paragraph">
                  <wp:posOffset>3592830</wp:posOffset>
                </wp:positionV>
                <wp:extent cx="2638425" cy="25908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590800"/>
                        </a:xfrm>
                        <a:prstGeom prst="rect">
                          <a:avLst/>
                        </a:prstGeom>
                        <a:solidFill>
                          <a:srgbClr val="FFFFFF"/>
                        </a:solidFill>
                        <a:ln w="9525">
                          <a:solidFill>
                            <a:schemeClr val="bg1"/>
                          </a:solidFill>
                          <a:miter lim="800000"/>
                          <a:headEnd/>
                          <a:tailEnd/>
                        </a:ln>
                      </wps:spPr>
                      <wps:txbx>
                        <w:txbxContent>
                          <w:p w14:paraId="16FBD807" w14:textId="77777777" w:rsidR="00524941" w:rsidRDefault="00524941" w:rsidP="00F708A3">
                            <w:r>
                              <w:rPr>
                                <w:noProof/>
                              </w:rPr>
                              <w:drawing>
                                <wp:inline distT="0" distB="0" distL="0" distR="0" wp14:anchorId="1B706D1D" wp14:editId="4316A4DC">
                                  <wp:extent cx="2486025" cy="250507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_U_298grumpy-cat-long-walks.jpg"/>
                                          <pic:cNvPicPr/>
                                        </pic:nvPicPr>
                                        <pic:blipFill>
                                          <a:blip r:embed="rId27">
                                            <a:extLst>
                                              <a:ext uri="{28A0092B-C50C-407E-A947-70E740481C1C}">
                                                <a14:useLocalDpi xmlns:a14="http://schemas.microsoft.com/office/drawing/2010/main" val="0"/>
                                              </a:ext>
                                            </a:extLst>
                                          </a:blip>
                                          <a:stretch>
                                            <a:fillRect/>
                                          </a:stretch>
                                        </pic:blipFill>
                                        <pic:spPr>
                                          <a:xfrm>
                                            <a:off x="0" y="0"/>
                                            <a:ext cx="2486025" cy="2505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337D2" id="_x0000_s1029" type="#_x0000_t202" style="position:absolute;left:0;text-align:left;margin-left:243pt;margin-top:282.9pt;width:207.75pt;height:204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" strokecolor="white [3212]">
                <v:textbox>
                  <w:txbxContent>
                    <w:p w14:paraId="16FBD807" w14:textId="77777777" w:rsidR="00524941" w:rsidRDefault="00524941" w:rsidP="00F708A3">
                      <w:r>
                        <w:rPr>
                          <w:noProof/>
                        </w:rPr>
                        <w:drawing>
                          <wp:inline distT="0" distB="0" distL="0" distR="0" wp14:anchorId="1B706D1D" wp14:editId="4316A4DC">
                            <wp:extent cx="2486025" cy="250507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_U_298grumpy-cat-long-walks.jpg"/>
                                    <pic:cNvPicPr/>
                                  </pic:nvPicPr>
                                  <pic:blipFill>
                                    <a:blip r:embed="rId27">
                                      <a:extLst>
                                        <a:ext uri="{28A0092B-C50C-407E-A947-70E740481C1C}">
                                          <a14:useLocalDpi xmlns:a14="http://schemas.microsoft.com/office/drawing/2010/main" val="0"/>
                                        </a:ext>
                                      </a:extLst>
                                    </a:blip>
                                    <a:stretch>
                                      <a:fillRect/>
                                    </a:stretch>
                                  </pic:blipFill>
                                  <pic:spPr>
                                    <a:xfrm>
                                      <a:off x="0" y="0"/>
                                      <a:ext cx="2486025" cy="2505075"/>
                                    </a:xfrm>
                                    <a:prstGeom prst="rect">
                                      <a:avLst/>
                                    </a:prstGeom>
                                  </pic:spPr>
                                </pic:pic>
                              </a:graphicData>
                            </a:graphic>
                          </wp:inline>
                        </w:drawing>
                      </w:r>
                    </w:p>
                  </w:txbxContent>
                </v:textbox>
                <w10:wrap type="square"/>
              </v:shape>
            </w:pict>
          </mc:Fallback>
        </mc:AlternateContent>
      </w:r>
      <w:r w:rsidR="00F708A3">
        <w:rPr>
          <w:noProof/>
        </w:rPr>
        <mc:AlternateContent>
          <mc:Choice Requires="wps">
            <w:drawing>
              <wp:anchor distT="45720" distB="45720" distL="114300" distR="114300" simplePos="0" relativeHeight="251674112" behindDoc="0" locked="0" layoutInCell="1" allowOverlap="1" wp14:anchorId="57DFBBA0" wp14:editId="3D2DC7E9">
                <wp:simplePos x="0" y="0"/>
                <wp:positionH relativeFrom="margin">
                  <wp:align>left</wp:align>
                </wp:positionH>
                <wp:positionV relativeFrom="paragraph">
                  <wp:posOffset>449580</wp:posOffset>
                </wp:positionV>
                <wp:extent cx="2914650" cy="3943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943350"/>
                        </a:xfrm>
                        <a:prstGeom prst="rect">
                          <a:avLst/>
                        </a:prstGeom>
                        <a:solidFill>
                          <a:srgbClr val="FFFFFF"/>
                        </a:solidFill>
                        <a:ln w="9525">
                          <a:solidFill>
                            <a:schemeClr val="bg1"/>
                          </a:solidFill>
                          <a:miter lim="800000"/>
                          <a:headEnd/>
                          <a:tailEnd/>
                        </a:ln>
                      </wps:spPr>
                      <wps:txbx>
                        <w:txbxContent>
                          <w:p w14:paraId="56BF7605" w14:textId="77777777" w:rsidR="00524941" w:rsidRDefault="00524941" w:rsidP="00F708A3">
                            <w:bookmarkStart w:id="182" w:name="_Hlk21615658"/>
                            <w:bookmarkEnd w:id="182"/>
                            <w:r>
                              <w:rPr>
                                <w:noProof/>
                              </w:rPr>
                              <w:drawing>
                                <wp:inline distT="0" distB="0" distL="0" distR="0" wp14:anchorId="75692C40" wp14:editId="5ED38C68">
                                  <wp:extent cx="2762250" cy="39497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ngers_5-66-541x1024.jpg"/>
                                          <pic:cNvPicPr/>
                                        </pic:nvPicPr>
                                        <pic:blipFill>
                                          <a:blip r:embed="rId28">
                                            <a:extLst>
                                              <a:ext uri="{28A0092B-C50C-407E-A947-70E740481C1C}">
                                                <a14:useLocalDpi xmlns:a14="http://schemas.microsoft.com/office/drawing/2010/main" val="0"/>
                                              </a:ext>
                                            </a:extLst>
                                          </a:blip>
                                          <a:stretch>
                                            <a:fillRect/>
                                          </a:stretch>
                                        </pic:blipFill>
                                        <pic:spPr>
                                          <a:xfrm>
                                            <a:off x="0" y="0"/>
                                            <a:ext cx="2762250" cy="39497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FBBA0" id="_x0000_s1030" type="#_x0000_t202" style="position:absolute;left:0;text-align:left;margin-left:0;margin-top:35.4pt;width:229.5pt;height:310.5pt;z-index:251674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" strokecolor="white [3212]">
                <v:textbox>
                  <w:txbxContent>
                    <w:p w14:paraId="56BF7605" w14:textId="77777777" w:rsidR="00524941" w:rsidRDefault="00524941" w:rsidP="00F708A3">
                      <w:bookmarkStart w:id="183" w:name="_Hlk21615658"/>
                      <w:bookmarkEnd w:id="183"/>
                      <w:r>
                        <w:rPr>
                          <w:noProof/>
                        </w:rPr>
                        <w:drawing>
                          <wp:inline distT="0" distB="0" distL="0" distR="0" wp14:anchorId="75692C40" wp14:editId="5ED38C68">
                            <wp:extent cx="2762250" cy="39497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ngers_5-66-541x1024.jpg"/>
                                    <pic:cNvPicPr/>
                                  </pic:nvPicPr>
                                  <pic:blipFill>
                                    <a:blip r:embed="rId28">
                                      <a:extLst>
                                        <a:ext uri="{28A0092B-C50C-407E-A947-70E740481C1C}">
                                          <a14:useLocalDpi xmlns:a14="http://schemas.microsoft.com/office/drawing/2010/main" val="0"/>
                                        </a:ext>
                                      </a:extLst>
                                    </a:blip>
                                    <a:stretch>
                                      <a:fillRect/>
                                    </a:stretch>
                                  </pic:blipFill>
                                  <pic:spPr>
                                    <a:xfrm>
                                      <a:off x="0" y="0"/>
                                      <a:ext cx="2762250" cy="3949700"/>
                                    </a:xfrm>
                                    <a:prstGeom prst="rect">
                                      <a:avLst/>
                                    </a:prstGeom>
                                  </pic:spPr>
                                </pic:pic>
                              </a:graphicData>
                            </a:graphic>
                          </wp:inline>
                        </w:drawing>
                      </w:r>
                    </w:p>
                  </w:txbxContent>
                </v:textbox>
                <w10:wrap type="square" anchorx="margin"/>
              </v:shape>
            </w:pict>
          </mc:Fallback>
        </mc:AlternateContent>
      </w:r>
      <w:r w:rsidR="00F708A3">
        <w:rPr>
          <w:noProof/>
        </w:rPr>
        <mc:AlternateContent>
          <mc:Choice Requires="wps">
            <w:drawing>
              <wp:anchor distT="45720" distB="45720" distL="114300" distR="114300" simplePos="0" relativeHeight="251675136" behindDoc="0" locked="0" layoutInCell="1" allowOverlap="1" wp14:anchorId="205B06DE" wp14:editId="5F234897">
                <wp:simplePos x="0" y="0"/>
                <wp:positionH relativeFrom="margin">
                  <wp:align>right</wp:align>
                </wp:positionH>
                <wp:positionV relativeFrom="paragraph">
                  <wp:posOffset>459105</wp:posOffset>
                </wp:positionV>
                <wp:extent cx="2647950" cy="30289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028950"/>
                        </a:xfrm>
                        <a:prstGeom prst="rect">
                          <a:avLst/>
                        </a:prstGeom>
                        <a:solidFill>
                          <a:srgbClr val="FFFFFF"/>
                        </a:solidFill>
                        <a:ln w="9525">
                          <a:solidFill>
                            <a:schemeClr val="bg1"/>
                          </a:solidFill>
                          <a:miter lim="800000"/>
                          <a:headEnd/>
                          <a:tailEnd/>
                        </a:ln>
                      </wps:spPr>
                      <wps:txbx>
                        <w:txbxContent>
                          <w:p w14:paraId="74BE670B" w14:textId="77777777" w:rsidR="00524941" w:rsidRDefault="00524941" w:rsidP="00F708A3">
                            <w:r>
                              <w:rPr>
                                <w:noProof/>
                              </w:rPr>
                              <w:drawing>
                                <wp:inline distT="0" distB="0" distL="0" distR="0" wp14:anchorId="2C5EB3B3" wp14:editId="482097EB">
                                  <wp:extent cx="2471029" cy="2924175"/>
                                  <wp:effectExtent l="0" t="0" r="571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ngers_115685.jpg"/>
                                          <pic:cNvPicPr/>
                                        </pic:nvPicPr>
                                        <pic:blipFill>
                                          <a:blip r:embed="rId29">
                                            <a:extLst>
                                              <a:ext uri="{28A0092B-C50C-407E-A947-70E740481C1C}">
                                                <a14:useLocalDpi xmlns:a14="http://schemas.microsoft.com/office/drawing/2010/main" val="0"/>
                                              </a:ext>
                                            </a:extLst>
                                          </a:blip>
                                          <a:stretch>
                                            <a:fillRect/>
                                          </a:stretch>
                                        </pic:blipFill>
                                        <pic:spPr>
                                          <a:xfrm>
                                            <a:off x="0" y="0"/>
                                            <a:ext cx="2509973" cy="29702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B06DE" id="_x0000_s1031" type="#_x0000_t202" style="position:absolute;left:0;text-align:left;margin-left:157.3pt;margin-top:36.15pt;width:208.5pt;height:238.5pt;z-index:251675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sKgIAAEs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" strokecolor="white [3212]">
                <v:textbox>
                  <w:txbxContent>
                    <w:p w14:paraId="74BE670B" w14:textId="77777777" w:rsidR="00524941" w:rsidRDefault="00524941" w:rsidP="00F708A3">
                      <w:r>
                        <w:rPr>
                          <w:noProof/>
                        </w:rPr>
                        <w:drawing>
                          <wp:inline distT="0" distB="0" distL="0" distR="0" wp14:anchorId="2C5EB3B3" wp14:editId="482097EB">
                            <wp:extent cx="2471029" cy="2924175"/>
                            <wp:effectExtent l="0" t="0" r="571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ngers_115685.jpg"/>
                                    <pic:cNvPicPr/>
                                  </pic:nvPicPr>
                                  <pic:blipFill>
                                    <a:blip r:embed="rId29">
                                      <a:extLst>
                                        <a:ext uri="{28A0092B-C50C-407E-A947-70E740481C1C}">
                                          <a14:useLocalDpi xmlns:a14="http://schemas.microsoft.com/office/drawing/2010/main" val="0"/>
                                        </a:ext>
                                      </a:extLst>
                                    </a:blip>
                                    <a:stretch>
                                      <a:fillRect/>
                                    </a:stretch>
                                  </pic:blipFill>
                                  <pic:spPr>
                                    <a:xfrm>
                                      <a:off x="0" y="0"/>
                                      <a:ext cx="2509973" cy="2970261"/>
                                    </a:xfrm>
                                    <a:prstGeom prst="rect">
                                      <a:avLst/>
                                    </a:prstGeom>
                                  </pic:spPr>
                                </pic:pic>
                              </a:graphicData>
                            </a:graphic>
                          </wp:inline>
                        </w:drawing>
                      </w:r>
                    </w:p>
                  </w:txbxContent>
                </v:textbox>
                <w10:wrap type="square" anchorx="margin"/>
              </v:shape>
            </w:pict>
          </mc:Fallback>
        </mc:AlternateContent>
      </w:r>
      <w:bookmarkEnd w:id="175"/>
      <w:bookmarkEnd w:id="180"/>
      <w:bookmarkEnd w:id="181"/>
      <w:r w:rsidR="00F708A3">
        <w:t>s</w:t>
      </w:r>
      <w:bookmarkEnd w:id="174"/>
      <w:r w:rsidR="00F708A3">
        <w:t xml:space="preserve"> </w:t>
      </w:r>
    </w:p>
    <w:p w14:paraId="0B671F72" w14:textId="77777777" w:rsidR="005B08ED" w:rsidRDefault="005B08ED" w:rsidP="008F7A73">
      <w:pPr>
        <w:pStyle w:val="Heading2"/>
      </w:pPr>
      <w:bookmarkStart w:id="184" w:name="_Toc23494338"/>
    </w:p>
    <w:p w14:paraId="179C3ABA" w14:textId="77777777" w:rsidR="005B08ED" w:rsidRDefault="005B08ED" w:rsidP="008F7A73">
      <w:pPr>
        <w:pStyle w:val="Heading2"/>
      </w:pPr>
    </w:p>
    <w:p w14:paraId="27137846" w14:textId="77777777" w:rsidR="005B08ED" w:rsidRDefault="005B08ED" w:rsidP="008F7A73">
      <w:pPr>
        <w:pStyle w:val="Heading2"/>
      </w:pPr>
    </w:p>
    <w:p w14:paraId="6D1FD250" w14:textId="77777777" w:rsidR="005B08ED" w:rsidRDefault="005B08ED" w:rsidP="008F7A73">
      <w:pPr>
        <w:pStyle w:val="Heading2"/>
      </w:pPr>
    </w:p>
    <w:p w14:paraId="230BA2AD" w14:textId="77777777" w:rsidR="005B08ED" w:rsidRDefault="005B08ED" w:rsidP="008F7A73">
      <w:pPr>
        <w:pStyle w:val="Heading2"/>
      </w:pPr>
    </w:p>
    <w:p w14:paraId="57C5891A" w14:textId="7ECF5BF9" w:rsidR="00DA613E" w:rsidRDefault="00DA613E" w:rsidP="008F7A73">
      <w:pPr>
        <w:pStyle w:val="Heading2"/>
      </w:pPr>
      <w:bookmarkStart w:id="185" w:name="_Toc26362250"/>
      <w:r>
        <w:lastRenderedPageBreak/>
        <w:t xml:space="preserve">Appendix B: </w:t>
      </w:r>
      <w:bookmarkEnd w:id="184"/>
      <w:r w:rsidR="00E818FE">
        <w:t>Glossary</w:t>
      </w:r>
      <w:bookmarkEnd w:id="185"/>
    </w:p>
    <w:p w14:paraId="1404CC04" w14:textId="42A2DDC1" w:rsidR="004779E0" w:rsidRDefault="004779E0" w:rsidP="004779E0">
      <w:pPr>
        <w:pStyle w:val="BodyText"/>
      </w:pPr>
      <w:r>
        <w:t>The definitions, acronyms, and abbreviations used in this document are arranged in alphabetical order</w:t>
      </w:r>
      <w:r w:rsidR="008F5E01">
        <w:t xml:space="preserve"> below.</w:t>
      </w:r>
    </w:p>
    <w:p w14:paraId="17137332" w14:textId="23697C56" w:rsidR="004779E0" w:rsidRDefault="004779E0" w:rsidP="004779E0">
      <w:pPr>
        <w:pStyle w:val="Heading3"/>
        <w:numPr>
          <w:ilvl w:val="0"/>
          <w:numId w:val="0"/>
        </w:numPr>
      </w:pPr>
      <w:bookmarkStart w:id="186" w:name="_Toc25156040"/>
      <w:bookmarkStart w:id="187" w:name="_Toc26362251"/>
      <w:r>
        <w:t>Definitions</w:t>
      </w:r>
      <w:bookmarkEnd w:id="186"/>
      <w:bookmarkEnd w:id="187"/>
    </w:p>
    <w:p w14:paraId="20D3AE56" w14:textId="21DDDAD0" w:rsidR="008F5E01" w:rsidRPr="008F5E01" w:rsidRDefault="008F5E01" w:rsidP="008F5E01">
      <w:pPr>
        <w:pStyle w:val="BodyText"/>
      </w:pPr>
      <w:r>
        <w:t>The definitions</w:t>
      </w:r>
      <w:r w:rsidR="00B442EE">
        <w:t xml:space="preserve"> used in this document</w:t>
      </w:r>
      <w:r>
        <w:t xml:space="preserve"> are listed as follows:</w:t>
      </w:r>
    </w:p>
    <w:p w14:paraId="485EF50C" w14:textId="77777777" w:rsidR="00B91C93" w:rsidRPr="005C2798" w:rsidRDefault="00B91C93" w:rsidP="00C32923">
      <w:pPr>
        <w:pStyle w:val="Bullet"/>
      </w:pPr>
      <w:r>
        <w:rPr>
          <w:b/>
        </w:rPr>
        <w:t xml:space="preserve">Batch Normalization </w:t>
      </w:r>
      <w:r w:rsidRPr="00D743D5">
        <w:t>–</w:t>
      </w:r>
      <w:r>
        <w:rPr>
          <w:b/>
        </w:rPr>
        <w:t xml:space="preserve"> </w:t>
      </w:r>
      <w:r>
        <w:t>Batch Normalization is performed on output layers of neural networks.</w:t>
      </w:r>
    </w:p>
    <w:p w14:paraId="7DEBAA58" w14:textId="77777777" w:rsidR="00B91C93" w:rsidRPr="00BD597F" w:rsidRDefault="00B91C93" w:rsidP="004779E0">
      <w:pPr>
        <w:pStyle w:val="Bullet"/>
      </w:pPr>
      <w:r w:rsidRPr="00BD597F">
        <w:rPr>
          <w:b/>
        </w:rPr>
        <w:t>Compute</w:t>
      </w:r>
      <w:r>
        <w:rPr>
          <w:b/>
        </w:rPr>
        <w:t>r</w:t>
      </w:r>
      <w:r w:rsidRPr="00BD597F">
        <w:rPr>
          <w:b/>
        </w:rPr>
        <w:t xml:space="preserve"> Vison</w:t>
      </w:r>
      <w:r>
        <w:rPr>
          <w:b/>
        </w:rPr>
        <w:t xml:space="preserve"> </w:t>
      </w:r>
      <w:r w:rsidRPr="00D743D5">
        <w:t xml:space="preserve">– </w:t>
      </w:r>
      <w:r w:rsidRPr="00BD597F">
        <w:t>C</w:t>
      </w:r>
      <w:r>
        <w:t>omputer vision</w:t>
      </w:r>
      <w:r w:rsidRPr="00BD597F">
        <w:t xml:space="preserve"> deals with the manipulation of images and videos.</w:t>
      </w:r>
    </w:p>
    <w:p w14:paraId="54F2DBC4" w14:textId="77777777" w:rsidR="00B91C93" w:rsidRPr="00DF65F5" w:rsidRDefault="00B91C93" w:rsidP="00C32923">
      <w:pPr>
        <w:pStyle w:val="Bullet"/>
      </w:pPr>
      <w:r>
        <w:rPr>
          <w:b/>
        </w:rPr>
        <w:t xml:space="preserve">Context Aware Emotion Recognition Network </w:t>
      </w:r>
      <w:r w:rsidRPr="00D743D5">
        <w:t>–</w:t>
      </w:r>
      <w:r>
        <w:rPr>
          <w:b/>
        </w:rPr>
        <w:t xml:space="preserve"> </w:t>
      </w:r>
      <w:r>
        <w:t>A combination of different neural networks used for understanding the context of an image.</w:t>
      </w:r>
    </w:p>
    <w:p w14:paraId="03E5DA54" w14:textId="77777777" w:rsidR="00B91C93" w:rsidRPr="00BD597F" w:rsidRDefault="00B91C93" w:rsidP="004779E0">
      <w:pPr>
        <w:pStyle w:val="Bullet"/>
      </w:pPr>
      <w:r w:rsidRPr="00BD597F">
        <w:rPr>
          <w:b/>
        </w:rPr>
        <w:t>Convolutional Neural Network</w:t>
      </w:r>
      <w:r>
        <w:rPr>
          <w:b/>
        </w:rPr>
        <w:t xml:space="preserve"> </w:t>
      </w:r>
      <w:r w:rsidRPr="00D743D5">
        <w:t xml:space="preserve">– </w:t>
      </w:r>
      <w:r w:rsidRPr="00BD597F">
        <w:t>A neural network used in image processing related tasks.</w:t>
      </w:r>
    </w:p>
    <w:p w14:paraId="23F5801D" w14:textId="77777777" w:rsidR="00B91C93" w:rsidRPr="00BD597F" w:rsidRDefault="00B91C93" w:rsidP="004779E0">
      <w:pPr>
        <w:pStyle w:val="Bullet"/>
      </w:pPr>
      <w:r w:rsidRPr="00BD597F">
        <w:rPr>
          <w:b/>
        </w:rPr>
        <w:t>Deep Neural Networks</w:t>
      </w:r>
      <w:r>
        <w:rPr>
          <w:b/>
        </w:rPr>
        <w:t xml:space="preserve"> </w:t>
      </w:r>
      <w:r w:rsidRPr="00D743D5">
        <w:t xml:space="preserve">– </w:t>
      </w:r>
      <w:r w:rsidRPr="00BD597F">
        <w:t>A complex neural network involving more than one layer and diverse mathematical techniques for data processing.</w:t>
      </w:r>
    </w:p>
    <w:p w14:paraId="1C40A9D6" w14:textId="77777777" w:rsidR="00B91C93" w:rsidRPr="00645D43" w:rsidRDefault="00B91C93" w:rsidP="00C32923">
      <w:pPr>
        <w:pStyle w:val="Bullet"/>
      </w:pPr>
      <w:r w:rsidRPr="007E3757">
        <w:rPr>
          <w:b/>
        </w:rPr>
        <w:t xml:space="preserve">Dependency </w:t>
      </w:r>
      <w:r>
        <w:rPr>
          <w:b/>
        </w:rPr>
        <w:t>T</w:t>
      </w:r>
      <w:r w:rsidRPr="007E3757">
        <w:rPr>
          <w:b/>
        </w:rPr>
        <w:t>riples</w:t>
      </w:r>
      <w:r>
        <w:rPr>
          <w:b/>
        </w:rPr>
        <w:t xml:space="preserve"> </w:t>
      </w:r>
      <w:r w:rsidRPr="00D743D5">
        <w:t>–</w:t>
      </w:r>
      <w:r>
        <w:rPr>
          <w:b/>
        </w:rPr>
        <w:t xml:space="preserve"> </w:t>
      </w:r>
      <w:r>
        <w:t>It is an arc showing relationship between entities.</w:t>
      </w:r>
    </w:p>
    <w:p w14:paraId="77C02D49" w14:textId="77777777" w:rsidR="00B91C93" w:rsidRPr="00BD597F" w:rsidRDefault="00B91C93" w:rsidP="00C32923">
      <w:pPr>
        <w:pStyle w:val="Bullet"/>
      </w:pPr>
      <w:r>
        <w:rPr>
          <w:b/>
          <w:bCs/>
        </w:rPr>
        <w:t xml:space="preserve">Facial Expression Recognition in the Wild </w:t>
      </w:r>
      <w:r w:rsidRPr="00D743D5">
        <w:t>–</w:t>
      </w:r>
      <w:r>
        <w:rPr>
          <w:b/>
          <w:bCs/>
        </w:rPr>
        <w:t xml:space="preserve"> </w:t>
      </w:r>
      <w:r>
        <w:t>Dataset used in [6].</w:t>
      </w:r>
      <w:r>
        <w:rPr>
          <w:b/>
          <w:bCs/>
        </w:rPr>
        <w:t xml:space="preserve"> </w:t>
      </w:r>
    </w:p>
    <w:p w14:paraId="229652B7" w14:textId="77777777" w:rsidR="00B91C93" w:rsidRDefault="00B91C93" w:rsidP="00C32923">
      <w:pPr>
        <w:pStyle w:val="Bullet"/>
      </w:pPr>
      <w:r>
        <w:rPr>
          <w:b/>
          <w:bCs/>
        </w:rPr>
        <w:t xml:space="preserve">Frame-Semantics Features </w:t>
      </w:r>
      <w:r w:rsidRPr="00D743D5">
        <w:t>–</w:t>
      </w:r>
      <w:r>
        <w:rPr>
          <w:b/>
          <w:bCs/>
        </w:rPr>
        <w:t xml:space="preserve"> </w:t>
      </w:r>
      <w:r>
        <w:t>This means that the consideration of all facts and knowledge regarding a word will help in understanding its meaning.</w:t>
      </w:r>
    </w:p>
    <w:p w14:paraId="7BF0006E" w14:textId="77777777" w:rsidR="00B91C93" w:rsidRPr="00BD597F" w:rsidRDefault="00B91C93" w:rsidP="004779E0">
      <w:pPr>
        <w:pStyle w:val="Bullet"/>
      </w:pPr>
      <w:proofErr w:type="spellStart"/>
      <w:r w:rsidRPr="00BD597F">
        <w:rPr>
          <w:b/>
        </w:rPr>
        <w:t>Gray</w:t>
      </w:r>
      <w:proofErr w:type="spellEnd"/>
      <w:r w:rsidRPr="00BD597F">
        <w:rPr>
          <w:b/>
        </w:rPr>
        <w:t xml:space="preserve"> Level Co-occurrence Matrix Features</w:t>
      </w:r>
      <w:r>
        <w:rPr>
          <w:b/>
        </w:rPr>
        <w:t xml:space="preserve"> </w:t>
      </w:r>
      <w:r w:rsidRPr="00D743D5">
        <w:t>–</w:t>
      </w:r>
      <w:r w:rsidRPr="00BD597F">
        <w:rPr>
          <w:b/>
        </w:rPr>
        <w:t xml:space="preserve"> </w:t>
      </w:r>
      <w:r w:rsidRPr="00BD597F">
        <w:t xml:space="preserve">Different combinations of </w:t>
      </w:r>
      <w:proofErr w:type="spellStart"/>
      <w:r w:rsidRPr="00BD597F">
        <w:t>gray</w:t>
      </w:r>
      <w:proofErr w:type="spellEnd"/>
      <w:r w:rsidRPr="00BD597F">
        <w:t xml:space="preserve"> levels in an image.</w:t>
      </w:r>
    </w:p>
    <w:p w14:paraId="414D86E1" w14:textId="77777777" w:rsidR="00B91C93" w:rsidRDefault="00B91C93" w:rsidP="00C32923">
      <w:pPr>
        <w:pStyle w:val="Bullet"/>
      </w:pPr>
      <w:proofErr w:type="spellStart"/>
      <w:r>
        <w:rPr>
          <w:b/>
        </w:rPr>
        <w:t>Gray</w:t>
      </w:r>
      <w:proofErr w:type="spellEnd"/>
      <w:r>
        <w:rPr>
          <w:b/>
        </w:rPr>
        <w:t xml:space="preserve"> Level Co-occurrence Matrix F</w:t>
      </w:r>
      <w:r w:rsidRPr="007E3757">
        <w:rPr>
          <w:b/>
        </w:rPr>
        <w:t>eatures</w:t>
      </w:r>
      <w:r>
        <w:rPr>
          <w:b/>
        </w:rPr>
        <w:t xml:space="preserve"> </w:t>
      </w:r>
      <w:r w:rsidRPr="00D743D5">
        <w:t>–</w:t>
      </w:r>
      <w:r>
        <w:t xml:space="preserve"> Different combinations of </w:t>
      </w:r>
      <w:proofErr w:type="spellStart"/>
      <w:r>
        <w:t>gray</w:t>
      </w:r>
      <w:proofErr w:type="spellEnd"/>
      <w:r>
        <w:t xml:space="preserve"> levels in an image.</w:t>
      </w:r>
    </w:p>
    <w:p w14:paraId="563C3696" w14:textId="77777777" w:rsidR="00B91C93" w:rsidRPr="00C650AB" w:rsidRDefault="00B91C93" w:rsidP="00C32923">
      <w:pPr>
        <w:pStyle w:val="Bullet"/>
      </w:pPr>
      <w:r w:rsidRPr="007E3757">
        <w:rPr>
          <w:b/>
        </w:rPr>
        <w:t>K-</w:t>
      </w:r>
      <w:r>
        <w:rPr>
          <w:b/>
        </w:rPr>
        <w:t>N</w:t>
      </w:r>
      <w:r w:rsidRPr="007E3757">
        <w:rPr>
          <w:b/>
        </w:rPr>
        <w:t xml:space="preserve">earest </w:t>
      </w:r>
      <w:r>
        <w:rPr>
          <w:b/>
        </w:rPr>
        <w:t>N</w:t>
      </w:r>
      <w:r w:rsidRPr="007E3757">
        <w:rPr>
          <w:b/>
        </w:rPr>
        <w:t>eighbour</w:t>
      </w:r>
      <w:r>
        <w:rPr>
          <w:b/>
        </w:rPr>
        <w:t xml:space="preserve"> </w:t>
      </w:r>
      <w:r w:rsidRPr="00D743D5">
        <w:t>–</w:t>
      </w:r>
      <w:r>
        <w:rPr>
          <w:b/>
        </w:rPr>
        <w:t xml:space="preserve"> </w:t>
      </w:r>
      <w:r>
        <w:t>The machine learning technique, used for classification problem, which works on the principle of similarity measure between entities involved.</w:t>
      </w:r>
    </w:p>
    <w:p w14:paraId="5F06F1F4" w14:textId="77777777" w:rsidR="00B91C93" w:rsidRDefault="00B91C93" w:rsidP="00C32923">
      <w:pPr>
        <w:pStyle w:val="Bullet"/>
      </w:pPr>
      <w:r>
        <w:rPr>
          <w:b/>
          <w:bCs/>
        </w:rPr>
        <w:t xml:space="preserve">Lexical Features </w:t>
      </w:r>
      <w:r w:rsidRPr="00D743D5">
        <w:t>–</w:t>
      </w:r>
      <w:r>
        <w:t xml:space="preserve"> Words which have an individualistic meaning such as nouns, verbs etc.</w:t>
      </w:r>
    </w:p>
    <w:p w14:paraId="287D1933" w14:textId="77777777" w:rsidR="00B91C93" w:rsidRPr="00050E6B" w:rsidRDefault="00B91C93" w:rsidP="00C32923">
      <w:pPr>
        <w:pStyle w:val="Bullet"/>
      </w:pPr>
      <w:r w:rsidRPr="007E3757">
        <w:rPr>
          <w:b/>
        </w:rPr>
        <w:t>Logistic Regression</w:t>
      </w:r>
      <w:r>
        <w:rPr>
          <w:b/>
        </w:rPr>
        <w:t xml:space="preserve"> </w:t>
      </w:r>
      <w:r w:rsidRPr="00D743D5">
        <w:t>–</w:t>
      </w:r>
      <w:r>
        <w:t xml:space="preserve"> </w:t>
      </w:r>
      <w:r>
        <w:rPr>
          <w:bCs/>
        </w:rPr>
        <w:t xml:space="preserve">It is </w:t>
      </w:r>
      <w:r>
        <w:t>used to predict the data and explain the relation of one object with another.</w:t>
      </w:r>
    </w:p>
    <w:p w14:paraId="623C8128" w14:textId="77777777" w:rsidR="00B91C93" w:rsidRPr="00BD597F" w:rsidRDefault="00B91C93" w:rsidP="004779E0">
      <w:pPr>
        <w:pStyle w:val="Bullet"/>
      </w:pPr>
      <w:r w:rsidRPr="00BD597F">
        <w:rPr>
          <w:b/>
          <w:bCs/>
        </w:rPr>
        <w:t>Meme</w:t>
      </w:r>
      <w:r>
        <w:rPr>
          <w:b/>
          <w:bCs/>
        </w:rPr>
        <w:t xml:space="preserve"> </w:t>
      </w:r>
      <w:r w:rsidRPr="00D743D5">
        <w:t xml:space="preserve">– </w:t>
      </w:r>
      <w:r w:rsidRPr="00BD597F">
        <w:t xml:space="preserve">An image that is virally transmitted over the internet and carries witty, sarcastic, and humorous undertones. </w:t>
      </w:r>
    </w:p>
    <w:p w14:paraId="4633CE3F" w14:textId="77777777" w:rsidR="00B91C93" w:rsidRPr="00BD597F" w:rsidRDefault="00B91C93" w:rsidP="004779E0">
      <w:pPr>
        <w:pStyle w:val="Bullet"/>
      </w:pPr>
      <w:proofErr w:type="spellStart"/>
      <w:r w:rsidRPr="00BD597F">
        <w:rPr>
          <w:b/>
          <w:bCs/>
        </w:rPr>
        <w:t>Memotion</w:t>
      </w:r>
      <w:proofErr w:type="spellEnd"/>
      <w:r>
        <w:rPr>
          <w:b/>
          <w:bCs/>
        </w:rPr>
        <w:t xml:space="preserve"> </w:t>
      </w:r>
      <w:r w:rsidRPr="00D743D5">
        <w:t xml:space="preserve">– </w:t>
      </w:r>
      <w:r w:rsidRPr="00BD597F">
        <w:t>It is derived from the two words, ‘meme’ and ‘emotion’, and it essentially means the emotions of a meme.</w:t>
      </w:r>
    </w:p>
    <w:p w14:paraId="4C7C243F" w14:textId="77777777" w:rsidR="00B91C93" w:rsidRPr="00DF65F5" w:rsidRDefault="00B91C93" w:rsidP="00C32923">
      <w:pPr>
        <w:pStyle w:val="Bullet"/>
      </w:pPr>
      <w:r w:rsidRPr="007E3757">
        <w:rPr>
          <w:b/>
        </w:rPr>
        <w:t xml:space="preserve">Multiple </w:t>
      </w:r>
      <w:r>
        <w:rPr>
          <w:b/>
        </w:rPr>
        <w:t>M</w:t>
      </w:r>
      <w:r w:rsidRPr="007E3757">
        <w:rPr>
          <w:b/>
        </w:rPr>
        <w:t xml:space="preserve">ax </w:t>
      </w:r>
      <w:r>
        <w:rPr>
          <w:b/>
        </w:rPr>
        <w:t>P</w:t>
      </w:r>
      <w:r w:rsidRPr="007E3757">
        <w:rPr>
          <w:b/>
        </w:rPr>
        <w:t>ooling</w:t>
      </w:r>
      <w:r>
        <w:rPr>
          <w:b/>
        </w:rPr>
        <w:t xml:space="preserve"> </w:t>
      </w:r>
      <w:r w:rsidRPr="00D743D5">
        <w:t>–</w:t>
      </w:r>
      <w:r>
        <w:rPr>
          <w:b/>
        </w:rPr>
        <w:t xml:space="preserve"> </w:t>
      </w:r>
      <w:r>
        <w:t>Reduction in dimensionality (the hidden layer or output matrix).</w:t>
      </w:r>
    </w:p>
    <w:p w14:paraId="51876B2A" w14:textId="77777777" w:rsidR="00B91C93" w:rsidRPr="00880BB2" w:rsidRDefault="00B91C93" w:rsidP="00C32923">
      <w:pPr>
        <w:pStyle w:val="Bullet"/>
      </w:pPr>
      <w:r w:rsidRPr="007E3757">
        <w:rPr>
          <w:b/>
        </w:rPr>
        <w:lastRenderedPageBreak/>
        <w:t>Naïve Bayes</w:t>
      </w:r>
      <w:r>
        <w:rPr>
          <w:b/>
        </w:rPr>
        <w:t xml:space="preserve"> </w:t>
      </w:r>
      <w:r w:rsidRPr="00D743D5">
        <w:t>–</w:t>
      </w:r>
      <w:r>
        <w:rPr>
          <w:b/>
        </w:rPr>
        <w:t xml:space="preserve"> </w:t>
      </w:r>
      <w:r>
        <w:t>The classification technique used in machine learning based on probabilistic methods.</w:t>
      </w:r>
    </w:p>
    <w:p w14:paraId="532701C6" w14:textId="77777777" w:rsidR="00B91C93" w:rsidRDefault="00B91C93" w:rsidP="00C32923">
      <w:pPr>
        <w:pStyle w:val="Bullet"/>
      </w:pPr>
      <w:r>
        <w:rPr>
          <w:b/>
          <w:bCs/>
        </w:rPr>
        <w:t xml:space="preserve">Named-Entity Features </w:t>
      </w:r>
      <w:r w:rsidRPr="00D743D5">
        <w:t>–</w:t>
      </w:r>
      <w:r>
        <w:rPr>
          <w:b/>
          <w:bCs/>
        </w:rPr>
        <w:t xml:space="preserve"> </w:t>
      </w:r>
      <w:r>
        <w:t>Identification of specific and uniquely named entities.</w:t>
      </w:r>
    </w:p>
    <w:p w14:paraId="1A7BE8C4" w14:textId="77777777" w:rsidR="00B91C93" w:rsidRDefault="00B91C93" w:rsidP="004779E0">
      <w:pPr>
        <w:pStyle w:val="Bullet"/>
      </w:pPr>
      <w:r w:rsidRPr="00BD597F">
        <w:rPr>
          <w:b/>
        </w:rPr>
        <w:t>Natural Language Processing</w:t>
      </w:r>
      <w:r>
        <w:rPr>
          <w:b/>
        </w:rPr>
        <w:t xml:space="preserve"> </w:t>
      </w:r>
      <w:r w:rsidRPr="00D743D5">
        <w:t xml:space="preserve">– </w:t>
      </w:r>
      <w:r w:rsidRPr="00BD597F">
        <w:t>The study of the language we speak.</w:t>
      </w:r>
    </w:p>
    <w:p w14:paraId="1E9D66E5" w14:textId="77777777" w:rsidR="00B91C93" w:rsidRPr="00BD597F" w:rsidRDefault="00B91C93" w:rsidP="00C32923">
      <w:pPr>
        <w:pStyle w:val="Bullet"/>
      </w:pPr>
      <w:r>
        <w:rPr>
          <w:b/>
        </w:rPr>
        <w:t xml:space="preserve">Nonparanormal Approach </w:t>
      </w:r>
      <w:r w:rsidRPr="00D743D5">
        <w:t>–</w:t>
      </w:r>
      <w:r>
        <w:t xml:space="preserve"> An approach which is within the bounds of scientific understanding and is achievable.</w:t>
      </w:r>
    </w:p>
    <w:p w14:paraId="178121CE" w14:textId="77777777" w:rsidR="00B91C93" w:rsidRPr="00BD597F" w:rsidRDefault="00B91C93" w:rsidP="004779E0">
      <w:pPr>
        <w:pStyle w:val="Bullet"/>
      </w:pPr>
      <w:r w:rsidRPr="00BD597F">
        <w:rPr>
          <w:b/>
        </w:rPr>
        <w:t>Optical Character Recognition</w:t>
      </w:r>
      <w:r>
        <w:rPr>
          <w:b/>
        </w:rPr>
        <w:t xml:space="preserve"> </w:t>
      </w:r>
      <w:r w:rsidRPr="00D743D5">
        <w:t xml:space="preserve">– </w:t>
      </w:r>
      <w:r w:rsidRPr="00BD597F">
        <w:t>The process which involves the scanning of an image to extract text.</w:t>
      </w:r>
    </w:p>
    <w:p w14:paraId="4FFAA1AB" w14:textId="77777777" w:rsidR="00B91C93" w:rsidRDefault="00B91C93" w:rsidP="00C32923">
      <w:pPr>
        <w:pStyle w:val="Bullet"/>
      </w:pPr>
      <w:r>
        <w:rPr>
          <w:b/>
          <w:bCs/>
        </w:rPr>
        <w:t xml:space="preserve">Part-Of-Speech Features </w:t>
      </w:r>
      <w:r w:rsidRPr="00D743D5">
        <w:t>–</w:t>
      </w:r>
      <w:r>
        <w:rPr>
          <w:b/>
          <w:bCs/>
        </w:rPr>
        <w:t xml:space="preserve"> </w:t>
      </w:r>
      <w:r>
        <w:t>Words used for naming purposes.</w:t>
      </w:r>
    </w:p>
    <w:p w14:paraId="5D19020C" w14:textId="77777777" w:rsidR="00B91C93" w:rsidRPr="00832367" w:rsidRDefault="00B91C93" w:rsidP="00C32923">
      <w:pPr>
        <w:pStyle w:val="Bullet"/>
      </w:pPr>
      <w:r w:rsidRPr="007E3757">
        <w:rPr>
          <w:b/>
        </w:rPr>
        <w:t>Pulse-Coupled Neural Network</w:t>
      </w:r>
      <w:r>
        <w:rPr>
          <w:b/>
        </w:rPr>
        <w:t xml:space="preserve"> </w:t>
      </w:r>
      <w:r w:rsidRPr="00D743D5">
        <w:t>–</w:t>
      </w:r>
      <w:r>
        <w:rPr>
          <w:b/>
        </w:rPr>
        <w:t xml:space="preserve"> </w:t>
      </w:r>
      <w:r>
        <w:t>A neural network in image processing related tasks; it is a two-dimensional neural network.</w:t>
      </w:r>
    </w:p>
    <w:p w14:paraId="237079E7" w14:textId="77777777" w:rsidR="00B91C93" w:rsidRPr="0043576E" w:rsidRDefault="00B91C93" w:rsidP="00C32923">
      <w:pPr>
        <w:pStyle w:val="Bullet"/>
        <w:rPr>
          <w:bCs/>
        </w:rPr>
      </w:pPr>
      <w:r>
        <w:rPr>
          <w:b/>
        </w:rPr>
        <w:t>Pyramid of Histogram of Visual Words F</w:t>
      </w:r>
      <w:r w:rsidRPr="007E3757">
        <w:rPr>
          <w:b/>
        </w:rPr>
        <w:t>eatures</w:t>
      </w:r>
      <w:r>
        <w:rPr>
          <w:b/>
        </w:rPr>
        <w:t xml:space="preserve"> </w:t>
      </w:r>
      <w:r w:rsidRPr="00D743D5">
        <w:t>–</w:t>
      </w:r>
      <w:r>
        <w:rPr>
          <w:b/>
        </w:rPr>
        <w:t xml:space="preserve"> </w:t>
      </w:r>
      <w:r>
        <w:rPr>
          <w:bCs/>
        </w:rPr>
        <w:t xml:space="preserve">This is used to extract low level visual features in an image. </w:t>
      </w:r>
    </w:p>
    <w:p w14:paraId="2D0149D8" w14:textId="77777777" w:rsidR="00B91C93" w:rsidRPr="00A76818" w:rsidRDefault="00B91C93" w:rsidP="00C32923">
      <w:pPr>
        <w:pStyle w:val="Bullet"/>
      </w:pPr>
      <w:r>
        <w:rPr>
          <w:b/>
        </w:rPr>
        <w:t xml:space="preserve">Rectified Linear Unit </w:t>
      </w:r>
      <w:r w:rsidRPr="00D743D5">
        <w:t>–</w:t>
      </w:r>
      <w:r>
        <w:rPr>
          <w:b/>
        </w:rPr>
        <w:t xml:space="preserve"> </w:t>
      </w:r>
      <w:r>
        <w:t>It is used as an activation function for CNN.</w:t>
      </w:r>
    </w:p>
    <w:p w14:paraId="257A9C6B" w14:textId="77777777" w:rsidR="00B91C93" w:rsidRPr="004369A2" w:rsidRDefault="00B91C93" w:rsidP="00C32923">
      <w:pPr>
        <w:pStyle w:val="Bullet"/>
      </w:pPr>
      <w:r>
        <w:rPr>
          <w:b/>
        </w:rPr>
        <w:t xml:space="preserve">Residual Network </w:t>
      </w:r>
      <w:r w:rsidRPr="00D743D5">
        <w:t>–</w:t>
      </w:r>
      <w:r>
        <w:rPr>
          <w:b/>
        </w:rPr>
        <w:t xml:space="preserve"> </w:t>
      </w:r>
      <w:r>
        <w:t>A typical neural network used for Computer Vison tasks.</w:t>
      </w:r>
    </w:p>
    <w:p w14:paraId="6BCF6A25" w14:textId="77777777" w:rsidR="00B91C93" w:rsidRPr="00BD597F" w:rsidRDefault="00B91C93" w:rsidP="004779E0">
      <w:pPr>
        <w:pStyle w:val="Bullet"/>
      </w:pPr>
      <w:r w:rsidRPr="00BD597F">
        <w:rPr>
          <w:b/>
          <w:bCs/>
        </w:rPr>
        <w:t>Semantic</w:t>
      </w:r>
      <w:r>
        <w:rPr>
          <w:b/>
          <w:bCs/>
        </w:rPr>
        <w:t xml:space="preserve"> </w:t>
      </w:r>
      <w:r w:rsidRPr="00D743D5">
        <w:t xml:space="preserve">– </w:t>
      </w:r>
      <w:r w:rsidRPr="00BD597F">
        <w:t>Explanation of meaning of words and sentences.</w:t>
      </w:r>
    </w:p>
    <w:p w14:paraId="0F27ECE7" w14:textId="77777777" w:rsidR="00B91C93" w:rsidRDefault="00B91C93" w:rsidP="004779E0">
      <w:pPr>
        <w:pStyle w:val="Bullet"/>
      </w:pPr>
      <w:r w:rsidRPr="00BD597F">
        <w:rPr>
          <w:b/>
          <w:bCs/>
        </w:rPr>
        <w:t>Sentiment Analysis</w:t>
      </w:r>
      <w:r>
        <w:rPr>
          <w:b/>
          <w:bCs/>
        </w:rPr>
        <w:t xml:space="preserve"> </w:t>
      </w:r>
      <w:r w:rsidRPr="00D743D5">
        <w:t xml:space="preserve">– </w:t>
      </w:r>
      <w:r w:rsidRPr="00BD597F">
        <w:t>The process used to identify feelings/ opinions associated with certain text pieces and images.</w:t>
      </w:r>
    </w:p>
    <w:p w14:paraId="09B81D48" w14:textId="77777777" w:rsidR="00B91C93" w:rsidRDefault="00B91C93" w:rsidP="00C32923">
      <w:pPr>
        <w:pStyle w:val="Bullet"/>
      </w:pPr>
      <w:r>
        <w:rPr>
          <w:b/>
          <w:bCs/>
        </w:rPr>
        <w:t xml:space="preserve">Static Facial Expressions in the Wild </w:t>
      </w:r>
      <w:r w:rsidRPr="00D743D5">
        <w:t>–</w:t>
      </w:r>
      <w:r>
        <w:t xml:space="preserve"> Dataset used in [6].</w:t>
      </w:r>
      <w:r>
        <w:rPr>
          <w:b/>
          <w:bCs/>
        </w:rPr>
        <w:t xml:space="preserve"> </w:t>
      </w:r>
    </w:p>
    <w:p w14:paraId="774811F1" w14:textId="77777777" w:rsidR="00B91C93" w:rsidRPr="00050E6B" w:rsidRDefault="00B91C93" w:rsidP="00C32923">
      <w:pPr>
        <w:pStyle w:val="Bullet"/>
      </w:pPr>
      <w:r w:rsidRPr="007E3757">
        <w:rPr>
          <w:b/>
        </w:rPr>
        <w:t>Support Vector Machine</w:t>
      </w:r>
      <w:r>
        <w:rPr>
          <w:b/>
        </w:rPr>
        <w:t xml:space="preserve"> </w:t>
      </w:r>
      <w:r w:rsidRPr="00D743D5">
        <w:t>–</w:t>
      </w:r>
      <w:r>
        <w:rPr>
          <w:b/>
        </w:rPr>
        <w:t xml:space="preserve"> </w:t>
      </w:r>
      <w:r>
        <w:t>The classifier used in supervised learning that categorizes data in a plane.</w:t>
      </w:r>
    </w:p>
    <w:p w14:paraId="22E552FF" w14:textId="77777777" w:rsidR="00B91C93" w:rsidRDefault="00B91C93" w:rsidP="00C32923">
      <w:pPr>
        <w:pStyle w:val="Bullet"/>
      </w:pPr>
      <w:r w:rsidRPr="007E3757">
        <w:rPr>
          <w:b/>
        </w:rPr>
        <w:t>Tokenization</w:t>
      </w:r>
      <w:r>
        <w:rPr>
          <w:b/>
        </w:rPr>
        <w:t xml:space="preserve"> </w:t>
      </w:r>
      <w:r w:rsidRPr="00D743D5">
        <w:t>–</w:t>
      </w:r>
      <w:r>
        <w:rPr>
          <w:b/>
        </w:rPr>
        <w:t xml:space="preserve"> </w:t>
      </w:r>
      <w:r>
        <w:t>If a sentence is parsed (broken into chunks), it is tokenized.</w:t>
      </w:r>
    </w:p>
    <w:p w14:paraId="52ADD1A2" w14:textId="77777777" w:rsidR="00B91C93" w:rsidRDefault="00B91C93" w:rsidP="00C32923">
      <w:pPr>
        <w:pStyle w:val="Bullet"/>
      </w:pPr>
      <w:r w:rsidRPr="007E3757">
        <w:rPr>
          <w:b/>
        </w:rPr>
        <w:t>Unsupervised Sentiment Analysis</w:t>
      </w:r>
      <w:r>
        <w:rPr>
          <w:b/>
        </w:rPr>
        <w:t xml:space="preserve"> </w:t>
      </w:r>
      <w:r w:rsidRPr="00D743D5">
        <w:t>–</w:t>
      </w:r>
      <w:r>
        <w:rPr>
          <w:b/>
        </w:rPr>
        <w:t xml:space="preserve"> </w:t>
      </w:r>
      <w:r>
        <w:t xml:space="preserve">The analysis of sentiments using techniques which are unsupervised (information is not labelled). </w:t>
      </w:r>
    </w:p>
    <w:p w14:paraId="75610EBB" w14:textId="3484EB65" w:rsidR="004779E0" w:rsidRDefault="004779E0" w:rsidP="004779E0">
      <w:pPr>
        <w:pStyle w:val="Heading3"/>
        <w:numPr>
          <w:ilvl w:val="0"/>
          <w:numId w:val="0"/>
        </w:numPr>
      </w:pPr>
      <w:bookmarkStart w:id="188" w:name="_Toc25156041"/>
      <w:bookmarkStart w:id="189" w:name="_Toc26362252"/>
      <w:r>
        <w:t>Acronyms</w:t>
      </w:r>
      <w:bookmarkEnd w:id="188"/>
      <w:bookmarkEnd w:id="189"/>
    </w:p>
    <w:p w14:paraId="6A475CA7" w14:textId="57F71F61" w:rsidR="00824340" w:rsidRPr="00824340" w:rsidRDefault="00824340" w:rsidP="009A26E4">
      <w:pPr>
        <w:pStyle w:val="BodyText"/>
      </w:pPr>
      <w:r>
        <w:t>The acronyms used in this document are listed as follows:</w:t>
      </w:r>
    </w:p>
    <w:p w14:paraId="7AAA0F32" w14:textId="77777777" w:rsidR="00B91C93" w:rsidRDefault="00B91C93" w:rsidP="004779E0">
      <w:pPr>
        <w:pStyle w:val="Bullet"/>
      </w:pPr>
      <w:r>
        <w:rPr>
          <w:b/>
          <w:bCs/>
        </w:rPr>
        <w:t xml:space="preserve">BERT </w:t>
      </w:r>
      <w:r w:rsidRPr="00D743D5">
        <w:t>–</w:t>
      </w:r>
      <w:r>
        <w:t xml:space="preserve"> Bidirectional Encoder Representations from Transformer</w:t>
      </w:r>
    </w:p>
    <w:p w14:paraId="6915E05B" w14:textId="77777777" w:rsidR="00B91C93" w:rsidRDefault="00B91C93" w:rsidP="007757DC">
      <w:pPr>
        <w:pStyle w:val="Bullet"/>
        <w:rPr>
          <w:bCs/>
        </w:rPr>
      </w:pPr>
      <w:r w:rsidRPr="007E3757">
        <w:rPr>
          <w:b/>
        </w:rPr>
        <w:t>CAER-Net</w:t>
      </w:r>
      <w:r>
        <w:rPr>
          <w:b/>
        </w:rPr>
        <w:t xml:space="preserve"> </w:t>
      </w:r>
      <w:r w:rsidRPr="00D743D5">
        <w:t>–</w:t>
      </w:r>
      <w:r>
        <w:t xml:space="preserve"> </w:t>
      </w:r>
      <w:r w:rsidRPr="00D3487E">
        <w:rPr>
          <w:bCs/>
        </w:rPr>
        <w:t>Context Aware Emotion Recognition Network</w:t>
      </w:r>
    </w:p>
    <w:p w14:paraId="074CF22E" w14:textId="77777777" w:rsidR="00B91C93" w:rsidRDefault="00B91C93" w:rsidP="004779E0">
      <w:pPr>
        <w:pStyle w:val="Bullet"/>
      </w:pPr>
      <w:r>
        <w:rPr>
          <w:b/>
          <w:bCs/>
        </w:rPr>
        <w:t xml:space="preserve">CUDA </w:t>
      </w:r>
      <w:r w:rsidRPr="00D743D5">
        <w:t>–</w:t>
      </w:r>
      <w:r>
        <w:t xml:space="preserve"> Compute Unified Device Architecture</w:t>
      </w:r>
    </w:p>
    <w:p w14:paraId="2DF39080" w14:textId="77777777" w:rsidR="00B91C93" w:rsidRDefault="00B91C93" w:rsidP="004779E0">
      <w:pPr>
        <w:pStyle w:val="Bullet"/>
      </w:pPr>
      <w:proofErr w:type="spellStart"/>
      <w:r>
        <w:rPr>
          <w:b/>
          <w:bCs/>
        </w:rPr>
        <w:t>ELMo</w:t>
      </w:r>
      <w:proofErr w:type="spellEnd"/>
      <w:r>
        <w:rPr>
          <w:b/>
          <w:bCs/>
        </w:rPr>
        <w:t xml:space="preserve"> </w:t>
      </w:r>
      <w:r w:rsidRPr="00D743D5">
        <w:t>–</w:t>
      </w:r>
      <w:r>
        <w:t xml:space="preserve"> Embeddings from Language Models</w:t>
      </w:r>
    </w:p>
    <w:p w14:paraId="73FB4468" w14:textId="77777777" w:rsidR="00B91C93" w:rsidRDefault="00B91C93" w:rsidP="00C32923">
      <w:pPr>
        <w:pStyle w:val="Bullet"/>
      </w:pPr>
      <w:r>
        <w:rPr>
          <w:b/>
          <w:bCs/>
        </w:rPr>
        <w:t xml:space="preserve">FER-Wild </w:t>
      </w:r>
      <w:r w:rsidRPr="00D743D5">
        <w:t>–</w:t>
      </w:r>
      <w:r>
        <w:t xml:space="preserve"> Facial Expression Recognition in the Wild</w:t>
      </w:r>
    </w:p>
    <w:p w14:paraId="097C35AF" w14:textId="77777777" w:rsidR="00B91C93" w:rsidRPr="000A1AAA" w:rsidRDefault="00B91C93" w:rsidP="004779E0">
      <w:pPr>
        <w:pStyle w:val="Bullet"/>
      </w:pPr>
      <w:r w:rsidRPr="007E3757">
        <w:rPr>
          <w:b/>
        </w:rPr>
        <w:lastRenderedPageBreak/>
        <w:t xml:space="preserve">PHOW </w:t>
      </w:r>
      <w:r w:rsidRPr="00D743D5">
        <w:t>–</w:t>
      </w:r>
      <w:r>
        <w:t xml:space="preserve"> </w:t>
      </w:r>
      <w:r w:rsidRPr="00A90992">
        <w:rPr>
          <w:bCs/>
        </w:rPr>
        <w:t>Pyramid of Histogram of Visual Words</w:t>
      </w:r>
    </w:p>
    <w:p w14:paraId="7D241D43" w14:textId="77777777" w:rsidR="00B91C93" w:rsidRDefault="00B91C93" w:rsidP="004779E0">
      <w:pPr>
        <w:pStyle w:val="Bullet"/>
      </w:pPr>
      <w:r>
        <w:rPr>
          <w:b/>
          <w:bCs/>
        </w:rPr>
        <w:t xml:space="preserve">RAM </w:t>
      </w:r>
      <w:r w:rsidRPr="00D743D5">
        <w:t>–</w:t>
      </w:r>
      <w:r>
        <w:t xml:space="preserve"> Random Access Memory</w:t>
      </w:r>
    </w:p>
    <w:p w14:paraId="6D83975C" w14:textId="77777777" w:rsidR="00B91C93" w:rsidRDefault="00B91C93" w:rsidP="007757DC">
      <w:pPr>
        <w:pStyle w:val="Bullet"/>
        <w:rPr>
          <w:bCs/>
        </w:rPr>
      </w:pPr>
      <w:proofErr w:type="spellStart"/>
      <w:r w:rsidRPr="007E3757">
        <w:rPr>
          <w:b/>
        </w:rPr>
        <w:t>ReLU</w:t>
      </w:r>
      <w:proofErr w:type="spellEnd"/>
      <w:r w:rsidRPr="007E3757">
        <w:rPr>
          <w:b/>
        </w:rPr>
        <w:t xml:space="preserve"> </w:t>
      </w:r>
      <w:r w:rsidRPr="00D743D5">
        <w:t>–</w:t>
      </w:r>
      <w:r>
        <w:t xml:space="preserve"> </w:t>
      </w:r>
      <w:r w:rsidRPr="00CC1602">
        <w:rPr>
          <w:bCs/>
        </w:rPr>
        <w:t>Rectified Linear Unit</w:t>
      </w:r>
    </w:p>
    <w:p w14:paraId="6C52A6B8" w14:textId="77777777" w:rsidR="00B91C93" w:rsidRPr="00CC1602" w:rsidRDefault="00B91C93" w:rsidP="007757DC">
      <w:pPr>
        <w:pStyle w:val="Bullet"/>
        <w:rPr>
          <w:bCs/>
        </w:rPr>
      </w:pPr>
      <w:r w:rsidRPr="007E3757">
        <w:rPr>
          <w:b/>
        </w:rPr>
        <w:t>RESNET</w:t>
      </w:r>
      <w:r>
        <w:rPr>
          <w:b/>
        </w:rPr>
        <w:t xml:space="preserve"> </w:t>
      </w:r>
      <w:r w:rsidRPr="00D743D5">
        <w:t>–</w:t>
      </w:r>
      <w:r>
        <w:t xml:space="preserve"> </w:t>
      </w:r>
      <w:r w:rsidRPr="00D3487E">
        <w:rPr>
          <w:bCs/>
        </w:rPr>
        <w:t>Residual Network</w:t>
      </w:r>
    </w:p>
    <w:p w14:paraId="39D2DC40" w14:textId="77777777" w:rsidR="00B91C93" w:rsidRPr="00CC1602" w:rsidRDefault="00B91C93" w:rsidP="007757DC">
      <w:pPr>
        <w:pStyle w:val="Bullet"/>
      </w:pPr>
      <w:r w:rsidRPr="00CC1602">
        <w:rPr>
          <w:b/>
        </w:rPr>
        <w:t xml:space="preserve">USEA </w:t>
      </w:r>
      <w:r w:rsidRPr="00D743D5">
        <w:t>–</w:t>
      </w:r>
      <w:r>
        <w:t xml:space="preserve"> </w:t>
      </w:r>
      <w:r w:rsidRPr="00CC1602">
        <w:rPr>
          <w:bCs/>
        </w:rPr>
        <w:t>Unsupervised Sentiment Analysis</w:t>
      </w:r>
      <w:r w:rsidRPr="00CC1602">
        <w:rPr>
          <w:b/>
        </w:rPr>
        <w:t xml:space="preserve"> </w:t>
      </w:r>
    </w:p>
    <w:p w14:paraId="48D902DC" w14:textId="09030BA0" w:rsidR="004779E0" w:rsidRDefault="004779E0" w:rsidP="004779E0">
      <w:pPr>
        <w:pStyle w:val="Heading3"/>
        <w:numPr>
          <w:ilvl w:val="0"/>
          <w:numId w:val="0"/>
        </w:numPr>
      </w:pPr>
      <w:bookmarkStart w:id="190" w:name="_Toc25156042"/>
      <w:bookmarkStart w:id="191" w:name="_Toc26362253"/>
      <w:r>
        <w:t>Abbreviations</w:t>
      </w:r>
      <w:bookmarkEnd w:id="190"/>
      <w:bookmarkEnd w:id="191"/>
    </w:p>
    <w:p w14:paraId="54E1AD59" w14:textId="4A2C16E4" w:rsidR="009A26E4" w:rsidRPr="009A26E4" w:rsidRDefault="009A26E4" w:rsidP="009A26E4">
      <w:pPr>
        <w:pStyle w:val="BodyText"/>
      </w:pPr>
      <w:r>
        <w:t>The abbreviations used in this document are listed as follows:</w:t>
      </w:r>
    </w:p>
    <w:p w14:paraId="2C025338" w14:textId="77777777" w:rsidR="00B91C93" w:rsidRPr="00D3487E" w:rsidRDefault="00B91C93" w:rsidP="004779E0">
      <w:pPr>
        <w:pStyle w:val="Bullet"/>
      </w:pPr>
      <w:r w:rsidRPr="007E3757">
        <w:rPr>
          <w:b/>
        </w:rPr>
        <w:t>BN</w:t>
      </w:r>
      <w:r>
        <w:rPr>
          <w:b/>
        </w:rPr>
        <w:t xml:space="preserve"> </w:t>
      </w:r>
      <w:r w:rsidRPr="00D743D5">
        <w:t>–</w:t>
      </w:r>
      <w:r>
        <w:t xml:space="preserve"> </w:t>
      </w:r>
      <w:r w:rsidRPr="00CC1602">
        <w:rPr>
          <w:bCs/>
        </w:rPr>
        <w:t>Batch Normalization</w:t>
      </w:r>
    </w:p>
    <w:p w14:paraId="703F4E1A" w14:textId="77777777" w:rsidR="00B91C93" w:rsidRDefault="00B91C93" w:rsidP="004779E0">
      <w:pPr>
        <w:pStyle w:val="Bullet"/>
      </w:pPr>
      <w:r>
        <w:rPr>
          <w:b/>
          <w:bCs/>
        </w:rPr>
        <w:t xml:space="preserve">CNN </w:t>
      </w:r>
      <w:r w:rsidRPr="00D743D5">
        <w:t>–</w:t>
      </w:r>
      <w:r>
        <w:t xml:space="preserve"> Convolutional Neural Network</w:t>
      </w:r>
    </w:p>
    <w:p w14:paraId="47A43594" w14:textId="77777777" w:rsidR="00B91C93" w:rsidRDefault="00B91C93" w:rsidP="004779E0">
      <w:pPr>
        <w:pStyle w:val="Bullet"/>
      </w:pPr>
      <w:r>
        <w:rPr>
          <w:b/>
          <w:bCs/>
        </w:rPr>
        <w:t xml:space="preserve">CV </w:t>
      </w:r>
      <w:r w:rsidRPr="00D743D5">
        <w:t>–</w:t>
      </w:r>
      <w:r>
        <w:t xml:space="preserve"> Computer Vision</w:t>
      </w:r>
    </w:p>
    <w:p w14:paraId="01A84B9B" w14:textId="77777777" w:rsidR="00B91C93" w:rsidRDefault="00B91C93" w:rsidP="004779E0">
      <w:pPr>
        <w:pStyle w:val="Bullet"/>
      </w:pPr>
      <w:r>
        <w:rPr>
          <w:b/>
          <w:bCs/>
        </w:rPr>
        <w:t xml:space="preserve">DDR </w:t>
      </w:r>
      <w:r w:rsidRPr="00D743D5">
        <w:t>–</w:t>
      </w:r>
      <w:r>
        <w:t xml:space="preserve"> Double Data Rate</w:t>
      </w:r>
    </w:p>
    <w:p w14:paraId="30692ECF" w14:textId="77777777" w:rsidR="00B91C93" w:rsidRDefault="00B91C93" w:rsidP="004779E0">
      <w:pPr>
        <w:pStyle w:val="Bullet"/>
      </w:pPr>
      <w:r>
        <w:rPr>
          <w:b/>
          <w:bCs/>
        </w:rPr>
        <w:t xml:space="preserve">DNN </w:t>
      </w:r>
      <w:r w:rsidRPr="00D743D5">
        <w:t>–</w:t>
      </w:r>
      <w:r>
        <w:t xml:space="preserve"> Deep Neural Network</w:t>
      </w:r>
    </w:p>
    <w:p w14:paraId="4E358933" w14:textId="77777777" w:rsidR="00B91C93" w:rsidRDefault="00B91C93" w:rsidP="004779E0">
      <w:pPr>
        <w:pStyle w:val="Bullet"/>
      </w:pPr>
      <w:r>
        <w:rPr>
          <w:b/>
          <w:bCs/>
        </w:rPr>
        <w:t xml:space="preserve">GLCM </w:t>
      </w:r>
      <w:r w:rsidRPr="00D743D5">
        <w:t>–</w:t>
      </w:r>
      <w:r>
        <w:t xml:space="preserve"> </w:t>
      </w:r>
      <w:proofErr w:type="spellStart"/>
      <w:r>
        <w:t>Gray</w:t>
      </w:r>
      <w:proofErr w:type="spellEnd"/>
      <w:r>
        <w:t xml:space="preserve"> Level Co-occurrence Matrix</w:t>
      </w:r>
    </w:p>
    <w:p w14:paraId="76DD523D" w14:textId="77777777" w:rsidR="00B91C93" w:rsidRDefault="00B91C93" w:rsidP="004779E0">
      <w:pPr>
        <w:pStyle w:val="Bullet"/>
      </w:pPr>
      <w:r>
        <w:rPr>
          <w:b/>
          <w:bCs/>
        </w:rPr>
        <w:t xml:space="preserve">GPU </w:t>
      </w:r>
      <w:r w:rsidRPr="00D743D5">
        <w:t>–</w:t>
      </w:r>
      <w:r>
        <w:t xml:space="preserve"> Graphical Processing Unit</w:t>
      </w:r>
    </w:p>
    <w:p w14:paraId="23A8D51D" w14:textId="77777777" w:rsidR="00B91C93" w:rsidRDefault="00B91C93" w:rsidP="004779E0">
      <w:pPr>
        <w:pStyle w:val="Bullet"/>
      </w:pPr>
      <w:r>
        <w:rPr>
          <w:b/>
          <w:bCs/>
        </w:rPr>
        <w:t xml:space="preserve">IDE </w:t>
      </w:r>
      <w:r w:rsidRPr="00D743D5">
        <w:t>–</w:t>
      </w:r>
      <w:r>
        <w:t xml:space="preserve"> Integrated Development Environment</w:t>
      </w:r>
    </w:p>
    <w:p w14:paraId="1F048331" w14:textId="77777777" w:rsidR="00B91C93" w:rsidRDefault="00B91C93" w:rsidP="004779E0">
      <w:pPr>
        <w:pStyle w:val="Bullet"/>
      </w:pPr>
      <w:r>
        <w:rPr>
          <w:b/>
          <w:bCs/>
        </w:rPr>
        <w:t xml:space="preserve">NLP </w:t>
      </w:r>
      <w:r w:rsidRPr="00D743D5">
        <w:t>–</w:t>
      </w:r>
      <w:r>
        <w:t xml:space="preserve"> Natural Language Processing</w:t>
      </w:r>
    </w:p>
    <w:p w14:paraId="0B29B77C" w14:textId="77777777" w:rsidR="00B91C93" w:rsidRDefault="00B91C93" w:rsidP="004779E0">
      <w:pPr>
        <w:pStyle w:val="Bullet"/>
      </w:pPr>
      <w:r>
        <w:rPr>
          <w:b/>
          <w:bCs/>
        </w:rPr>
        <w:t xml:space="preserve">NLTK </w:t>
      </w:r>
      <w:r w:rsidRPr="00D743D5">
        <w:t>–</w:t>
      </w:r>
      <w:r>
        <w:t xml:space="preserve"> Natural Language Toolkit</w:t>
      </w:r>
    </w:p>
    <w:p w14:paraId="5A70CADD" w14:textId="77777777" w:rsidR="00B91C93" w:rsidRDefault="00B91C93" w:rsidP="004779E0">
      <w:pPr>
        <w:pStyle w:val="Bullet"/>
      </w:pPr>
      <w:r>
        <w:rPr>
          <w:b/>
          <w:bCs/>
        </w:rPr>
        <w:t xml:space="preserve">OCR </w:t>
      </w:r>
      <w:r w:rsidRPr="00D743D5">
        <w:t>–</w:t>
      </w:r>
      <w:r>
        <w:t xml:space="preserve"> Optical Character Recognition</w:t>
      </w:r>
    </w:p>
    <w:p w14:paraId="342370AE" w14:textId="77777777" w:rsidR="00B91C93" w:rsidRPr="00D3487E" w:rsidRDefault="00B91C93" w:rsidP="004779E0">
      <w:pPr>
        <w:pStyle w:val="Bullet"/>
      </w:pPr>
      <w:r w:rsidRPr="007E3757">
        <w:rPr>
          <w:b/>
        </w:rPr>
        <w:t>PCNN</w:t>
      </w:r>
      <w:r>
        <w:rPr>
          <w:b/>
        </w:rPr>
        <w:t xml:space="preserve"> </w:t>
      </w:r>
      <w:r w:rsidRPr="00D743D5">
        <w:t>–</w:t>
      </w:r>
      <w:r>
        <w:t xml:space="preserve"> </w:t>
      </w:r>
      <w:r w:rsidRPr="00D3487E">
        <w:rPr>
          <w:bCs/>
        </w:rPr>
        <w:t>Pulse-Coupled Neural Network</w:t>
      </w:r>
    </w:p>
    <w:p w14:paraId="4EA6885F" w14:textId="77777777" w:rsidR="00B91C93" w:rsidRDefault="00B91C93" w:rsidP="004779E0">
      <w:pPr>
        <w:pStyle w:val="Bullet"/>
      </w:pPr>
      <w:r>
        <w:rPr>
          <w:b/>
          <w:bCs/>
        </w:rPr>
        <w:t xml:space="preserve">PSU </w:t>
      </w:r>
      <w:r w:rsidRPr="00D743D5">
        <w:t>–</w:t>
      </w:r>
      <w:r>
        <w:t xml:space="preserve"> Power Supply Unit</w:t>
      </w:r>
    </w:p>
    <w:p w14:paraId="65CA7116" w14:textId="77777777" w:rsidR="00B91C93" w:rsidRDefault="00B91C93" w:rsidP="004779E0">
      <w:pPr>
        <w:pStyle w:val="Bullet"/>
      </w:pPr>
      <w:r>
        <w:rPr>
          <w:b/>
          <w:bCs/>
        </w:rPr>
        <w:t xml:space="preserve">RNN </w:t>
      </w:r>
      <w:r w:rsidRPr="00D743D5">
        <w:t>–</w:t>
      </w:r>
      <w:r>
        <w:t xml:space="preserve"> Recurrent Neural Network</w:t>
      </w:r>
    </w:p>
    <w:p w14:paraId="22614B43" w14:textId="77777777" w:rsidR="00B91C93" w:rsidRDefault="00B91C93" w:rsidP="004779E0">
      <w:pPr>
        <w:pStyle w:val="Bullet"/>
      </w:pPr>
      <w:r>
        <w:rPr>
          <w:b/>
          <w:bCs/>
        </w:rPr>
        <w:t xml:space="preserve">RPM </w:t>
      </w:r>
      <w:r w:rsidRPr="00D743D5">
        <w:t>–</w:t>
      </w:r>
      <w:r>
        <w:t xml:space="preserve"> Revolutions Per Minute</w:t>
      </w:r>
    </w:p>
    <w:p w14:paraId="0990FCE5" w14:textId="77777777" w:rsidR="00B91C93" w:rsidRDefault="00B91C93" w:rsidP="004779E0">
      <w:pPr>
        <w:pStyle w:val="Bullet"/>
      </w:pPr>
      <w:r w:rsidRPr="00EF295F">
        <w:rPr>
          <w:b/>
          <w:bCs/>
        </w:rPr>
        <w:t>SFEW</w:t>
      </w:r>
      <w:r>
        <w:rPr>
          <w:b/>
          <w:bCs/>
        </w:rPr>
        <w:t xml:space="preserve"> </w:t>
      </w:r>
      <w:r w:rsidRPr="00D743D5">
        <w:t>–</w:t>
      </w:r>
      <w:r>
        <w:t xml:space="preserve"> </w:t>
      </w:r>
      <w:r w:rsidRPr="00C32923">
        <w:t>Static Facial Expressions in the Wild</w:t>
      </w:r>
    </w:p>
    <w:p w14:paraId="1A428F79" w14:textId="77777777" w:rsidR="00B91C93" w:rsidRPr="004779E0" w:rsidRDefault="00B91C93" w:rsidP="004779E0">
      <w:pPr>
        <w:pStyle w:val="Bullet"/>
      </w:pPr>
      <w:r>
        <w:rPr>
          <w:b/>
        </w:rPr>
        <w:t xml:space="preserve">SVM </w:t>
      </w:r>
      <w:r w:rsidRPr="00D743D5">
        <w:t>–</w:t>
      </w:r>
      <w:r>
        <w:t xml:space="preserve"> </w:t>
      </w:r>
      <w:r w:rsidRPr="00D3487E">
        <w:rPr>
          <w:bCs/>
        </w:rPr>
        <w:t>Support Vector Machine</w:t>
      </w:r>
    </w:p>
    <w:p w14:paraId="40EBCC4F" w14:textId="4FD9115F" w:rsidR="009853E0" w:rsidRDefault="00B91C93" w:rsidP="009853E0">
      <w:pPr>
        <w:pStyle w:val="Bullet"/>
      </w:pPr>
      <w:r>
        <w:rPr>
          <w:b/>
          <w:bCs/>
        </w:rPr>
        <w:t xml:space="preserve">TB </w:t>
      </w:r>
      <w:r w:rsidRPr="00D743D5">
        <w:t>–</w:t>
      </w:r>
      <w:r>
        <w:t xml:space="preserve"> Terabyte </w:t>
      </w:r>
    </w:p>
    <w:p w14:paraId="557C53D5" w14:textId="2AE102F0" w:rsidR="009853E0" w:rsidRDefault="009853E0" w:rsidP="009853E0">
      <w:pPr>
        <w:pStyle w:val="Bullet"/>
        <w:numPr>
          <w:ilvl w:val="0"/>
          <w:numId w:val="0"/>
        </w:numPr>
        <w:rPr>
          <w:b/>
          <w:bCs/>
        </w:rPr>
      </w:pPr>
    </w:p>
    <w:p w14:paraId="153A8C27" w14:textId="77777777" w:rsidR="009853E0" w:rsidRPr="009853E0" w:rsidRDefault="009853E0" w:rsidP="009853E0">
      <w:pPr>
        <w:pStyle w:val="Bullet"/>
        <w:numPr>
          <w:ilvl w:val="0"/>
          <w:numId w:val="0"/>
        </w:numPr>
      </w:pPr>
    </w:p>
    <w:p w14:paraId="6621D90F" w14:textId="333E0451" w:rsidR="008E4675" w:rsidRDefault="008E4675" w:rsidP="008F7A73">
      <w:pPr>
        <w:pStyle w:val="Heading2"/>
      </w:pPr>
      <w:bookmarkStart w:id="192" w:name="_Toc26362254"/>
      <w:r>
        <w:lastRenderedPageBreak/>
        <w:t>Appendix C: Dataset</w:t>
      </w:r>
      <w:bookmarkEnd w:id="192"/>
    </w:p>
    <w:p w14:paraId="6D386234" w14:textId="2782D608" w:rsidR="008B58DF" w:rsidRDefault="00A00CA7" w:rsidP="008B58DF">
      <w:pPr>
        <w:pStyle w:val="BodyText"/>
        <w:rPr>
          <w:lang w:val="en-GB"/>
        </w:rPr>
      </w:pPr>
      <w:r>
        <w:rPr>
          <w:lang w:val="en-GB"/>
        </w:rPr>
        <w:t xml:space="preserve">The dataset for </w:t>
      </w:r>
      <w:proofErr w:type="spellStart"/>
      <w:r>
        <w:rPr>
          <w:lang w:val="en-GB"/>
        </w:rPr>
        <w:t>memotion</w:t>
      </w:r>
      <w:proofErr w:type="spellEnd"/>
      <w:r>
        <w:rPr>
          <w:lang w:val="en-GB"/>
        </w:rPr>
        <w:t xml:space="preserve"> analysis is shown below. As it can be seen, it contains the OCR extracted text and its correction, the meme’s link, and the categories of sentiments</w:t>
      </w:r>
      <w:r w:rsidR="00BB445F">
        <w:rPr>
          <w:lang w:val="en-GB"/>
        </w:rPr>
        <w:t xml:space="preserve"> it depicts.</w:t>
      </w:r>
    </w:p>
    <w:p w14:paraId="6159AE45" w14:textId="77777777" w:rsidR="00E15201" w:rsidRDefault="00E15201" w:rsidP="008B58DF">
      <w:pPr>
        <w:pStyle w:val="BodyText"/>
        <w:rPr>
          <w:lang w:val="en-GB"/>
        </w:rPr>
      </w:pPr>
    </w:p>
    <w:p w14:paraId="0F70B760" w14:textId="77777777" w:rsidR="00E15201" w:rsidRDefault="00E15201" w:rsidP="00E15201">
      <w:pPr>
        <w:pStyle w:val="BodyText"/>
        <w:keepNext/>
      </w:pPr>
      <w:r>
        <w:rPr>
          <w:noProof/>
          <w:lang w:val="en-GB"/>
        </w:rPr>
        <w:drawing>
          <wp:inline distT="0" distB="0" distL="0" distR="0" wp14:anchorId="6823AF4F" wp14:editId="24F530E6">
            <wp:extent cx="6063343"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6087430" cy="2742622"/>
                    </a:xfrm>
                    <a:prstGeom prst="rect">
                      <a:avLst/>
                    </a:prstGeom>
                  </pic:spPr>
                </pic:pic>
              </a:graphicData>
            </a:graphic>
          </wp:inline>
        </w:drawing>
      </w:r>
    </w:p>
    <w:p w14:paraId="32046CEB" w14:textId="59EC4E14" w:rsidR="00E15201" w:rsidRDefault="00E15201" w:rsidP="00E15201">
      <w:pPr>
        <w:pStyle w:val="Caption"/>
      </w:pPr>
      <w:bookmarkStart w:id="193" w:name="_Toc26354106"/>
      <w:r>
        <w:t xml:space="preserve">Figure </w:t>
      </w:r>
      <w:r w:rsidR="00A9394C">
        <w:fldChar w:fldCharType="begin"/>
      </w:r>
      <w:r w:rsidR="00A9394C">
        <w:instrText xml:space="preserve"> SEQ Figure \* ARABIC </w:instrText>
      </w:r>
      <w:r w:rsidR="00A9394C">
        <w:fldChar w:fldCharType="separate"/>
      </w:r>
      <w:r>
        <w:rPr>
          <w:noProof/>
        </w:rPr>
        <w:t>4</w:t>
      </w:r>
      <w:r w:rsidR="00A9394C">
        <w:rPr>
          <w:noProof/>
        </w:rPr>
        <w:fldChar w:fldCharType="end"/>
      </w:r>
      <w:r>
        <w:t xml:space="preserve">: </w:t>
      </w:r>
      <w:proofErr w:type="spellStart"/>
      <w:r>
        <w:t>Memotion</w:t>
      </w:r>
      <w:proofErr w:type="spellEnd"/>
      <w:r>
        <w:t xml:space="preserve"> Analysis Dataset</w:t>
      </w:r>
      <w:bookmarkEnd w:id="193"/>
    </w:p>
    <w:p w14:paraId="597C3420" w14:textId="6509C066" w:rsidR="00E15201" w:rsidRDefault="00E15201" w:rsidP="00076E3C">
      <w:pPr>
        <w:pStyle w:val="FigureDescription"/>
        <w:spacing w:line="240" w:lineRule="auto"/>
      </w:pPr>
      <w:r>
        <w:t>The dataset shown above contains OCR extracted text, the links to memes, and their semantic categories for over 6600 memes.</w:t>
      </w:r>
    </w:p>
    <w:p w14:paraId="4226E451" w14:textId="6911DA67" w:rsidR="005866D3" w:rsidRDefault="005866D3" w:rsidP="00076E3C">
      <w:pPr>
        <w:pStyle w:val="FigureDescription"/>
        <w:spacing w:line="240" w:lineRule="auto"/>
      </w:pPr>
    </w:p>
    <w:p w14:paraId="6CF49F98" w14:textId="3E8B7A38" w:rsidR="005866D3" w:rsidRDefault="005866D3" w:rsidP="00076E3C">
      <w:pPr>
        <w:pStyle w:val="FigureDescription"/>
        <w:spacing w:line="240" w:lineRule="auto"/>
      </w:pPr>
    </w:p>
    <w:p w14:paraId="07DC894B" w14:textId="2DFE0E0E" w:rsidR="005866D3" w:rsidRDefault="005866D3" w:rsidP="00076E3C">
      <w:pPr>
        <w:pStyle w:val="FigureDescription"/>
        <w:spacing w:line="240" w:lineRule="auto"/>
      </w:pPr>
    </w:p>
    <w:p w14:paraId="066E09D4" w14:textId="1F1EB6BD" w:rsidR="005866D3" w:rsidRDefault="005866D3" w:rsidP="00076E3C">
      <w:pPr>
        <w:pStyle w:val="FigureDescription"/>
        <w:spacing w:line="240" w:lineRule="auto"/>
      </w:pPr>
    </w:p>
    <w:p w14:paraId="785543D4" w14:textId="763A0BF1" w:rsidR="005866D3" w:rsidRDefault="005866D3" w:rsidP="00076E3C">
      <w:pPr>
        <w:pStyle w:val="FigureDescription"/>
        <w:spacing w:line="240" w:lineRule="auto"/>
      </w:pPr>
    </w:p>
    <w:p w14:paraId="2BE905FA" w14:textId="05E95FA5" w:rsidR="005866D3" w:rsidRDefault="005866D3" w:rsidP="00076E3C">
      <w:pPr>
        <w:pStyle w:val="FigureDescription"/>
        <w:spacing w:line="240" w:lineRule="auto"/>
      </w:pPr>
    </w:p>
    <w:p w14:paraId="6506E613" w14:textId="64ECE102" w:rsidR="005866D3" w:rsidRDefault="005866D3" w:rsidP="00076E3C">
      <w:pPr>
        <w:pStyle w:val="FigureDescription"/>
        <w:spacing w:line="240" w:lineRule="auto"/>
      </w:pPr>
    </w:p>
    <w:p w14:paraId="6E8108CD" w14:textId="708F4AEA" w:rsidR="005866D3" w:rsidRDefault="005866D3" w:rsidP="00076E3C">
      <w:pPr>
        <w:pStyle w:val="FigureDescription"/>
        <w:spacing w:line="240" w:lineRule="auto"/>
      </w:pPr>
    </w:p>
    <w:p w14:paraId="4439E4F9" w14:textId="7C1208EF" w:rsidR="005866D3" w:rsidRDefault="005866D3" w:rsidP="00076E3C">
      <w:pPr>
        <w:pStyle w:val="FigureDescription"/>
        <w:spacing w:line="240" w:lineRule="auto"/>
      </w:pPr>
    </w:p>
    <w:p w14:paraId="5AEDA8EA" w14:textId="4D3374C9" w:rsidR="005866D3" w:rsidRDefault="005866D3" w:rsidP="00076E3C">
      <w:pPr>
        <w:pStyle w:val="FigureDescription"/>
        <w:spacing w:line="240" w:lineRule="auto"/>
      </w:pPr>
    </w:p>
    <w:p w14:paraId="4A143348" w14:textId="14378511" w:rsidR="005866D3" w:rsidRDefault="005866D3" w:rsidP="00076E3C">
      <w:pPr>
        <w:pStyle w:val="FigureDescription"/>
        <w:spacing w:line="240" w:lineRule="auto"/>
      </w:pPr>
    </w:p>
    <w:p w14:paraId="30F8A3C2" w14:textId="43BC96AA" w:rsidR="005866D3" w:rsidRDefault="005866D3" w:rsidP="00076E3C">
      <w:pPr>
        <w:pStyle w:val="FigureDescription"/>
        <w:spacing w:line="240" w:lineRule="auto"/>
      </w:pPr>
    </w:p>
    <w:p w14:paraId="34ECD186" w14:textId="7C2ECC61" w:rsidR="005866D3" w:rsidRDefault="005866D3" w:rsidP="00076E3C">
      <w:pPr>
        <w:pStyle w:val="FigureDescription"/>
        <w:spacing w:line="240" w:lineRule="auto"/>
      </w:pPr>
    </w:p>
    <w:p w14:paraId="2A63A91D" w14:textId="6ADC8D26" w:rsidR="005866D3" w:rsidRDefault="005866D3" w:rsidP="00076E3C">
      <w:pPr>
        <w:pStyle w:val="FigureDescription"/>
        <w:spacing w:line="240" w:lineRule="auto"/>
      </w:pPr>
    </w:p>
    <w:p w14:paraId="2A1FE743" w14:textId="56D33099" w:rsidR="005866D3" w:rsidRDefault="005866D3" w:rsidP="00076E3C">
      <w:pPr>
        <w:pStyle w:val="FigureDescription"/>
        <w:spacing w:line="240" w:lineRule="auto"/>
      </w:pPr>
    </w:p>
    <w:p w14:paraId="7EFC3326" w14:textId="448F0A62" w:rsidR="005866D3" w:rsidRDefault="005866D3" w:rsidP="00076E3C">
      <w:pPr>
        <w:pStyle w:val="FigureDescription"/>
        <w:spacing w:line="240" w:lineRule="auto"/>
      </w:pPr>
    </w:p>
    <w:p w14:paraId="3E8E211A" w14:textId="46F0462F" w:rsidR="005866D3" w:rsidRDefault="005866D3" w:rsidP="00076E3C">
      <w:pPr>
        <w:pStyle w:val="FigureDescription"/>
        <w:spacing w:line="240" w:lineRule="auto"/>
      </w:pPr>
    </w:p>
    <w:p w14:paraId="0AC15191" w14:textId="5FF3A540" w:rsidR="005866D3" w:rsidRDefault="005866D3" w:rsidP="00076E3C">
      <w:pPr>
        <w:pStyle w:val="FigureDescription"/>
        <w:spacing w:line="240" w:lineRule="auto"/>
      </w:pPr>
    </w:p>
    <w:p w14:paraId="21176B4F" w14:textId="2C93C6A0" w:rsidR="005866D3" w:rsidRDefault="005866D3" w:rsidP="00076E3C">
      <w:pPr>
        <w:pStyle w:val="FigureDescription"/>
        <w:spacing w:line="240" w:lineRule="auto"/>
      </w:pPr>
    </w:p>
    <w:p w14:paraId="3C37AAA9" w14:textId="2DDFFAD0" w:rsidR="005866D3" w:rsidRDefault="005866D3" w:rsidP="00076E3C">
      <w:pPr>
        <w:pStyle w:val="FigureDescription"/>
        <w:spacing w:line="240" w:lineRule="auto"/>
      </w:pPr>
    </w:p>
    <w:p w14:paraId="04A5C965" w14:textId="689DBA20" w:rsidR="005866D3" w:rsidRDefault="005866D3" w:rsidP="00076E3C">
      <w:pPr>
        <w:pStyle w:val="FigureDescription"/>
        <w:spacing w:line="240" w:lineRule="auto"/>
      </w:pPr>
    </w:p>
    <w:p w14:paraId="05FA3A77" w14:textId="1A1992CC" w:rsidR="005866D3" w:rsidRDefault="005866D3" w:rsidP="00076E3C">
      <w:pPr>
        <w:pStyle w:val="FigureDescription"/>
        <w:spacing w:line="240" w:lineRule="auto"/>
      </w:pPr>
    </w:p>
    <w:p w14:paraId="622156A0" w14:textId="3E99A175" w:rsidR="005866D3" w:rsidRDefault="005866D3" w:rsidP="00076E3C">
      <w:pPr>
        <w:pStyle w:val="FigureDescription"/>
        <w:spacing w:line="240" w:lineRule="auto"/>
      </w:pPr>
    </w:p>
    <w:p w14:paraId="26D3D587" w14:textId="6622B587" w:rsidR="005866D3" w:rsidRDefault="005866D3" w:rsidP="00076E3C">
      <w:pPr>
        <w:pStyle w:val="FigureDescription"/>
        <w:spacing w:line="240" w:lineRule="auto"/>
      </w:pPr>
    </w:p>
    <w:p w14:paraId="6B8569B8" w14:textId="3A44EF49" w:rsidR="005866D3" w:rsidRDefault="005866D3" w:rsidP="00076E3C">
      <w:pPr>
        <w:pStyle w:val="FigureDescription"/>
        <w:spacing w:line="240" w:lineRule="auto"/>
      </w:pPr>
    </w:p>
    <w:p w14:paraId="019C86BC" w14:textId="77777777" w:rsidR="005866D3" w:rsidRPr="00E15201" w:rsidRDefault="005866D3" w:rsidP="00076E3C">
      <w:pPr>
        <w:pStyle w:val="FigureDescription"/>
        <w:spacing w:line="240" w:lineRule="auto"/>
      </w:pPr>
    </w:p>
    <w:p w14:paraId="50112391" w14:textId="07D1E76F" w:rsidR="0052222B" w:rsidRDefault="009853E0" w:rsidP="008F7A73">
      <w:pPr>
        <w:pStyle w:val="Heading2"/>
      </w:pPr>
      <w:bookmarkStart w:id="194" w:name="_Toc26362255"/>
      <w:r>
        <w:lastRenderedPageBreak/>
        <w:t xml:space="preserve">Appendix </w:t>
      </w:r>
      <w:r w:rsidR="00804ED3">
        <w:t>D</w:t>
      </w:r>
      <w:r>
        <w:t>: Code</w:t>
      </w:r>
      <w:bookmarkEnd w:id="194"/>
    </w:p>
    <w:p w14:paraId="71E66D0A" w14:textId="1A404077" w:rsidR="005E43BE" w:rsidRDefault="005E43BE" w:rsidP="005E43BE">
      <w:pPr>
        <w:pStyle w:val="Heading3"/>
        <w:numPr>
          <w:ilvl w:val="0"/>
          <w:numId w:val="0"/>
        </w:numPr>
        <w:rPr>
          <w:lang w:val="en-GB"/>
        </w:rPr>
      </w:pPr>
      <w:bookmarkStart w:id="195" w:name="_Toc26362256"/>
      <w:r>
        <w:rPr>
          <w:lang w:val="en-GB"/>
        </w:rPr>
        <w:t>Code for Visual Feature Extraction</w:t>
      </w:r>
      <w:bookmarkEnd w:id="195"/>
    </w:p>
    <w:p w14:paraId="2DF5D931" w14:textId="4D0CEEC9" w:rsidR="00421D53" w:rsidRDefault="00421D53" w:rsidP="00421D53">
      <w:pPr>
        <w:pStyle w:val="BodyText"/>
        <w:rPr>
          <w:lang w:val="en-GB"/>
        </w:rPr>
      </w:pPr>
      <w:r>
        <w:rPr>
          <w:lang w:val="en-GB"/>
        </w:rPr>
        <w:t>The code for visual feature extraction is as follows:</w:t>
      </w:r>
    </w:p>
    <w:p w14:paraId="043165CC" w14:textId="77777777" w:rsidR="001720B8" w:rsidRPr="00421D53" w:rsidRDefault="001720B8" w:rsidP="00421D53">
      <w:pPr>
        <w:pStyle w:val="BodyText"/>
        <w:rPr>
          <w:lang w:val="en-GB"/>
        </w:rPr>
      </w:pPr>
    </w:p>
    <w:p w14:paraId="588C6516" w14:textId="77777777" w:rsidR="0014017B" w:rsidRPr="0014017B" w:rsidRDefault="0014017B" w:rsidP="0014017B">
      <w:pPr>
        <w:pStyle w:val="Code"/>
      </w:pPr>
      <w:r w:rsidRPr="0014017B">
        <w:t>import </w:t>
      </w:r>
      <w:proofErr w:type="spellStart"/>
      <w:r w:rsidRPr="0014017B">
        <w:t>skimage</w:t>
      </w:r>
      <w:proofErr w:type="spellEnd"/>
    </w:p>
    <w:p w14:paraId="1D0ED03D" w14:textId="77777777" w:rsidR="0014017B" w:rsidRPr="0014017B" w:rsidRDefault="0014017B" w:rsidP="0014017B">
      <w:pPr>
        <w:pStyle w:val="Code"/>
      </w:pPr>
      <w:r w:rsidRPr="0014017B">
        <w:t>import </w:t>
      </w:r>
      <w:proofErr w:type="spellStart"/>
      <w:r w:rsidRPr="0014017B">
        <w:t>os</w:t>
      </w:r>
      <w:proofErr w:type="spellEnd"/>
    </w:p>
    <w:p w14:paraId="5C57866E" w14:textId="77777777" w:rsidR="0014017B" w:rsidRPr="0014017B" w:rsidRDefault="0014017B" w:rsidP="0014017B">
      <w:pPr>
        <w:pStyle w:val="Code"/>
      </w:pPr>
      <w:r w:rsidRPr="0014017B">
        <w:t>from skimage.io import </w:t>
      </w:r>
      <w:proofErr w:type="spellStart"/>
      <w:r w:rsidRPr="0014017B">
        <w:t>imread</w:t>
      </w:r>
      <w:proofErr w:type="spellEnd"/>
    </w:p>
    <w:p w14:paraId="24CD14BC" w14:textId="77777777" w:rsidR="0014017B" w:rsidRPr="0014017B" w:rsidRDefault="0014017B" w:rsidP="0014017B">
      <w:pPr>
        <w:pStyle w:val="Code"/>
      </w:pPr>
      <w:r w:rsidRPr="0014017B">
        <w:t>from </w:t>
      </w:r>
      <w:proofErr w:type="spellStart"/>
      <w:r w:rsidRPr="0014017B">
        <w:t>skimage.feature</w:t>
      </w:r>
      <w:proofErr w:type="spellEnd"/>
      <w:r w:rsidRPr="0014017B">
        <w:t> import </w:t>
      </w:r>
      <w:proofErr w:type="spellStart"/>
      <w:r w:rsidRPr="0014017B">
        <w:t>greycomatrix</w:t>
      </w:r>
      <w:proofErr w:type="spellEnd"/>
    </w:p>
    <w:p w14:paraId="6AA143EA" w14:textId="77777777" w:rsidR="0014017B" w:rsidRPr="0014017B" w:rsidRDefault="0014017B" w:rsidP="0014017B">
      <w:pPr>
        <w:pStyle w:val="Code"/>
      </w:pPr>
      <w:r w:rsidRPr="0014017B">
        <w:t>from </w:t>
      </w:r>
      <w:proofErr w:type="spellStart"/>
      <w:r w:rsidRPr="0014017B">
        <w:t>skimage.feature</w:t>
      </w:r>
      <w:proofErr w:type="spellEnd"/>
      <w:r w:rsidRPr="0014017B">
        <w:t> import </w:t>
      </w:r>
      <w:proofErr w:type="spellStart"/>
      <w:r w:rsidRPr="0014017B">
        <w:t>greycoprops</w:t>
      </w:r>
      <w:proofErr w:type="spellEnd"/>
    </w:p>
    <w:p w14:paraId="47B75D1F" w14:textId="77777777" w:rsidR="0014017B" w:rsidRPr="0014017B" w:rsidRDefault="0014017B" w:rsidP="0014017B">
      <w:pPr>
        <w:pStyle w:val="Code"/>
      </w:pPr>
      <w:r w:rsidRPr="0014017B">
        <w:t>from datetime import datetime</w:t>
      </w:r>
    </w:p>
    <w:p w14:paraId="607C446D" w14:textId="77777777" w:rsidR="0014017B" w:rsidRPr="0014017B" w:rsidRDefault="0014017B" w:rsidP="0014017B">
      <w:pPr>
        <w:pStyle w:val="Code"/>
      </w:pPr>
      <w:r w:rsidRPr="0014017B">
        <w:t>import </w:t>
      </w:r>
      <w:proofErr w:type="spellStart"/>
      <w:r w:rsidRPr="0014017B">
        <w:t>numpy</w:t>
      </w:r>
      <w:proofErr w:type="spellEnd"/>
      <w:r w:rsidRPr="0014017B">
        <w:t> as np</w:t>
      </w:r>
    </w:p>
    <w:p w14:paraId="1A5A0575" w14:textId="77777777" w:rsidR="0014017B" w:rsidRPr="0014017B" w:rsidRDefault="0014017B" w:rsidP="0014017B">
      <w:pPr>
        <w:pStyle w:val="Code"/>
      </w:pPr>
      <w:r w:rsidRPr="0014017B">
        <w:t>import cv2 as comp</w:t>
      </w:r>
    </w:p>
    <w:p w14:paraId="0A9016A6" w14:textId="77777777" w:rsidR="0014017B" w:rsidRPr="0014017B" w:rsidRDefault="0014017B" w:rsidP="0014017B">
      <w:pPr>
        <w:pStyle w:val="Code"/>
      </w:pPr>
      <w:r w:rsidRPr="0014017B">
        <w:t>import pandas as pd</w:t>
      </w:r>
    </w:p>
    <w:p w14:paraId="54C19A2C" w14:textId="77777777" w:rsidR="0014017B" w:rsidRPr="0014017B" w:rsidRDefault="0014017B" w:rsidP="0014017B">
      <w:pPr>
        <w:pStyle w:val="Code"/>
      </w:pPr>
    </w:p>
    <w:p w14:paraId="224468D9" w14:textId="77777777" w:rsidR="0014017B" w:rsidRPr="0014017B" w:rsidRDefault="0014017B" w:rsidP="0014017B">
      <w:pPr>
        <w:pStyle w:val="Code"/>
      </w:pPr>
      <w:r w:rsidRPr="0014017B">
        <w:t>start = </w:t>
      </w:r>
      <w:proofErr w:type="spellStart"/>
      <w:r w:rsidRPr="0014017B">
        <w:t>datetime.now</w:t>
      </w:r>
      <w:proofErr w:type="spellEnd"/>
      <w:r w:rsidRPr="0014017B">
        <w:t>()</w:t>
      </w:r>
    </w:p>
    <w:p w14:paraId="064C10B0" w14:textId="77777777" w:rsidR="0014017B" w:rsidRPr="0014017B" w:rsidRDefault="0014017B" w:rsidP="0014017B">
      <w:pPr>
        <w:pStyle w:val="Code"/>
      </w:pPr>
      <w:r w:rsidRPr="0014017B">
        <w:t>df = pd.read_csv('./shuffled.csv', encoding='latin-1').drop_duplicates()</w:t>
      </w:r>
    </w:p>
    <w:p w14:paraId="2F28D63A" w14:textId="77777777" w:rsidR="0014017B" w:rsidRPr="0014017B" w:rsidRDefault="0014017B" w:rsidP="0014017B">
      <w:pPr>
        <w:pStyle w:val="Code"/>
      </w:pPr>
      <w:proofErr w:type="spellStart"/>
      <w:r w:rsidRPr="0014017B">
        <w:t>df.dropna</w:t>
      </w:r>
      <w:proofErr w:type="spellEnd"/>
      <w:r w:rsidRPr="0014017B">
        <w:t>(</w:t>
      </w:r>
      <w:proofErr w:type="spellStart"/>
      <w:r w:rsidRPr="0014017B">
        <w:t>inplace</w:t>
      </w:r>
      <w:proofErr w:type="spellEnd"/>
      <w:r w:rsidRPr="0014017B">
        <w:t>=True)</w:t>
      </w:r>
    </w:p>
    <w:p w14:paraId="4CAF41F1" w14:textId="77777777" w:rsidR="0014017B" w:rsidRPr="0014017B" w:rsidRDefault="0014017B" w:rsidP="0014017B">
      <w:pPr>
        <w:pStyle w:val="Code"/>
      </w:pPr>
      <w:r w:rsidRPr="0014017B">
        <w:t>df2 = </w:t>
      </w:r>
      <w:proofErr w:type="spellStart"/>
      <w:r w:rsidRPr="0014017B">
        <w:t>pd.DataFrame</w:t>
      </w:r>
      <w:proofErr w:type="spellEnd"/>
      <w:r w:rsidRPr="0014017B">
        <w:t>(index=range(</w:t>
      </w:r>
      <w:proofErr w:type="spellStart"/>
      <w:r w:rsidRPr="0014017B">
        <w:t>df.shape</w:t>
      </w:r>
      <w:proofErr w:type="spellEnd"/>
      <w:r w:rsidRPr="0014017B">
        <w:t>[0]),columns=range(7))</w:t>
      </w:r>
    </w:p>
    <w:p w14:paraId="7A819057" w14:textId="77777777" w:rsidR="0014017B" w:rsidRPr="0014017B" w:rsidRDefault="0014017B" w:rsidP="0014017B">
      <w:pPr>
        <w:pStyle w:val="Code"/>
      </w:pPr>
      <w:r w:rsidRPr="0014017B">
        <w:t>df2.columns=['name', 'contrast', 'energy', 'homogeneity', 'correlation', 'dissimilarity', 'ASM']</w:t>
      </w:r>
    </w:p>
    <w:p w14:paraId="578B58FC" w14:textId="77777777" w:rsidR="0014017B" w:rsidRPr="0014017B" w:rsidRDefault="0014017B" w:rsidP="0014017B">
      <w:pPr>
        <w:pStyle w:val="Code"/>
      </w:pPr>
      <w:r w:rsidRPr="0014017B">
        <w:t>print(</w:t>
      </w:r>
      <w:proofErr w:type="spellStart"/>
      <w:r w:rsidRPr="0014017B">
        <w:t>df.shape</w:t>
      </w:r>
      <w:proofErr w:type="spellEnd"/>
      <w:r w:rsidRPr="0014017B">
        <w:t>[0])</w:t>
      </w:r>
    </w:p>
    <w:p w14:paraId="17E18D4C" w14:textId="77777777" w:rsidR="0014017B" w:rsidRPr="0014017B" w:rsidRDefault="0014017B" w:rsidP="0014017B">
      <w:pPr>
        <w:pStyle w:val="Code"/>
      </w:pPr>
    </w:p>
    <w:p w14:paraId="42F6569B" w14:textId="77777777" w:rsidR="0014017B" w:rsidRPr="0014017B" w:rsidRDefault="0014017B" w:rsidP="0014017B">
      <w:pPr>
        <w:pStyle w:val="Code"/>
      </w:pPr>
      <w:proofErr w:type="spellStart"/>
      <w:r w:rsidRPr="0014017B">
        <w:t>i</w:t>
      </w:r>
      <w:proofErr w:type="spellEnd"/>
      <w:r w:rsidRPr="0014017B">
        <w:t>=0</w:t>
      </w:r>
    </w:p>
    <w:p w14:paraId="7F654269" w14:textId="77777777" w:rsidR="0014017B" w:rsidRPr="0014017B" w:rsidRDefault="0014017B" w:rsidP="0014017B">
      <w:pPr>
        <w:pStyle w:val="Code"/>
      </w:pPr>
      <w:r w:rsidRPr="0014017B">
        <w:t>directory=</w:t>
      </w:r>
      <w:proofErr w:type="spellStart"/>
      <w:r w:rsidRPr="0014017B">
        <w:t>r'D</w:t>
      </w:r>
      <w:proofErr w:type="spellEnd"/>
      <w:r w:rsidRPr="0014017B">
        <w:t>:\FYP - Final Year Project\Task 8\data_7000'</w:t>
      </w:r>
    </w:p>
    <w:p w14:paraId="6AB1A8A2" w14:textId="77777777" w:rsidR="0014017B" w:rsidRPr="0014017B" w:rsidRDefault="0014017B" w:rsidP="0014017B">
      <w:pPr>
        <w:pStyle w:val="Code"/>
      </w:pPr>
      <w:r w:rsidRPr="0014017B">
        <w:t>for filename in df.name:</w:t>
      </w:r>
    </w:p>
    <w:p w14:paraId="3C9F3DAC" w14:textId="77777777" w:rsidR="0014017B" w:rsidRPr="0014017B" w:rsidRDefault="0014017B" w:rsidP="0014017B">
      <w:pPr>
        <w:pStyle w:val="Code"/>
      </w:pPr>
      <w:r w:rsidRPr="0014017B">
        <w:t>    path = </w:t>
      </w:r>
      <w:proofErr w:type="spellStart"/>
      <w:r w:rsidRPr="0014017B">
        <w:t>os.path.join</w:t>
      </w:r>
      <w:proofErr w:type="spellEnd"/>
      <w:r w:rsidRPr="0014017B">
        <w:t>(directory, filename)</w:t>
      </w:r>
    </w:p>
    <w:p w14:paraId="440DBBC3" w14:textId="77777777" w:rsidR="0014017B" w:rsidRPr="0014017B" w:rsidRDefault="0014017B" w:rsidP="0014017B">
      <w:pPr>
        <w:pStyle w:val="Code"/>
      </w:pPr>
      <w:r w:rsidRPr="0014017B">
        <w:t>    if(filename != 'got_GOT-Meme-9.png'):</w:t>
      </w:r>
    </w:p>
    <w:p w14:paraId="5DE8FE3B" w14:textId="77777777" w:rsidR="0014017B" w:rsidRPr="0014017B" w:rsidRDefault="0014017B" w:rsidP="0014017B">
      <w:pPr>
        <w:pStyle w:val="Code"/>
      </w:pPr>
      <w:r w:rsidRPr="0014017B">
        <w:t>        </w:t>
      </w:r>
      <w:proofErr w:type="spellStart"/>
      <w:r w:rsidRPr="0014017B">
        <w:t>im</w:t>
      </w:r>
      <w:proofErr w:type="spellEnd"/>
      <w:r w:rsidRPr="0014017B">
        <w:t> = </w:t>
      </w:r>
      <w:proofErr w:type="spellStart"/>
      <w:r w:rsidRPr="0014017B">
        <w:t>imread</w:t>
      </w:r>
      <w:proofErr w:type="spellEnd"/>
      <w:r w:rsidRPr="0014017B">
        <w:t>(path, </w:t>
      </w:r>
      <w:proofErr w:type="spellStart"/>
      <w:r w:rsidRPr="0014017B">
        <w:t>as_gray</w:t>
      </w:r>
      <w:proofErr w:type="spellEnd"/>
      <w:r w:rsidRPr="0014017B">
        <w:t>=True)</w:t>
      </w:r>
    </w:p>
    <w:p w14:paraId="4E6E07D5" w14:textId="77777777" w:rsidR="0014017B" w:rsidRPr="0014017B" w:rsidRDefault="0014017B" w:rsidP="0014017B">
      <w:pPr>
        <w:pStyle w:val="Code"/>
      </w:pPr>
      <w:r w:rsidRPr="0014017B">
        <w:t>        #im = imread('D:/FYP - Final Year Project/Task 8/data_7000/got_GOT-Meme-9.png', as_gray=True)</w:t>
      </w:r>
    </w:p>
    <w:p w14:paraId="6E2F4D85" w14:textId="77777777" w:rsidR="0014017B" w:rsidRPr="0014017B" w:rsidRDefault="0014017B" w:rsidP="0014017B">
      <w:pPr>
        <w:pStyle w:val="Code"/>
      </w:pPr>
      <w:r w:rsidRPr="0014017B">
        <w:t>        </w:t>
      </w:r>
      <w:proofErr w:type="spellStart"/>
      <w:r w:rsidRPr="0014017B">
        <w:t>im</w:t>
      </w:r>
      <w:proofErr w:type="spellEnd"/>
      <w:r w:rsidRPr="0014017B">
        <w:t> = </w:t>
      </w:r>
      <w:proofErr w:type="spellStart"/>
      <w:r w:rsidRPr="0014017B">
        <w:t>skimage.img_as_ubyte</w:t>
      </w:r>
      <w:proofErr w:type="spellEnd"/>
      <w:r w:rsidRPr="0014017B">
        <w:t>(</w:t>
      </w:r>
      <w:proofErr w:type="spellStart"/>
      <w:r w:rsidRPr="0014017B">
        <w:t>im</w:t>
      </w:r>
      <w:proofErr w:type="spellEnd"/>
      <w:r w:rsidRPr="0014017B">
        <w:t>)</w:t>
      </w:r>
    </w:p>
    <w:p w14:paraId="27BDCAAC" w14:textId="77777777" w:rsidR="0014017B" w:rsidRPr="0014017B" w:rsidRDefault="0014017B" w:rsidP="0014017B">
      <w:pPr>
        <w:pStyle w:val="Code"/>
      </w:pPr>
      <w:r w:rsidRPr="0014017B">
        <w:t>        </w:t>
      </w:r>
      <w:proofErr w:type="spellStart"/>
      <w:r w:rsidRPr="0014017B">
        <w:t>im</w:t>
      </w:r>
      <w:proofErr w:type="spellEnd"/>
      <w:r w:rsidRPr="0014017B">
        <w:t> = </w:t>
      </w:r>
      <w:proofErr w:type="spellStart"/>
      <w:r w:rsidRPr="0014017B">
        <w:t>im</w:t>
      </w:r>
      <w:proofErr w:type="spellEnd"/>
      <w:r w:rsidRPr="0014017B">
        <w:t> / 32</w:t>
      </w:r>
    </w:p>
    <w:p w14:paraId="3714FCEE" w14:textId="77777777" w:rsidR="0014017B" w:rsidRPr="0014017B" w:rsidRDefault="0014017B" w:rsidP="0014017B">
      <w:pPr>
        <w:pStyle w:val="Code"/>
      </w:pPr>
      <w:r w:rsidRPr="0014017B">
        <w:t>        </w:t>
      </w:r>
      <w:proofErr w:type="spellStart"/>
      <w:r w:rsidRPr="0014017B">
        <w:t>im</w:t>
      </w:r>
      <w:proofErr w:type="spellEnd"/>
      <w:r w:rsidRPr="0014017B">
        <w:t> = </w:t>
      </w:r>
      <w:proofErr w:type="spellStart"/>
      <w:r w:rsidRPr="0014017B">
        <w:t>im.astype</w:t>
      </w:r>
      <w:proofErr w:type="spellEnd"/>
      <w:r w:rsidRPr="0014017B">
        <w:t>(int)</w:t>
      </w:r>
    </w:p>
    <w:p w14:paraId="3B380523" w14:textId="77777777" w:rsidR="0014017B" w:rsidRPr="0014017B" w:rsidRDefault="0014017B" w:rsidP="0014017B">
      <w:pPr>
        <w:pStyle w:val="Code"/>
      </w:pPr>
      <w:r w:rsidRPr="0014017B">
        <w:t>        g = greycomatrix(im, [1], [0], levels=8, symmetric=False, normed=True)</w:t>
      </w:r>
    </w:p>
    <w:p w14:paraId="6F29DEE9" w14:textId="77777777" w:rsidR="0014017B" w:rsidRPr="0014017B" w:rsidRDefault="0014017B" w:rsidP="0014017B">
      <w:pPr>
        <w:pStyle w:val="Code"/>
      </w:pPr>
      <w:r w:rsidRPr="0014017B">
        <w:t>        df2.loc[</w:t>
      </w:r>
      <w:proofErr w:type="spellStart"/>
      <w:r w:rsidRPr="0014017B">
        <w:t>i</w:t>
      </w:r>
      <w:proofErr w:type="spellEnd"/>
      <w:r w:rsidRPr="0014017B">
        <w:t>, 'name'] = filename</w:t>
      </w:r>
    </w:p>
    <w:p w14:paraId="345990A0" w14:textId="77777777" w:rsidR="0014017B" w:rsidRPr="0014017B" w:rsidRDefault="0014017B" w:rsidP="0014017B">
      <w:pPr>
        <w:pStyle w:val="Code"/>
      </w:pPr>
      <w:r w:rsidRPr="0014017B">
        <w:t>        contrast = </w:t>
      </w:r>
      <w:proofErr w:type="spellStart"/>
      <w:r w:rsidRPr="0014017B">
        <w:t>greycoprops</w:t>
      </w:r>
      <w:proofErr w:type="spellEnd"/>
      <w:r w:rsidRPr="0014017B">
        <w:t>(g, 'contrast')[0][0]</w:t>
      </w:r>
    </w:p>
    <w:p w14:paraId="6B0E06E4" w14:textId="77777777" w:rsidR="0014017B" w:rsidRPr="0014017B" w:rsidRDefault="0014017B" w:rsidP="0014017B">
      <w:pPr>
        <w:pStyle w:val="Code"/>
      </w:pPr>
      <w:r w:rsidRPr="0014017B">
        <w:t>        df2.loc[</w:t>
      </w:r>
      <w:proofErr w:type="spellStart"/>
      <w:r w:rsidRPr="0014017B">
        <w:t>i</w:t>
      </w:r>
      <w:proofErr w:type="spellEnd"/>
      <w:r w:rsidRPr="0014017B">
        <w:t>, 'contrast'] = round(contrast,2)</w:t>
      </w:r>
    </w:p>
    <w:p w14:paraId="142B3E95" w14:textId="77777777" w:rsidR="0014017B" w:rsidRPr="0014017B" w:rsidRDefault="0014017B" w:rsidP="0014017B">
      <w:pPr>
        <w:pStyle w:val="Code"/>
      </w:pPr>
      <w:r w:rsidRPr="0014017B">
        <w:t>        energy = </w:t>
      </w:r>
      <w:proofErr w:type="spellStart"/>
      <w:r w:rsidRPr="0014017B">
        <w:t>greycoprops</w:t>
      </w:r>
      <w:proofErr w:type="spellEnd"/>
      <w:r w:rsidRPr="0014017B">
        <w:t>(g, 'energy')[0][0]</w:t>
      </w:r>
    </w:p>
    <w:p w14:paraId="5A0CA761" w14:textId="77777777" w:rsidR="0014017B" w:rsidRPr="0014017B" w:rsidRDefault="0014017B" w:rsidP="0014017B">
      <w:pPr>
        <w:pStyle w:val="Code"/>
      </w:pPr>
      <w:r w:rsidRPr="0014017B">
        <w:t>        df2.loc[</w:t>
      </w:r>
      <w:proofErr w:type="spellStart"/>
      <w:r w:rsidRPr="0014017B">
        <w:t>i</w:t>
      </w:r>
      <w:proofErr w:type="spellEnd"/>
      <w:r w:rsidRPr="0014017B">
        <w:t>, 'energy'] = round(energy,2)</w:t>
      </w:r>
    </w:p>
    <w:p w14:paraId="327E187E" w14:textId="77777777" w:rsidR="0014017B" w:rsidRPr="0014017B" w:rsidRDefault="0014017B" w:rsidP="0014017B">
      <w:pPr>
        <w:pStyle w:val="Code"/>
      </w:pPr>
      <w:r w:rsidRPr="0014017B">
        <w:t>        homogeneity = </w:t>
      </w:r>
      <w:proofErr w:type="spellStart"/>
      <w:r w:rsidRPr="0014017B">
        <w:t>greycoprops</w:t>
      </w:r>
      <w:proofErr w:type="spellEnd"/>
      <w:r w:rsidRPr="0014017B">
        <w:t>(g, 'homogeneity')[0][0]</w:t>
      </w:r>
    </w:p>
    <w:p w14:paraId="2A7E74F6" w14:textId="77777777" w:rsidR="0014017B" w:rsidRPr="0014017B" w:rsidRDefault="0014017B" w:rsidP="0014017B">
      <w:pPr>
        <w:pStyle w:val="Code"/>
      </w:pPr>
      <w:r w:rsidRPr="0014017B">
        <w:t>        df2.loc[</w:t>
      </w:r>
      <w:proofErr w:type="spellStart"/>
      <w:r w:rsidRPr="0014017B">
        <w:t>i</w:t>
      </w:r>
      <w:proofErr w:type="spellEnd"/>
      <w:r w:rsidRPr="0014017B">
        <w:t>, 'homogeneity'] = round(homogeneity, 2)</w:t>
      </w:r>
    </w:p>
    <w:p w14:paraId="5059DD61" w14:textId="77777777" w:rsidR="0014017B" w:rsidRPr="0014017B" w:rsidRDefault="0014017B" w:rsidP="0014017B">
      <w:pPr>
        <w:pStyle w:val="Code"/>
      </w:pPr>
      <w:r w:rsidRPr="0014017B">
        <w:t>        correlation = </w:t>
      </w:r>
      <w:proofErr w:type="spellStart"/>
      <w:r w:rsidRPr="0014017B">
        <w:t>greycoprops</w:t>
      </w:r>
      <w:proofErr w:type="spellEnd"/>
      <w:r w:rsidRPr="0014017B">
        <w:t>(g, 'correlation')[0][0]</w:t>
      </w:r>
    </w:p>
    <w:p w14:paraId="228EAE2D" w14:textId="77777777" w:rsidR="0014017B" w:rsidRPr="0014017B" w:rsidRDefault="0014017B" w:rsidP="0014017B">
      <w:pPr>
        <w:pStyle w:val="Code"/>
      </w:pPr>
      <w:r w:rsidRPr="0014017B">
        <w:t>        df2.loc[</w:t>
      </w:r>
      <w:proofErr w:type="spellStart"/>
      <w:r w:rsidRPr="0014017B">
        <w:t>i</w:t>
      </w:r>
      <w:proofErr w:type="spellEnd"/>
      <w:r w:rsidRPr="0014017B">
        <w:t>, 'correlation'] = round(correlation, 2)</w:t>
      </w:r>
    </w:p>
    <w:p w14:paraId="56BCC951" w14:textId="77777777" w:rsidR="0014017B" w:rsidRPr="0014017B" w:rsidRDefault="0014017B" w:rsidP="0014017B">
      <w:pPr>
        <w:pStyle w:val="Code"/>
      </w:pPr>
      <w:r w:rsidRPr="0014017B">
        <w:t>        dissimilarity = </w:t>
      </w:r>
      <w:proofErr w:type="spellStart"/>
      <w:r w:rsidRPr="0014017B">
        <w:t>greycoprops</w:t>
      </w:r>
      <w:proofErr w:type="spellEnd"/>
      <w:r w:rsidRPr="0014017B">
        <w:t>(g, 'dissimilarity')[0][0]</w:t>
      </w:r>
    </w:p>
    <w:p w14:paraId="23840185" w14:textId="77777777" w:rsidR="0014017B" w:rsidRPr="0014017B" w:rsidRDefault="0014017B" w:rsidP="0014017B">
      <w:pPr>
        <w:pStyle w:val="Code"/>
      </w:pPr>
      <w:r w:rsidRPr="0014017B">
        <w:t>        df2.loc[</w:t>
      </w:r>
      <w:proofErr w:type="spellStart"/>
      <w:r w:rsidRPr="0014017B">
        <w:t>i</w:t>
      </w:r>
      <w:proofErr w:type="spellEnd"/>
      <w:r w:rsidRPr="0014017B">
        <w:t>, 'dissimilarity'] = round(dissimilarity, 2)</w:t>
      </w:r>
    </w:p>
    <w:p w14:paraId="1A3AFDAC" w14:textId="77777777" w:rsidR="0014017B" w:rsidRPr="0014017B" w:rsidRDefault="0014017B" w:rsidP="0014017B">
      <w:pPr>
        <w:pStyle w:val="Code"/>
      </w:pPr>
      <w:r w:rsidRPr="0014017B">
        <w:lastRenderedPageBreak/>
        <w:t>        ASM = </w:t>
      </w:r>
      <w:proofErr w:type="spellStart"/>
      <w:r w:rsidRPr="0014017B">
        <w:t>greycoprops</w:t>
      </w:r>
      <w:proofErr w:type="spellEnd"/>
      <w:r w:rsidRPr="0014017B">
        <w:t>(g, 'ASM')[0][0]</w:t>
      </w:r>
    </w:p>
    <w:p w14:paraId="6422655B" w14:textId="77777777" w:rsidR="0014017B" w:rsidRPr="0014017B" w:rsidRDefault="0014017B" w:rsidP="0014017B">
      <w:pPr>
        <w:pStyle w:val="Code"/>
      </w:pPr>
      <w:r w:rsidRPr="0014017B">
        <w:t>        df2.loc[</w:t>
      </w:r>
      <w:proofErr w:type="spellStart"/>
      <w:r w:rsidRPr="0014017B">
        <w:t>i</w:t>
      </w:r>
      <w:proofErr w:type="spellEnd"/>
      <w:r w:rsidRPr="0014017B">
        <w:t>, 'ASM'] = round(ASM, 2)</w:t>
      </w:r>
    </w:p>
    <w:p w14:paraId="169744E7" w14:textId="77777777" w:rsidR="0014017B" w:rsidRPr="0014017B" w:rsidRDefault="0014017B" w:rsidP="0014017B">
      <w:pPr>
        <w:pStyle w:val="Code"/>
      </w:pPr>
      <w:r w:rsidRPr="0014017B">
        <w:t>        print("IMAGE", </w:t>
      </w:r>
      <w:proofErr w:type="spellStart"/>
      <w:r w:rsidRPr="0014017B">
        <w:t>i</w:t>
      </w:r>
      <w:proofErr w:type="spellEnd"/>
      <w:r w:rsidRPr="0014017B">
        <w:t>,": ", filename)</w:t>
      </w:r>
    </w:p>
    <w:p w14:paraId="443B1A86" w14:textId="7706E037" w:rsidR="0014017B" w:rsidRPr="0014017B" w:rsidRDefault="0014017B" w:rsidP="0014017B">
      <w:pPr>
        <w:pStyle w:val="Code"/>
      </w:pPr>
      <w:r w:rsidRPr="0014017B">
        <w:t>        print('contrast is: ', contrast)</w:t>
      </w:r>
    </w:p>
    <w:p w14:paraId="2A7560E5" w14:textId="0E28F862" w:rsidR="0014017B" w:rsidRPr="0014017B" w:rsidRDefault="0014017B" w:rsidP="0014017B">
      <w:pPr>
        <w:pStyle w:val="Code"/>
      </w:pPr>
      <w:r w:rsidRPr="0014017B">
        <w:t>        print('energy is: ', energy)</w:t>
      </w:r>
    </w:p>
    <w:p w14:paraId="7412FF57" w14:textId="05AB2A7C" w:rsidR="0014017B" w:rsidRPr="0014017B" w:rsidRDefault="0014017B" w:rsidP="0014017B">
      <w:pPr>
        <w:pStyle w:val="Code"/>
      </w:pPr>
      <w:r w:rsidRPr="0014017B">
        <w:t>        print('homogeneity is: ', homogeneity)</w:t>
      </w:r>
    </w:p>
    <w:p w14:paraId="17DA97C1" w14:textId="3DB47FAD" w:rsidR="0014017B" w:rsidRPr="0014017B" w:rsidRDefault="0014017B" w:rsidP="0014017B">
      <w:pPr>
        <w:pStyle w:val="Code"/>
      </w:pPr>
      <w:r w:rsidRPr="0014017B">
        <w:t>        print('correlation is: ', correlation)</w:t>
      </w:r>
    </w:p>
    <w:p w14:paraId="37FC975D" w14:textId="0C367770" w:rsidR="0014017B" w:rsidRPr="0014017B" w:rsidRDefault="0014017B" w:rsidP="0014017B">
      <w:pPr>
        <w:pStyle w:val="Code"/>
      </w:pPr>
      <w:r w:rsidRPr="0014017B">
        <w:t>        print('dissimilarity is: ', dissimilarity)</w:t>
      </w:r>
    </w:p>
    <w:p w14:paraId="704792DD" w14:textId="777EB6FD" w:rsidR="0014017B" w:rsidRPr="0014017B" w:rsidRDefault="0014017B" w:rsidP="0014017B">
      <w:pPr>
        <w:pStyle w:val="Code"/>
      </w:pPr>
      <w:r w:rsidRPr="0014017B">
        <w:t>        print('ASM is: ', ASM)</w:t>
      </w:r>
    </w:p>
    <w:p w14:paraId="04DA1E73" w14:textId="03DD9D1D" w:rsidR="0014017B" w:rsidRPr="0014017B" w:rsidRDefault="0014017B" w:rsidP="0014017B">
      <w:pPr>
        <w:pStyle w:val="Code"/>
      </w:pPr>
      <w:r w:rsidRPr="0014017B">
        <w:t>        print()</w:t>
      </w:r>
    </w:p>
    <w:p w14:paraId="226D128B" w14:textId="1C78B246" w:rsidR="0014017B" w:rsidRPr="0014017B" w:rsidRDefault="0014017B" w:rsidP="0014017B">
      <w:pPr>
        <w:pStyle w:val="Code"/>
      </w:pPr>
      <w:r w:rsidRPr="0014017B">
        <w:t>    </w:t>
      </w:r>
      <w:proofErr w:type="spellStart"/>
      <w:r w:rsidRPr="0014017B">
        <w:t>i</w:t>
      </w:r>
      <w:proofErr w:type="spellEnd"/>
      <w:r w:rsidRPr="0014017B">
        <w:t> += 1</w:t>
      </w:r>
    </w:p>
    <w:p w14:paraId="6DF53C81" w14:textId="789F06EA" w:rsidR="0014017B" w:rsidRPr="0014017B" w:rsidRDefault="0014017B" w:rsidP="0014017B">
      <w:pPr>
        <w:pStyle w:val="Code"/>
      </w:pPr>
      <w:r w:rsidRPr="0014017B">
        <w:t>df2.to_csv('glcm.csv', index=False)</w:t>
      </w:r>
    </w:p>
    <w:p w14:paraId="741F0EA1" w14:textId="77777777" w:rsidR="0014017B" w:rsidRPr="0014017B" w:rsidRDefault="0014017B" w:rsidP="0014017B">
      <w:pPr>
        <w:pStyle w:val="Code"/>
      </w:pPr>
      <w:r w:rsidRPr="0014017B">
        <w:t>print()</w:t>
      </w:r>
    </w:p>
    <w:p w14:paraId="66813ABC" w14:textId="77777777" w:rsidR="0014017B" w:rsidRPr="0014017B" w:rsidRDefault="0014017B" w:rsidP="0014017B">
      <w:pPr>
        <w:pStyle w:val="Code"/>
      </w:pPr>
      <w:r w:rsidRPr="0014017B">
        <w:t>print("time taken by this file:")</w:t>
      </w:r>
    </w:p>
    <w:p w14:paraId="06B72F11" w14:textId="77777777" w:rsidR="0014017B" w:rsidRPr="0014017B" w:rsidRDefault="0014017B" w:rsidP="0014017B">
      <w:pPr>
        <w:pStyle w:val="Code"/>
      </w:pPr>
      <w:r w:rsidRPr="0014017B">
        <w:t>print(</w:t>
      </w:r>
      <w:proofErr w:type="spellStart"/>
      <w:r w:rsidRPr="0014017B">
        <w:t>datetime.now</w:t>
      </w:r>
      <w:proofErr w:type="spellEnd"/>
      <w:r w:rsidRPr="0014017B">
        <w:t>() - start)</w:t>
      </w:r>
    </w:p>
    <w:p w14:paraId="38818511" w14:textId="77777777" w:rsidR="0014017B" w:rsidRPr="0014017B" w:rsidRDefault="0014017B" w:rsidP="0014017B">
      <w:pPr>
        <w:pStyle w:val="Code"/>
      </w:pPr>
    </w:p>
    <w:p w14:paraId="1770F927" w14:textId="2F8BE221" w:rsidR="00EE7C36" w:rsidRDefault="0025714B" w:rsidP="0025714B">
      <w:pPr>
        <w:pStyle w:val="Heading3"/>
        <w:numPr>
          <w:ilvl w:val="0"/>
          <w:numId w:val="0"/>
        </w:numPr>
        <w:rPr>
          <w:lang w:val="en-GB"/>
        </w:rPr>
      </w:pPr>
      <w:bookmarkStart w:id="196" w:name="_Toc26362257"/>
      <w:r>
        <w:rPr>
          <w:lang w:val="en-GB"/>
        </w:rPr>
        <w:t>Code for Textual Classification</w:t>
      </w:r>
      <w:bookmarkEnd w:id="196"/>
    </w:p>
    <w:p w14:paraId="246ECED4" w14:textId="1DEB556A" w:rsidR="0025714B" w:rsidRDefault="0025714B" w:rsidP="0025714B">
      <w:pPr>
        <w:pStyle w:val="BodyText"/>
        <w:rPr>
          <w:lang w:val="en-GB"/>
        </w:rPr>
      </w:pPr>
      <w:r>
        <w:rPr>
          <w:lang w:val="en-GB"/>
        </w:rPr>
        <w:t>The following is the code for textual classification:</w:t>
      </w:r>
    </w:p>
    <w:p w14:paraId="683895C7" w14:textId="77777777" w:rsidR="00116197" w:rsidRDefault="00116197" w:rsidP="0025714B">
      <w:pPr>
        <w:pStyle w:val="BodyText"/>
        <w:rPr>
          <w:lang w:val="en-GB"/>
        </w:rPr>
      </w:pPr>
    </w:p>
    <w:p w14:paraId="0C3AE332" w14:textId="77777777" w:rsidR="00B40BB8" w:rsidRPr="00664457" w:rsidRDefault="00B40BB8" w:rsidP="00B40BB8">
      <w:pPr>
        <w:pStyle w:val="Code"/>
        <w:rPr>
          <w:szCs w:val="18"/>
        </w:rPr>
      </w:pPr>
      <w:r w:rsidRPr="00664457">
        <w:rPr>
          <w:szCs w:val="18"/>
        </w:rPr>
        <w:t>{</w:t>
      </w:r>
    </w:p>
    <w:p w14:paraId="4A2ABD3F" w14:textId="77777777" w:rsidR="00B40BB8" w:rsidRPr="00664457" w:rsidRDefault="00B40BB8" w:rsidP="00B40BB8">
      <w:pPr>
        <w:pStyle w:val="Code"/>
        <w:rPr>
          <w:szCs w:val="18"/>
        </w:rPr>
      </w:pPr>
      <w:r w:rsidRPr="00664457">
        <w:rPr>
          <w:szCs w:val="18"/>
        </w:rPr>
        <w:t xml:space="preserve"> "cells": [</w:t>
      </w:r>
    </w:p>
    <w:p w14:paraId="64AAE9AF" w14:textId="77777777" w:rsidR="00B40BB8" w:rsidRPr="00664457" w:rsidRDefault="00B40BB8" w:rsidP="00B40BB8">
      <w:pPr>
        <w:pStyle w:val="Code"/>
        <w:rPr>
          <w:szCs w:val="18"/>
        </w:rPr>
      </w:pPr>
      <w:r w:rsidRPr="00664457">
        <w:rPr>
          <w:szCs w:val="18"/>
        </w:rPr>
        <w:t xml:space="preserve">  {</w:t>
      </w:r>
    </w:p>
    <w:p w14:paraId="0BD3C993"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56E8CE90"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177,</w:t>
      </w:r>
    </w:p>
    <w:p w14:paraId="3C495310" w14:textId="77777777" w:rsidR="00B40BB8" w:rsidRPr="00664457" w:rsidRDefault="00B40BB8" w:rsidP="00B40BB8">
      <w:pPr>
        <w:pStyle w:val="Code"/>
        <w:rPr>
          <w:szCs w:val="18"/>
        </w:rPr>
      </w:pPr>
      <w:r w:rsidRPr="00664457">
        <w:rPr>
          <w:szCs w:val="18"/>
        </w:rPr>
        <w:t xml:space="preserve">   "metadata": {},</w:t>
      </w:r>
    </w:p>
    <w:p w14:paraId="6404641A" w14:textId="77777777" w:rsidR="00B40BB8" w:rsidRPr="00664457" w:rsidRDefault="00B40BB8" w:rsidP="00B40BB8">
      <w:pPr>
        <w:pStyle w:val="Code"/>
        <w:rPr>
          <w:szCs w:val="18"/>
        </w:rPr>
      </w:pPr>
      <w:r w:rsidRPr="00664457">
        <w:rPr>
          <w:szCs w:val="18"/>
        </w:rPr>
        <w:t xml:space="preserve">   "outputs": [],</w:t>
      </w:r>
    </w:p>
    <w:p w14:paraId="17812ABD" w14:textId="77777777" w:rsidR="00B40BB8" w:rsidRPr="00664457" w:rsidRDefault="00B40BB8" w:rsidP="00B40BB8">
      <w:pPr>
        <w:pStyle w:val="Code"/>
        <w:rPr>
          <w:szCs w:val="18"/>
        </w:rPr>
      </w:pPr>
      <w:r w:rsidRPr="00664457">
        <w:rPr>
          <w:szCs w:val="18"/>
        </w:rPr>
        <w:t xml:space="preserve">   "source": [</w:t>
      </w:r>
    </w:p>
    <w:p w14:paraId="515160B6" w14:textId="77777777" w:rsidR="00B40BB8" w:rsidRPr="00664457" w:rsidRDefault="00B40BB8" w:rsidP="00B40BB8">
      <w:pPr>
        <w:pStyle w:val="Code"/>
        <w:rPr>
          <w:szCs w:val="18"/>
        </w:rPr>
      </w:pPr>
      <w:r w:rsidRPr="00664457">
        <w:rPr>
          <w:szCs w:val="18"/>
        </w:rPr>
        <w:t xml:space="preserve">    "import </w:t>
      </w:r>
      <w:proofErr w:type="spellStart"/>
      <w:r w:rsidRPr="00664457">
        <w:rPr>
          <w:szCs w:val="18"/>
        </w:rPr>
        <w:t>numpy</w:t>
      </w:r>
      <w:proofErr w:type="spellEnd"/>
      <w:r w:rsidRPr="00664457">
        <w:rPr>
          <w:szCs w:val="18"/>
        </w:rPr>
        <w:t xml:space="preserve"> as np\n",</w:t>
      </w:r>
    </w:p>
    <w:p w14:paraId="39F80DF8" w14:textId="77777777" w:rsidR="00B40BB8" w:rsidRPr="00664457" w:rsidRDefault="00B40BB8" w:rsidP="00B40BB8">
      <w:pPr>
        <w:pStyle w:val="Code"/>
        <w:rPr>
          <w:szCs w:val="18"/>
        </w:rPr>
      </w:pPr>
      <w:r w:rsidRPr="00664457">
        <w:rPr>
          <w:szCs w:val="18"/>
        </w:rPr>
        <w:t xml:space="preserve">    "import pandas as pd\n",</w:t>
      </w:r>
    </w:p>
    <w:p w14:paraId="7C3CB37D" w14:textId="77777777" w:rsidR="00B40BB8" w:rsidRPr="00664457" w:rsidRDefault="00B40BB8" w:rsidP="00B40BB8">
      <w:pPr>
        <w:pStyle w:val="Code"/>
        <w:rPr>
          <w:szCs w:val="18"/>
        </w:rPr>
      </w:pPr>
      <w:r w:rsidRPr="00664457">
        <w:rPr>
          <w:szCs w:val="18"/>
        </w:rPr>
        <w:t xml:space="preserve">    "import </w:t>
      </w:r>
      <w:proofErr w:type="spellStart"/>
      <w:r w:rsidRPr="00664457">
        <w:rPr>
          <w:szCs w:val="18"/>
        </w:rPr>
        <w:t>gensim.downloader</w:t>
      </w:r>
      <w:proofErr w:type="spellEnd"/>
      <w:r w:rsidRPr="00664457">
        <w:rPr>
          <w:szCs w:val="18"/>
        </w:rPr>
        <w:t xml:space="preserve"> as </w:t>
      </w:r>
      <w:proofErr w:type="spellStart"/>
      <w:r w:rsidRPr="00664457">
        <w:rPr>
          <w:szCs w:val="18"/>
        </w:rPr>
        <w:t>api</w:t>
      </w:r>
      <w:proofErr w:type="spellEnd"/>
      <w:r w:rsidRPr="00664457">
        <w:rPr>
          <w:szCs w:val="18"/>
        </w:rPr>
        <w:t>\n",</w:t>
      </w:r>
    </w:p>
    <w:p w14:paraId="3FBEBECB"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keras.preprocessing.text</w:t>
      </w:r>
      <w:proofErr w:type="spellEnd"/>
      <w:r w:rsidRPr="00664457">
        <w:rPr>
          <w:szCs w:val="18"/>
        </w:rPr>
        <w:t xml:space="preserve"> import Tokenizer\n",</w:t>
      </w:r>
    </w:p>
    <w:p w14:paraId="13AA394E"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keras.preprocessing.sequence</w:t>
      </w:r>
      <w:proofErr w:type="spellEnd"/>
      <w:r w:rsidRPr="00664457">
        <w:rPr>
          <w:szCs w:val="18"/>
        </w:rPr>
        <w:t xml:space="preserve"> import </w:t>
      </w:r>
      <w:proofErr w:type="spellStart"/>
      <w:r w:rsidRPr="00664457">
        <w:rPr>
          <w:szCs w:val="18"/>
        </w:rPr>
        <w:t>pad_sequences</w:t>
      </w:r>
      <w:proofErr w:type="spellEnd"/>
      <w:r w:rsidRPr="00664457">
        <w:rPr>
          <w:szCs w:val="18"/>
        </w:rPr>
        <w:t>\n",</w:t>
      </w:r>
    </w:p>
    <w:p w14:paraId="04652AB9"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keras.layers</w:t>
      </w:r>
      <w:proofErr w:type="spellEnd"/>
      <w:r w:rsidRPr="00664457">
        <w:rPr>
          <w:szCs w:val="18"/>
        </w:rPr>
        <w:t xml:space="preserve"> import Dense, Input, GlobalMaxPooling1D, Conv1D, Embedding, MaxPooling1D\n",</w:t>
      </w:r>
    </w:p>
    <w:p w14:paraId="3824B654"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keras.models</w:t>
      </w:r>
      <w:proofErr w:type="spellEnd"/>
      <w:r w:rsidRPr="00664457">
        <w:rPr>
          <w:szCs w:val="18"/>
        </w:rPr>
        <w:t xml:space="preserve"> import Model\n",</w:t>
      </w:r>
    </w:p>
    <w:p w14:paraId="7373740D"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keras.models</w:t>
      </w:r>
      <w:proofErr w:type="spellEnd"/>
      <w:r w:rsidRPr="00664457">
        <w:rPr>
          <w:szCs w:val="18"/>
        </w:rPr>
        <w:t xml:space="preserve"> import </w:t>
      </w:r>
      <w:proofErr w:type="spellStart"/>
      <w:r w:rsidRPr="00664457">
        <w:rPr>
          <w:szCs w:val="18"/>
        </w:rPr>
        <w:t>load_model</w:t>
      </w:r>
      <w:proofErr w:type="spellEnd"/>
      <w:r w:rsidRPr="00664457">
        <w:rPr>
          <w:szCs w:val="18"/>
        </w:rPr>
        <w:t>\n",</w:t>
      </w:r>
    </w:p>
    <w:p w14:paraId="2F381820"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keras.initializers</w:t>
      </w:r>
      <w:proofErr w:type="spellEnd"/>
      <w:r w:rsidRPr="00664457">
        <w:rPr>
          <w:szCs w:val="18"/>
        </w:rPr>
        <w:t xml:space="preserve"> import Constant\n",</w:t>
      </w:r>
    </w:p>
    <w:p w14:paraId="160251C7" w14:textId="77777777" w:rsidR="00B40BB8" w:rsidRPr="00664457" w:rsidRDefault="00B40BB8" w:rsidP="00B40BB8">
      <w:pPr>
        <w:pStyle w:val="Code"/>
        <w:rPr>
          <w:szCs w:val="18"/>
        </w:rPr>
      </w:pPr>
      <w:r w:rsidRPr="00664457">
        <w:rPr>
          <w:szCs w:val="18"/>
        </w:rPr>
        <w:t xml:space="preserve">    "import </w:t>
      </w:r>
      <w:proofErr w:type="spellStart"/>
      <w:r w:rsidRPr="00664457">
        <w:rPr>
          <w:szCs w:val="18"/>
        </w:rPr>
        <w:t>matplotlib.pyplot</w:t>
      </w:r>
      <w:proofErr w:type="spellEnd"/>
      <w:r w:rsidRPr="00664457">
        <w:rPr>
          <w:szCs w:val="18"/>
        </w:rPr>
        <w:t xml:space="preserve"> as </w:t>
      </w:r>
      <w:proofErr w:type="spellStart"/>
      <w:r w:rsidRPr="00664457">
        <w:rPr>
          <w:szCs w:val="18"/>
        </w:rPr>
        <w:t>plt</w:t>
      </w:r>
      <w:proofErr w:type="spellEnd"/>
      <w:r w:rsidRPr="00664457">
        <w:rPr>
          <w:szCs w:val="18"/>
        </w:rPr>
        <w:t>\n",</w:t>
      </w:r>
    </w:p>
    <w:p w14:paraId="72080413"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sklearn.metrics</w:t>
      </w:r>
      <w:proofErr w:type="spellEnd"/>
      <w:r w:rsidRPr="00664457">
        <w:rPr>
          <w:szCs w:val="18"/>
        </w:rPr>
        <w:t xml:space="preserve"> import </w:t>
      </w:r>
      <w:proofErr w:type="spellStart"/>
      <w:r w:rsidRPr="00664457">
        <w:rPr>
          <w:szCs w:val="18"/>
        </w:rPr>
        <w:t>classification_report</w:t>
      </w:r>
      <w:proofErr w:type="spellEnd"/>
      <w:r w:rsidRPr="00664457">
        <w:rPr>
          <w:szCs w:val="18"/>
        </w:rPr>
        <w:t>\n",</w:t>
      </w:r>
    </w:p>
    <w:p w14:paraId="3891435D" w14:textId="77777777" w:rsidR="00B40BB8" w:rsidRPr="00664457" w:rsidRDefault="00B40BB8" w:rsidP="00B40BB8">
      <w:pPr>
        <w:pStyle w:val="Code"/>
        <w:rPr>
          <w:szCs w:val="18"/>
        </w:rPr>
      </w:pPr>
      <w:r w:rsidRPr="00664457">
        <w:rPr>
          <w:szCs w:val="18"/>
        </w:rPr>
        <w:t xml:space="preserve">    "from </w:t>
      </w:r>
      <w:proofErr w:type="spellStart"/>
      <w:r w:rsidRPr="00664457">
        <w:rPr>
          <w:szCs w:val="18"/>
        </w:rPr>
        <w:t>sklearn.metrics</w:t>
      </w:r>
      <w:proofErr w:type="spellEnd"/>
      <w:r w:rsidRPr="00664457">
        <w:rPr>
          <w:szCs w:val="18"/>
        </w:rPr>
        <w:t xml:space="preserve"> import </w:t>
      </w:r>
      <w:proofErr w:type="spellStart"/>
      <w:r w:rsidRPr="00664457">
        <w:rPr>
          <w:szCs w:val="18"/>
        </w:rPr>
        <w:t>accuracy_score</w:t>
      </w:r>
      <w:proofErr w:type="spellEnd"/>
      <w:r w:rsidRPr="00664457">
        <w:rPr>
          <w:szCs w:val="18"/>
        </w:rPr>
        <w:t>\n",</w:t>
      </w:r>
    </w:p>
    <w:p w14:paraId="37D2275E" w14:textId="77777777" w:rsidR="00B40BB8" w:rsidRPr="00664457" w:rsidRDefault="00B40BB8" w:rsidP="00B40BB8">
      <w:pPr>
        <w:pStyle w:val="Code"/>
        <w:rPr>
          <w:szCs w:val="18"/>
        </w:rPr>
      </w:pPr>
      <w:r w:rsidRPr="00664457">
        <w:rPr>
          <w:szCs w:val="18"/>
        </w:rPr>
        <w:t xml:space="preserve">    "\n",</w:t>
      </w:r>
    </w:p>
    <w:p w14:paraId="143D2029" w14:textId="77777777" w:rsidR="00B40BB8" w:rsidRPr="00664457" w:rsidRDefault="00B40BB8" w:rsidP="00B40BB8">
      <w:pPr>
        <w:pStyle w:val="Code"/>
        <w:rPr>
          <w:szCs w:val="18"/>
        </w:rPr>
      </w:pPr>
      <w:r w:rsidRPr="00664457">
        <w:rPr>
          <w:szCs w:val="18"/>
        </w:rPr>
        <w:t xml:space="preserve">    "headers = [\"name\", \"link\", \"</w:t>
      </w:r>
      <w:proofErr w:type="spellStart"/>
      <w:r w:rsidRPr="00664457">
        <w:rPr>
          <w:szCs w:val="18"/>
        </w:rPr>
        <w:t>extraxted</w:t>
      </w:r>
      <w:proofErr w:type="spellEnd"/>
      <w:r w:rsidRPr="00664457">
        <w:rPr>
          <w:szCs w:val="18"/>
        </w:rPr>
        <w:t>\", \"corrected\", \"</w:t>
      </w:r>
      <w:proofErr w:type="spellStart"/>
      <w:r w:rsidRPr="00664457">
        <w:rPr>
          <w:szCs w:val="18"/>
        </w:rPr>
        <w:t>Humor</w:t>
      </w:r>
      <w:proofErr w:type="spellEnd"/>
      <w:r w:rsidRPr="00664457">
        <w:rPr>
          <w:szCs w:val="18"/>
        </w:rPr>
        <w:t>\",\n",</w:t>
      </w:r>
    </w:p>
    <w:p w14:paraId="080784AA" w14:textId="77777777" w:rsidR="00B40BB8" w:rsidRPr="00664457" w:rsidRDefault="00B40BB8" w:rsidP="00B40BB8">
      <w:pPr>
        <w:pStyle w:val="Code"/>
        <w:rPr>
          <w:szCs w:val="18"/>
        </w:rPr>
      </w:pPr>
      <w:r w:rsidRPr="00664457">
        <w:rPr>
          <w:szCs w:val="18"/>
        </w:rPr>
        <w:t xml:space="preserve">    "           \"Sarcasm\", \"offense\",\"Motivation\",\"sentiment\" ]\n",</w:t>
      </w:r>
    </w:p>
    <w:p w14:paraId="237910FA" w14:textId="77777777" w:rsidR="00B40BB8" w:rsidRPr="00664457" w:rsidRDefault="00B40BB8" w:rsidP="00B40BB8">
      <w:pPr>
        <w:pStyle w:val="Code"/>
        <w:rPr>
          <w:szCs w:val="18"/>
        </w:rPr>
      </w:pPr>
      <w:r w:rsidRPr="00664457">
        <w:rPr>
          <w:szCs w:val="18"/>
        </w:rPr>
        <w:t xml:space="preserve">    "df = </w:t>
      </w:r>
      <w:proofErr w:type="spellStart"/>
      <w:r w:rsidRPr="00664457">
        <w:rPr>
          <w:szCs w:val="18"/>
        </w:rPr>
        <w:t>pd.read_csv</w:t>
      </w:r>
      <w:proofErr w:type="spellEnd"/>
      <w:r w:rsidRPr="00664457">
        <w:rPr>
          <w:szCs w:val="18"/>
        </w:rPr>
        <w:t>(\"./data.csv\", encoding='latin-1',\n",</w:t>
      </w:r>
    </w:p>
    <w:p w14:paraId="768D0888" w14:textId="77777777" w:rsidR="00B40BB8" w:rsidRPr="00664457" w:rsidRDefault="00B40BB8" w:rsidP="00B40BB8">
      <w:pPr>
        <w:pStyle w:val="Code"/>
        <w:rPr>
          <w:szCs w:val="18"/>
        </w:rPr>
      </w:pPr>
      <w:r w:rsidRPr="00664457">
        <w:rPr>
          <w:szCs w:val="18"/>
        </w:rPr>
        <w:lastRenderedPageBreak/>
        <w:t xml:space="preserve">    "                  header=None, names=headers).sample(frac=1).</w:t>
      </w:r>
      <w:proofErr w:type="spellStart"/>
      <w:r w:rsidRPr="00664457">
        <w:rPr>
          <w:szCs w:val="18"/>
        </w:rPr>
        <w:t>drop_duplicates</w:t>
      </w:r>
      <w:proofErr w:type="spellEnd"/>
      <w:r w:rsidRPr="00664457">
        <w:rPr>
          <w:szCs w:val="18"/>
        </w:rPr>
        <w:t>()\n",</w:t>
      </w:r>
    </w:p>
    <w:p w14:paraId="1B8D2EB6" w14:textId="77777777" w:rsidR="00B40BB8" w:rsidRPr="00664457" w:rsidRDefault="00B40BB8" w:rsidP="00B40BB8">
      <w:pPr>
        <w:pStyle w:val="Code"/>
        <w:rPr>
          <w:szCs w:val="18"/>
        </w:rPr>
      </w:pPr>
      <w:r w:rsidRPr="00664457">
        <w:rPr>
          <w:szCs w:val="18"/>
        </w:rPr>
        <w:t xml:space="preserve">    "df=</w:t>
      </w:r>
      <w:proofErr w:type="spellStart"/>
      <w:r w:rsidRPr="00664457">
        <w:rPr>
          <w:szCs w:val="18"/>
        </w:rPr>
        <w:t>df.drop</w:t>
      </w:r>
      <w:proofErr w:type="spellEnd"/>
      <w:r w:rsidRPr="00664457">
        <w:rPr>
          <w:szCs w:val="18"/>
        </w:rPr>
        <w:t>([ \"Motivation\",\"sentiment\", \"name\", \"link\", \"</w:t>
      </w:r>
      <w:proofErr w:type="spellStart"/>
      <w:r w:rsidRPr="00664457">
        <w:rPr>
          <w:szCs w:val="18"/>
        </w:rPr>
        <w:t>extraxted</w:t>
      </w:r>
      <w:proofErr w:type="spellEnd"/>
      <w:r w:rsidRPr="00664457">
        <w:rPr>
          <w:szCs w:val="18"/>
        </w:rPr>
        <w:t>\"], axis=1)\n",</w:t>
      </w:r>
    </w:p>
    <w:p w14:paraId="1245C5C6" w14:textId="77777777" w:rsidR="00B40BB8" w:rsidRPr="00664457" w:rsidRDefault="00B40BB8" w:rsidP="00B40BB8">
      <w:pPr>
        <w:pStyle w:val="Code"/>
        <w:rPr>
          <w:szCs w:val="18"/>
        </w:rPr>
      </w:pPr>
      <w:r w:rsidRPr="00664457">
        <w:rPr>
          <w:szCs w:val="18"/>
        </w:rPr>
        <w:t xml:space="preserve">    "df.Sarcasm=df.Sarcasm.replace({\"twisted_meaning\":1,\"very_twisted\":1,\"general\": 0,\"</w:t>
      </w:r>
      <w:proofErr w:type="spellStart"/>
      <w:r w:rsidRPr="00664457">
        <w:rPr>
          <w:szCs w:val="18"/>
        </w:rPr>
        <w:t>not_sarcastic</w:t>
      </w:r>
      <w:proofErr w:type="spellEnd"/>
      <w:r w:rsidRPr="00664457">
        <w:rPr>
          <w:szCs w:val="18"/>
        </w:rPr>
        <w:t>\": 0})\n",</w:t>
      </w:r>
    </w:p>
    <w:p w14:paraId="19C1059D" w14:textId="77777777" w:rsidR="00B40BB8" w:rsidRPr="00664457" w:rsidRDefault="00B40BB8" w:rsidP="00B40BB8">
      <w:pPr>
        <w:pStyle w:val="Code"/>
        <w:rPr>
          <w:szCs w:val="18"/>
        </w:rPr>
      </w:pPr>
      <w:r w:rsidRPr="00664457">
        <w:rPr>
          <w:szCs w:val="18"/>
        </w:rPr>
        <w:t xml:space="preserve">    "df.Humor=df.Humor.replace({\"funny\":1,\"very_funny\":1,\"hilarious\": 1,\"</w:t>
      </w:r>
      <w:proofErr w:type="spellStart"/>
      <w:r w:rsidRPr="00664457">
        <w:rPr>
          <w:szCs w:val="18"/>
        </w:rPr>
        <w:t>not_funny</w:t>
      </w:r>
      <w:proofErr w:type="spellEnd"/>
      <w:r w:rsidRPr="00664457">
        <w:rPr>
          <w:szCs w:val="18"/>
        </w:rPr>
        <w:t>\": 0})\n",</w:t>
      </w:r>
    </w:p>
    <w:p w14:paraId="1D0112DB" w14:textId="77777777" w:rsidR="00B40BB8" w:rsidRPr="00664457" w:rsidRDefault="00B40BB8" w:rsidP="00B40BB8">
      <w:pPr>
        <w:pStyle w:val="Code"/>
        <w:rPr>
          <w:szCs w:val="18"/>
        </w:rPr>
      </w:pPr>
      <w:r w:rsidRPr="00664457">
        <w:rPr>
          <w:szCs w:val="18"/>
        </w:rPr>
        <w:t xml:space="preserve">    "df.offense=df.offense.replace({\"very_offensive\":1,\"slight\":1,\"not_offensive\": 0,\"</w:t>
      </w:r>
      <w:proofErr w:type="spellStart"/>
      <w:r w:rsidRPr="00664457">
        <w:rPr>
          <w:szCs w:val="18"/>
        </w:rPr>
        <w:t>hateful_offensive</w:t>
      </w:r>
      <w:proofErr w:type="spellEnd"/>
      <w:r w:rsidRPr="00664457">
        <w:rPr>
          <w:szCs w:val="18"/>
        </w:rPr>
        <w:t>\": 1})\n",</w:t>
      </w:r>
    </w:p>
    <w:p w14:paraId="4D3D2596" w14:textId="77777777" w:rsidR="00B40BB8" w:rsidRPr="00664457" w:rsidRDefault="00B40BB8" w:rsidP="00B40BB8">
      <w:pPr>
        <w:pStyle w:val="Code"/>
        <w:rPr>
          <w:szCs w:val="18"/>
        </w:rPr>
      </w:pPr>
      <w:r w:rsidRPr="00664457">
        <w:rPr>
          <w:szCs w:val="18"/>
        </w:rPr>
        <w:t xml:space="preserve">    "df=</w:t>
      </w:r>
      <w:proofErr w:type="spellStart"/>
      <w:r w:rsidRPr="00664457">
        <w:rPr>
          <w:szCs w:val="18"/>
        </w:rPr>
        <w:t>df.dropna</w:t>
      </w:r>
      <w:proofErr w:type="spellEnd"/>
      <w:r w:rsidRPr="00664457">
        <w:rPr>
          <w:szCs w:val="18"/>
        </w:rPr>
        <w:t>()\n",</w:t>
      </w:r>
    </w:p>
    <w:p w14:paraId="3DD7D704" w14:textId="77777777" w:rsidR="00B40BB8" w:rsidRPr="00664457" w:rsidRDefault="00B40BB8" w:rsidP="00B40BB8">
      <w:pPr>
        <w:pStyle w:val="Code"/>
        <w:rPr>
          <w:szCs w:val="18"/>
        </w:rPr>
      </w:pPr>
      <w:r w:rsidRPr="00664457">
        <w:rPr>
          <w:szCs w:val="18"/>
        </w:rPr>
        <w:t xml:space="preserve">    "df=</w:t>
      </w:r>
      <w:proofErr w:type="spellStart"/>
      <w:r w:rsidRPr="00664457">
        <w:rPr>
          <w:szCs w:val="18"/>
        </w:rPr>
        <w:t>df.drop</w:t>
      </w:r>
      <w:proofErr w:type="spellEnd"/>
      <w:r w:rsidRPr="00664457">
        <w:rPr>
          <w:szCs w:val="18"/>
        </w:rPr>
        <w:t>(df[(df['</w:t>
      </w:r>
      <w:proofErr w:type="spellStart"/>
      <w:r w:rsidRPr="00664457">
        <w:rPr>
          <w:szCs w:val="18"/>
        </w:rPr>
        <w:t>Humor</w:t>
      </w:r>
      <w:proofErr w:type="spellEnd"/>
      <w:r w:rsidRPr="00664457">
        <w:rPr>
          <w:szCs w:val="18"/>
        </w:rPr>
        <w:t>'] !=0) &amp; (df['</w:t>
      </w:r>
      <w:proofErr w:type="spellStart"/>
      <w:r w:rsidRPr="00664457">
        <w:rPr>
          <w:szCs w:val="18"/>
        </w:rPr>
        <w:t>Humor</w:t>
      </w:r>
      <w:proofErr w:type="spellEnd"/>
      <w:r w:rsidRPr="00664457">
        <w:rPr>
          <w:szCs w:val="18"/>
        </w:rPr>
        <w:t>'] != 1)].</w:t>
      </w:r>
      <w:proofErr w:type="spellStart"/>
      <w:r w:rsidRPr="00664457">
        <w:rPr>
          <w:szCs w:val="18"/>
        </w:rPr>
        <w:t>index,axis</w:t>
      </w:r>
      <w:proofErr w:type="spellEnd"/>
      <w:r w:rsidRPr="00664457">
        <w:rPr>
          <w:szCs w:val="18"/>
        </w:rPr>
        <w:t>=0)\n",</w:t>
      </w:r>
    </w:p>
    <w:p w14:paraId="1C608108" w14:textId="77777777" w:rsidR="00B40BB8" w:rsidRPr="00664457" w:rsidRDefault="00B40BB8" w:rsidP="00B40BB8">
      <w:pPr>
        <w:pStyle w:val="Code"/>
        <w:rPr>
          <w:szCs w:val="18"/>
        </w:rPr>
      </w:pPr>
      <w:r w:rsidRPr="00664457">
        <w:rPr>
          <w:szCs w:val="18"/>
        </w:rPr>
        <w:t xml:space="preserve">    "df=</w:t>
      </w:r>
      <w:proofErr w:type="spellStart"/>
      <w:r w:rsidRPr="00664457">
        <w:rPr>
          <w:szCs w:val="18"/>
        </w:rPr>
        <w:t>df.drop</w:t>
      </w:r>
      <w:proofErr w:type="spellEnd"/>
      <w:r w:rsidRPr="00664457">
        <w:rPr>
          <w:szCs w:val="18"/>
        </w:rPr>
        <w:t>(df[(df['offense'] != 0) &amp; (df['offense'] != 1)].</w:t>
      </w:r>
      <w:proofErr w:type="spellStart"/>
      <w:r w:rsidRPr="00664457">
        <w:rPr>
          <w:szCs w:val="18"/>
        </w:rPr>
        <w:t>index,axis</w:t>
      </w:r>
      <w:proofErr w:type="spellEnd"/>
      <w:r w:rsidRPr="00664457">
        <w:rPr>
          <w:szCs w:val="18"/>
        </w:rPr>
        <w:t>=0)\n",</w:t>
      </w:r>
    </w:p>
    <w:p w14:paraId="3D42DBCF" w14:textId="77777777" w:rsidR="00B40BB8" w:rsidRPr="00664457" w:rsidRDefault="00B40BB8" w:rsidP="00B40BB8">
      <w:pPr>
        <w:pStyle w:val="Code"/>
        <w:rPr>
          <w:szCs w:val="18"/>
        </w:rPr>
      </w:pPr>
      <w:r w:rsidRPr="00664457">
        <w:rPr>
          <w:szCs w:val="18"/>
        </w:rPr>
        <w:t xml:space="preserve">    "df=</w:t>
      </w:r>
      <w:proofErr w:type="spellStart"/>
      <w:r w:rsidRPr="00664457">
        <w:rPr>
          <w:szCs w:val="18"/>
        </w:rPr>
        <w:t>df.drop</w:t>
      </w:r>
      <w:proofErr w:type="spellEnd"/>
      <w:r w:rsidRPr="00664457">
        <w:rPr>
          <w:szCs w:val="18"/>
        </w:rPr>
        <w:t>(df[(df['Sarcasm'] != 0) &amp; (df['Sarcasm'] != 1)].</w:t>
      </w:r>
      <w:proofErr w:type="spellStart"/>
      <w:r w:rsidRPr="00664457">
        <w:rPr>
          <w:szCs w:val="18"/>
        </w:rPr>
        <w:t>index,axis</w:t>
      </w:r>
      <w:proofErr w:type="spellEnd"/>
      <w:r w:rsidRPr="00664457">
        <w:rPr>
          <w:szCs w:val="18"/>
        </w:rPr>
        <w:t>=0)\n",</w:t>
      </w:r>
    </w:p>
    <w:p w14:paraId="48F76E1D" w14:textId="77777777" w:rsidR="00B40BB8" w:rsidRPr="00664457" w:rsidRDefault="00B40BB8" w:rsidP="00B40BB8">
      <w:pPr>
        <w:pStyle w:val="Code"/>
        <w:rPr>
          <w:szCs w:val="18"/>
        </w:rPr>
      </w:pPr>
      <w:r w:rsidRPr="00664457">
        <w:rPr>
          <w:szCs w:val="18"/>
        </w:rPr>
        <w:t xml:space="preserve">    "df1=</w:t>
      </w:r>
      <w:proofErr w:type="spellStart"/>
      <w:r w:rsidRPr="00664457">
        <w:rPr>
          <w:szCs w:val="18"/>
        </w:rPr>
        <w:t>df.iloc</w:t>
      </w:r>
      <w:proofErr w:type="spellEnd"/>
      <w:r w:rsidRPr="00664457">
        <w:rPr>
          <w:szCs w:val="18"/>
        </w:rPr>
        <w:t>[:496, :]\n",</w:t>
      </w:r>
    </w:p>
    <w:p w14:paraId="5748272D" w14:textId="77777777" w:rsidR="00B40BB8" w:rsidRPr="00664457" w:rsidRDefault="00B40BB8" w:rsidP="00B40BB8">
      <w:pPr>
        <w:pStyle w:val="Code"/>
        <w:rPr>
          <w:szCs w:val="18"/>
        </w:rPr>
      </w:pPr>
      <w:r w:rsidRPr="00664457">
        <w:rPr>
          <w:szCs w:val="18"/>
        </w:rPr>
        <w:t xml:space="preserve">    "df=</w:t>
      </w:r>
      <w:proofErr w:type="spellStart"/>
      <w:r w:rsidRPr="00664457">
        <w:rPr>
          <w:szCs w:val="18"/>
        </w:rPr>
        <w:t>df.iloc</w:t>
      </w:r>
      <w:proofErr w:type="spellEnd"/>
      <w:r w:rsidRPr="00664457">
        <w:rPr>
          <w:szCs w:val="18"/>
        </w:rPr>
        <w:t>[496:, :]"</w:t>
      </w:r>
    </w:p>
    <w:p w14:paraId="0613BE9F" w14:textId="77777777" w:rsidR="00B40BB8" w:rsidRPr="00664457" w:rsidRDefault="00B40BB8" w:rsidP="00B40BB8">
      <w:pPr>
        <w:pStyle w:val="Code"/>
        <w:rPr>
          <w:szCs w:val="18"/>
        </w:rPr>
      </w:pPr>
      <w:r w:rsidRPr="00664457">
        <w:rPr>
          <w:szCs w:val="18"/>
        </w:rPr>
        <w:t xml:space="preserve">   ]</w:t>
      </w:r>
    </w:p>
    <w:p w14:paraId="3E848200" w14:textId="77777777" w:rsidR="00B40BB8" w:rsidRPr="00664457" w:rsidRDefault="00B40BB8" w:rsidP="00B40BB8">
      <w:pPr>
        <w:pStyle w:val="Code"/>
        <w:rPr>
          <w:szCs w:val="18"/>
        </w:rPr>
      </w:pPr>
      <w:r w:rsidRPr="00664457">
        <w:rPr>
          <w:szCs w:val="18"/>
        </w:rPr>
        <w:t xml:space="preserve">  },</w:t>
      </w:r>
    </w:p>
    <w:p w14:paraId="7C7C023A" w14:textId="77777777" w:rsidR="00B40BB8" w:rsidRPr="00664457" w:rsidRDefault="00B40BB8" w:rsidP="00B40BB8">
      <w:pPr>
        <w:pStyle w:val="Code"/>
        <w:rPr>
          <w:szCs w:val="18"/>
        </w:rPr>
      </w:pPr>
      <w:r w:rsidRPr="00664457">
        <w:rPr>
          <w:szCs w:val="18"/>
        </w:rPr>
        <w:t xml:space="preserve">  {</w:t>
      </w:r>
    </w:p>
    <w:p w14:paraId="3C6E6F2B"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73ABA773"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178,</w:t>
      </w:r>
    </w:p>
    <w:p w14:paraId="1B43D706" w14:textId="77777777" w:rsidR="00B40BB8" w:rsidRPr="00664457" w:rsidRDefault="00B40BB8" w:rsidP="00B40BB8">
      <w:pPr>
        <w:pStyle w:val="Code"/>
        <w:rPr>
          <w:szCs w:val="18"/>
        </w:rPr>
      </w:pPr>
      <w:r w:rsidRPr="00664457">
        <w:rPr>
          <w:szCs w:val="18"/>
        </w:rPr>
        <w:t xml:space="preserve">   "metadata": {},</w:t>
      </w:r>
    </w:p>
    <w:p w14:paraId="149CB88E" w14:textId="77777777" w:rsidR="00B40BB8" w:rsidRPr="00664457" w:rsidRDefault="00B40BB8" w:rsidP="00B40BB8">
      <w:pPr>
        <w:pStyle w:val="Code"/>
        <w:rPr>
          <w:szCs w:val="18"/>
        </w:rPr>
      </w:pPr>
      <w:r w:rsidRPr="00664457">
        <w:rPr>
          <w:szCs w:val="18"/>
        </w:rPr>
        <w:t xml:space="preserve">   "outputs": [],</w:t>
      </w:r>
    </w:p>
    <w:p w14:paraId="5B60DBFA" w14:textId="77777777" w:rsidR="00B40BB8" w:rsidRPr="00664457" w:rsidRDefault="00B40BB8" w:rsidP="00B40BB8">
      <w:pPr>
        <w:pStyle w:val="Code"/>
        <w:rPr>
          <w:szCs w:val="18"/>
        </w:rPr>
      </w:pPr>
      <w:r w:rsidRPr="00664457">
        <w:rPr>
          <w:szCs w:val="18"/>
        </w:rPr>
        <w:t xml:space="preserve">   "source": [</w:t>
      </w:r>
    </w:p>
    <w:p w14:paraId="2DE3EF19" w14:textId="77777777" w:rsidR="00B40BB8" w:rsidRPr="00664457" w:rsidRDefault="00B40BB8" w:rsidP="00B40BB8">
      <w:pPr>
        <w:pStyle w:val="Code"/>
        <w:rPr>
          <w:szCs w:val="18"/>
        </w:rPr>
      </w:pPr>
      <w:r w:rsidRPr="00664457">
        <w:rPr>
          <w:szCs w:val="18"/>
        </w:rPr>
        <w:t xml:space="preserve">    "</w:t>
      </w:r>
      <w:proofErr w:type="spellStart"/>
      <w:r w:rsidRPr="00664457">
        <w:rPr>
          <w:szCs w:val="18"/>
        </w:rPr>
        <w:t>embedding_model</w:t>
      </w:r>
      <w:proofErr w:type="spellEnd"/>
      <w:r w:rsidRPr="00664457">
        <w:rPr>
          <w:szCs w:val="18"/>
        </w:rPr>
        <w:t xml:space="preserve"> = </w:t>
      </w:r>
      <w:proofErr w:type="spellStart"/>
      <w:r w:rsidRPr="00664457">
        <w:rPr>
          <w:szCs w:val="18"/>
        </w:rPr>
        <w:t>api.load</w:t>
      </w:r>
      <w:proofErr w:type="spellEnd"/>
      <w:r w:rsidRPr="00664457">
        <w:rPr>
          <w:szCs w:val="18"/>
        </w:rPr>
        <w:t>(\"glove-wiki-gigaword-300\")"</w:t>
      </w:r>
    </w:p>
    <w:p w14:paraId="1C584D6E" w14:textId="77777777" w:rsidR="00B40BB8" w:rsidRPr="00664457" w:rsidRDefault="00B40BB8" w:rsidP="00B40BB8">
      <w:pPr>
        <w:pStyle w:val="Code"/>
        <w:rPr>
          <w:szCs w:val="18"/>
        </w:rPr>
      </w:pPr>
      <w:r w:rsidRPr="00664457">
        <w:rPr>
          <w:szCs w:val="18"/>
        </w:rPr>
        <w:t xml:space="preserve">   ]</w:t>
      </w:r>
    </w:p>
    <w:p w14:paraId="029F230C" w14:textId="77777777" w:rsidR="00B40BB8" w:rsidRPr="00664457" w:rsidRDefault="00B40BB8" w:rsidP="00B40BB8">
      <w:pPr>
        <w:pStyle w:val="Code"/>
        <w:rPr>
          <w:szCs w:val="18"/>
        </w:rPr>
      </w:pPr>
      <w:r w:rsidRPr="00664457">
        <w:rPr>
          <w:szCs w:val="18"/>
        </w:rPr>
        <w:t xml:space="preserve">  },</w:t>
      </w:r>
    </w:p>
    <w:p w14:paraId="2E102BAC" w14:textId="77777777" w:rsidR="00B40BB8" w:rsidRPr="00664457" w:rsidRDefault="00B40BB8" w:rsidP="00B40BB8">
      <w:pPr>
        <w:pStyle w:val="Code"/>
        <w:rPr>
          <w:szCs w:val="18"/>
        </w:rPr>
      </w:pPr>
      <w:r w:rsidRPr="00664457">
        <w:rPr>
          <w:szCs w:val="18"/>
        </w:rPr>
        <w:t xml:space="preserve">  {</w:t>
      </w:r>
    </w:p>
    <w:p w14:paraId="3D6834B0"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61BA0E31"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179,</w:t>
      </w:r>
    </w:p>
    <w:p w14:paraId="39BF47DE" w14:textId="77777777" w:rsidR="00B40BB8" w:rsidRPr="00664457" w:rsidRDefault="00B40BB8" w:rsidP="00B40BB8">
      <w:pPr>
        <w:pStyle w:val="Code"/>
        <w:rPr>
          <w:szCs w:val="18"/>
        </w:rPr>
      </w:pPr>
      <w:r w:rsidRPr="00664457">
        <w:rPr>
          <w:szCs w:val="18"/>
        </w:rPr>
        <w:t xml:space="preserve">   "metadata": {},</w:t>
      </w:r>
    </w:p>
    <w:p w14:paraId="7A34CFDC" w14:textId="77777777" w:rsidR="00B40BB8" w:rsidRPr="00664457" w:rsidRDefault="00B40BB8" w:rsidP="00B40BB8">
      <w:pPr>
        <w:pStyle w:val="Code"/>
        <w:rPr>
          <w:szCs w:val="18"/>
        </w:rPr>
      </w:pPr>
      <w:r w:rsidRPr="00664457">
        <w:rPr>
          <w:szCs w:val="18"/>
        </w:rPr>
        <w:t xml:space="preserve">   "outputs": [],</w:t>
      </w:r>
    </w:p>
    <w:p w14:paraId="57171E4F" w14:textId="77777777" w:rsidR="00B40BB8" w:rsidRPr="00664457" w:rsidRDefault="00B40BB8" w:rsidP="00B40BB8">
      <w:pPr>
        <w:pStyle w:val="Code"/>
        <w:rPr>
          <w:szCs w:val="18"/>
        </w:rPr>
      </w:pPr>
      <w:r w:rsidRPr="00664457">
        <w:rPr>
          <w:szCs w:val="18"/>
        </w:rPr>
        <w:t xml:space="preserve">   "source": [</w:t>
      </w:r>
    </w:p>
    <w:p w14:paraId="2CF2B26A" w14:textId="77777777" w:rsidR="00B40BB8" w:rsidRPr="00664457" w:rsidRDefault="00B40BB8" w:rsidP="00B40BB8">
      <w:pPr>
        <w:pStyle w:val="Code"/>
        <w:rPr>
          <w:szCs w:val="18"/>
        </w:rPr>
      </w:pPr>
      <w:r w:rsidRPr="00664457">
        <w:rPr>
          <w:szCs w:val="18"/>
        </w:rPr>
        <w:t xml:space="preserve">    "</w:t>
      </w:r>
      <w:proofErr w:type="spellStart"/>
      <w:r w:rsidRPr="00664457">
        <w:rPr>
          <w:szCs w:val="18"/>
        </w:rPr>
        <w:t>prediction_labels</w:t>
      </w:r>
      <w:proofErr w:type="spellEnd"/>
      <w:r w:rsidRPr="00664457">
        <w:rPr>
          <w:szCs w:val="18"/>
        </w:rPr>
        <w:t xml:space="preserve"> = [\"</w:t>
      </w:r>
      <w:proofErr w:type="spellStart"/>
      <w:r w:rsidRPr="00664457">
        <w:rPr>
          <w:szCs w:val="18"/>
        </w:rPr>
        <w:t>Humor</w:t>
      </w:r>
      <w:proofErr w:type="spellEnd"/>
      <w:r w:rsidRPr="00664457">
        <w:rPr>
          <w:szCs w:val="18"/>
        </w:rPr>
        <w:t>\",\"Sarcasm\",\"offense\"]\n",</w:t>
      </w:r>
    </w:p>
    <w:p w14:paraId="75B34DB1" w14:textId="77777777" w:rsidR="00B40BB8" w:rsidRPr="00664457" w:rsidRDefault="00B40BB8" w:rsidP="00B40BB8">
      <w:pPr>
        <w:pStyle w:val="Code"/>
        <w:rPr>
          <w:szCs w:val="18"/>
        </w:rPr>
      </w:pPr>
      <w:r w:rsidRPr="00664457">
        <w:rPr>
          <w:szCs w:val="18"/>
        </w:rPr>
        <w:t xml:space="preserve">    "labels = df[</w:t>
      </w:r>
      <w:proofErr w:type="spellStart"/>
      <w:r w:rsidRPr="00664457">
        <w:rPr>
          <w:szCs w:val="18"/>
        </w:rPr>
        <w:t>prediction_labels</w:t>
      </w:r>
      <w:proofErr w:type="spellEnd"/>
      <w:r w:rsidRPr="00664457">
        <w:rPr>
          <w:szCs w:val="18"/>
        </w:rPr>
        <w:t>].values\n",</w:t>
      </w:r>
    </w:p>
    <w:p w14:paraId="7AB8808D" w14:textId="77777777" w:rsidR="00B40BB8" w:rsidRPr="00664457" w:rsidRDefault="00B40BB8" w:rsidP="00B40BB8">
      <w:pPr>
        <w:pStyle w:val="Code"/>
        <w:rPr>
          <w:szCs w:val="18"/>
        </w:rPr>
      </w:pPr>
      <w:r w:rsidRPr="00664457">
        <w:rPr>
          <w:szCs w:val="18"/>
        </w:rPr>
        <w:t xml:space="preserve">    "tokenizer = Tokenizer(</w:t>
      </w:r>
      <w:proofErr w:type="spellStart"/>
      <w:r w:rsidRPr="00664457">
        <w:rPr>
          <w:szCs w:val="18"/>
        </w:rPr>
        <w:t>num_words</w:t>
      </w:r>
      <w:proofErr w:type="spellEnd"/>
      <w:r w:rsidRPr="00664457">
        <w:rPr>
          <w:szCs w:val="18"/>
        </w:rPr>
        <w:t>=20000)\n",</w:t>
      </w:r>
    </w:p>
    <w:p w14:paraId="132887CD" w14:textId="77777777" w:rsidR="00B40BB8" w:rsidRPr="00664457" w:rsidRDefault="00B40BB8" w:rsidP="00B40BB8">
      <w:pPr>
        <w:pStyle w:val="Code"/>
        <w:rPr>
          <w:szCs w:val="18"/>
        </w:rPr>
      </w:pPr>
      <w:r w:rsidRPr="00664457">
        <w:rPr>
          <w:szCs w:val="18"/>
        </w:rPr>
        <w:t xml:space="preserve">    "</w:t>
      </w:r>
      <w:proofErr w:type="spellStart"/>
      <w:r w:rsidRPr="00664457">
        <w:rPr>
          <w:szCs w:val="18"/>
        </w:rPr>
        <w:t>tokenizer.fit_on_texts</w:t>
      </w:r>
      <w:proofErr w:type="spellEnd"/>
      <w:r w:rsidRPr="00664457">
        <w:rPr>
          <w:szCs w:val="18"/>
        </w:rPr>
        <w:t>(df['corrected'])\n",</w:t>
      </w:r>
    </w:p>
    <w:p w14:paraId="14EE9094" w14:textId="77777777" w:rsidR="00B40BB8" w:rsidRPr="00664457" w:rsidRDefault="00B40BB8" w:rsidP="00B40BB8">
      <w:pPr>
        <w:pStyle w:val="Code"/>
        <w:rPr>
          <w:szCs w:val="18"/>
        </w:rPr>
      </w:pPr>
      <w:r w:rsidRPr="00664457">
        <w:rPr>
          <w:szCs w:val="18"/>
        </w:rPr>
        <w:t xml:space="preserve">    "</w:t>
      </w:r>
      <w:proofErr w:type="spellStart"/>
      <w:r w:rsidRPr="00664457">
        <w:rPr>
          <w:szCs w:val="18"/>
        </w:rPr>
        <w:t>word_index</w:t>
      </w:r>
      <w:proofErr w:type="spellEnd"/>
      <w:r w:rsidRPr="00664457">
        <w:rPr>
          <w:szCs w:val="18"/>
        </w:rPr>
        <w:t xml:space="preserve"> = </w:t>
      </w:r>
      <w:proofErr w:type="spellStart"/>
      <w:r w:rsidRPr="00664457">
        <w:rPr>
          <w:szCs w:val="18"/>
        </w:rPr>
        <w:t>tokenizer.word_index</w:t>
      </w:r>
      <w:proofErr w:type="spellEnd"/>
      <w:r w:rsidRPr="00664457">
        <w:rPr>
          <w:szCs w:val="18"/>
        </w:rPr>
        <w:t>\n",</w:t>
      </w:r>
    </w:p>
    <w:p w14:paraId="1F2D2DB9" w14:textId="77777777" w:rsidR="00B40BB8" w:rsidRPr="00664457" w:rsidRDefault="00B40BB8" w:rsidP="00B40BB8">
      <w:pPr>
        <w:pStyle w:val="Code"/>
        <w:rPr>
          <w:szCs w:val="18"/>
        </w:rPr>
      </w:pPr>
      <w:r w:rsidRPr="00664457">
        <w:rPr>
          <w:szCs w:val="18"/>
        </w:rPr>
        <w:t xml:space="preserve">    "sequences = </w:t>
      </w:r>
      <w:proofErr w:type="spellStart"/>
      <w:r w:rsidRPr="00664457">
        <w:rPr>
          <w:szCs w:val="18"/>
        </w:rPr>
        <w:t>tokenizer.texts_to_sequences</w:t>
      </w:r>
      <w:proofErr w:type="spellEnd"/>
      <w:r w:rsidRPr="00664457">
        <w:rPr>
          <w:szCs w:val="18"/>
        </w:rPr>
        <w:t>(df['corrected'])\n",</w:t>
      </w:r>
    </w:p>
    <w:p w14:paraId="233FCF47" w14:textId="77777777" w:rsidR="00B40BB8" w:rsidRPr="00664457" w:rsidRDefault="00B40BB8" w:rsidP="00B40BB8">
      <w:pPr>
        <w:pStyle w:val="Code"/>
        <w:rPr>
          <w:szCs w:val="18"/>
        </w:rPr>
      </w:pPr>
      <w:r w:rsidRPr="00664457">
        <w:rPr>
          <w:szCs w:val="18"/>
        </w:rPr>
        <w:t xml:space="preserve">    "\n",</w:t>
      </w:r>
    </w:p>
    <w:p w14:paraId="61FF8BB1" w14:textId="77777777" w:rsidR="00B40BB8" w:rsidRPr="00664457" w:rsidRDefault="00B40BB8" w:rsidP="00B40BB8">
      <w:pPr>
        <w:pStyle w:val="Code"/>
        <w:rPr>
          <w:szCs w:val="18"/>
        </w:rPr>
      </w:pPr>
      <w:r w:rsidRPr="00664457">
        <w:rPr>
          <w:szCs w:val="18"/>
        </w:rPr>
        <w:t xml:space="preserve">    "data = </w:t>
      </w:r>
      <w:proofErr w:type="spellStart"/>
      <w:r w:rsidRPr="00664457">
        <w:rPr>
          <w:szCs w:val="18"/>
        </w:rPr>
        <w:t>pad_sequences</w:t>
      </w:r>
      <w:proofErr w:type="spellEnd"/>
      <w:r w:rsidRPr="00664457">
        <w:rPr>
          <w:szCs w:val="18"/>
        </w:rPr>
        <w:t xml:space="preserve">(sequences, </w:t>
      </w:r>
      <w:proofErr w:type="spellStart"/>
      <w:r w:rsidRPr="00664457">
        <w:rPr>
          <w:szCs w:val="18"/>
        </w:rPr>
        <w:t>maxlen</w:t>
      </w:r>
      <w:proofErr w:type="spellEnd"/>
      <w:r w:rsidRPr="00664457">
        <w:rPr>
          <w:szCs w:val="18"/>
        </w:rPr>
        <w:t>=100)\n",</w:t>
      </w:r>
    </w:p>
    <w:p w14:paraId="239EE848" w14:textId="77777777" w:rsidR="00B40BB8" w:rsidRPr="00664457" w:rsidRDefault="00B40BB8" w:rsidP="00B40BB8">
      <w:pPr>
        <w:pStyle w:val="Code"/>
        <w:rPr>
          <w:szCs w:val="18"/>
        </w:rPr>
      </w:pPr>
      <w:r w:rsidRPr="00664457">
        <w:rPr>
          <w:szCs w:val="18"/>
        </w:rPr>
        <w:t xml:space="preserve">    "\n",</w:t>
      </w:r>
    </w:p>
    <w:p w14:paraId="2241E9F9" w14:textId="77777777" w:rsidR="00B40BB8" w:rsidRPr="00664457" w:rsidRDefault="00B40BB8" w:rsidP="00B40BB8">
      <w:pPr>
        <w:pStyle w:val="Code"/>
        <w:rPr>
          <w:szCs w:val="18"/>
        </w:rPr>
      </w:pPr>
      <w:r w:rsidRPr="00664457">
        <w:rPr>
          <w:szCs w:val="18"/>
        </w:rPr>
        <w:t xml:space="preserve">    "</w:t>
      </w:r>
      <w:proofErr w:type="spellStart"/>
      <w:r w:rsidRPr="00664457">
        <w:rPr>
          <w:szCs w:val="18"/>
        </w:rPr>
        <w:t>num_words</w:t>
      </w:r>
      <w:proofErr w:type="spellEnd"/>
      <w:r w:rsidRPr="00664457">
        <w:rPr>
          <w:szCs w:val="18"/>
        </w:rPr>
        <w:t xml:space="preserve"> = min(20000, </w:t>
      </w:r>
      <w:proofErr w:type="spellStart"/>
      <w:r w:rsidRPr="00664457">
        <w:rPr>
          <w:szCs w:val="18"/>
        </w:rPr>
        <w:t>len</w:t>
      </w:r>
      <w:proofErr w:type="spellEnd"/>
      <w:r w:rsidRPr="00664457">
        <w:rPr>
          <w:szCs w:val="18"/>
        </w:rPr>
        <w:t>(</w:t>
      </w:r>
      <w:proofErr w:type="spellStart"/>
      <w:r w:rsidRPr="00664457">
        <w:rPr>
          <w:szCs w:val="18"/>
        </w:rPr>
        <w:t>word_index</w:t>
      </w:r>
      <w:proofErr w:type="spellEnd"/>
      <w:r w:rsidRPr="00664457">
        <w:rPr>
          <w:szCs w:val="18"/>
        </w:rPr>
        <w:t>)) + 1\n",</w:t>
      </w:r>
    </w:p>
    <w:p w14:paraId="55B9CACD" w14:textId="77777777" w:rsidR="00B40BB8" w:rsidRPr="00664457" w:rsidRDefault="00B40BB8" w:rsidP="00B40BB8">
      <w:pPr>
        <w:pStyle w:val="Code"/>
        <w:rPr>
          <w:szCs w:val="18"/>
        </w:rPr>
      </w:pPr>
      <w:r w:rsidRPr="00664457">
        <w:rPr>
          <w:szCs w:val="18"/>
        </w:rPr>
        <w:t xml:space="preserve">    "</w:t>
      </w:r>
      <w:proofErr w:type="spellStart"/>
      <w:r w:rsidRPr="00664457">
        <w:rPr>
          <w:szCs w:val="18"/>
        </w:rPr>
        <w:t>embedding_matrix</w:t>
      </w:r>
      <w:proofErr w:type="spellEnd"/>
      <w:r w:rsidRPr="00664457">
        <w:rPr>
          <w:szCs w:val="18"/>
        </w:rPr>
        <w:t xml:space="preserve"> = </w:t>
      </w:r>
      <w:proofErr w:type="spellStart"/>
      <w:r w:rsidRPr="00664457">
        <w:rPr>
          <w:szCs w:val="18"/>
        </w:rPr>
        <w:t>np.zeros</w:t>
      </w:r>
      <w:proofErr w:type="spellEnd"/>
      <w:r w:rsidRPr="00664457">
        <w:rPr>
          <w:szCs w:val="18"/>
        </w:rPr>
        <w:t>((</w:t>
      </w:r>
      <w:proofErr w:type="spellStart"/>
      <w:r w:rsidRPr="00664457">
        <w:rPr>
          <w:szCs w:val="18"/>
        </w:rPr>
        <w:t>num_words</w:t>
      </w:r>
      <w:proofErr w:type="spellEnd"/>
      <w:r w:rsidRPr="00664457">
        <w:rPr>
          <w:szCs w:val="18"/>
        </w:rPr>
        <w:t>, 300))\n",</w:t>
      </w:r>
    </w:p>
    <w:p w14:paraId="53A5F00A" w14:textId="77777777" w:rsidR="00B40BB8" w:rsidRPr="00664457" w:rsidRDefault="00B40BB8" w:rsidP="00B40BB8">
      <w:pPr>
        <w:pStyle w:val="Code"/>
        <w:rPr>
          <w:szCs w:val="18"/>
        </w:rPr>
      </w:pPr>
      <w:r w:rsidRPr="00664457">
        <w:rPr>
          <w:szCs w:val="18"/>
        </w:rPr>
        <w:t xml:space="preserve">    "for word, </w:t>
      </w:r>
      <w:proofErr w:type="spellStart"/>
      <w:r w:rsidRPr="00664457">
        <w:rPr>
          <w:szCs w:val="18"/>
        </w:rPr>
        <w:t>i</w:t>
      </w:r>
      <w:proofErr w:type="spellEnd"/>
      <w:r w:rsidRPr="00664457">
        <w:rPr>
          <w:szCs w:val="18"/>
        </w:rPr>
        <w:t xml:space="preserve"> in </w:t>
      </w:r>
      <w:proofErr w:type="spellStart"/>
      <w:r w:rsidRPr="00664457">
        <w:rPr>
          <w:szCs w:val="18"/>
        </w:rPr>
        <w:t>word_index.items</w:t>
      </w:r>
      <w:proofErr w:type="spellEnd"/>
      <w:r w:rsidRPr="00664457">
        <w:rPr>
          <w:szCs w:val="18"/>
        </w:rPr>
        <w:t>():\n",</w:t>
      </w:r>
    </w:p>
    <w:p w14:paraId="1FF69A1C" w14:textId="77777777" w:rsidR="00B40BB8" w:rsidRPr="00664457" w:rsidRDefault="00B40BB8" w:rsidP="00B40BB8">
      <w:pPr>
        <w:pStyle w:val="Code"/>
        <w:rPr>
          <w:szCs w:val="18"/>
        </w:rPr>
      </w:pPr>
      <w:r w:rsidRPr="00664457">
        <w:rPr>
          <w:szCs w:val="18"/>
        </w:rPr>
        <w:t xml:space="preserve">    "    try:\n",</w:t>
      </w:r>
    </w:p>
    <w:p w14:paraId="5282DBEB" w14:textId="77777777" w:rsidR="00B40BB8" w:rsidRPr="00664457" w:rsidRDefault="00B40BB8" w:rsidP="00B40BB8">
      <w:pPr>
        <w:pStyle w:val="Code"/>
        <w:rPr>
          <w:szCs w:val="18"/>
        </w:rPr>
      </w:pPr>
      <w:r w:rsidRPr="00664457">
        <w:rPr>
          <w:szCs w:val="18"/>
        </w:rPr>
        <w:t xml:space="preserve">    "        </w:t>
      </w:r>
      <w:proofErr w:type="spellStart"/>
      <w:r w:rsidRPr="00664457">
        <w:rPr>
          <w:szCs w:val="18"/>
        </w:rPr>
        <w:t>embedding_vector</w:t>
      </w:r>
      <w:proofErr w:type="spellEnd"/>
      <w:r w:rsidRPr="00664457">
        <w:rPr>
          <w:szCs w:val="18"/>
        </w:rPr>
        <w:t xml:space="preserve"> = </w:t>
      </w:r>
      <w:proofErr w:type="spellStart"/>
      <w:r w:rsidRPr="00664457">
        <w:rPr>
          <w:szCs w:val="18"/>
        </w:rPr>
        <w:t>embedding_model.get_vector</w:t>
      </w:r>
      <w:proofErr w:type="spellEnd"/>
      <w:r w:rsidRPr="00664457">
        <w:rPr>
          <w:szCs w:val="18"/>
        </w:rPr>
        <w:t>(word)\n",</w:t>
      </w:r>
    </w:p>
    <w:p w14:paraId="013BA59C" w14:textId="77777777" w:rsidR="00B40BB8" w:rsidRPr="00664457" w:rsidRDefault="00B40BB8" w:rsidP="00B40BB8">
      <w:pPr>
        <w:pStyle w:val="Code"/>
        <w:rPr>
          <w:szCs w:val="18"/>
        </w:rPr>
      </w:pPr>
      <w:r w:rsidRPr="00664457">
        <w:rPr>
          <w:szCs w:val="18"/>
        </w:rPr>
        <w:t xml:space="preserve">    "        if </w:t>
      </w:r>
      <w:proofErr w:type="spellStart"/>
      <w:r w:rsidRPr="00664457">
        <w:rPr>
          <w:szCs w:val="18"/>
        </w:rPr>
        <w:t>embedding_vector</w:t>
      </w:r>
      <w:proofErr w:type="spellEnd"/>
      <w:r w:rsidRPr="00664457">
        <w:rPr>
          <w:szCs w:val="18"/>
        </w:rPr>
        <w:t xml:space="preserve"> is not None:\n",</w:t>
      </w:r>
    </w:p>
    <w:p w14:paraId="684CFFFA" w14:textId="77777777" w:rsidR="00B40BB8" w:rsidRPr="00664457" w:rsidRDefault="00B40BB8" w:rsidP="00B40BB8">
      <w:pPr>
        <w:pStyle w:val="Code"/>
        <w:rPr>
          <w:szCs w:val="18"/>
        </w:rPr>
      </w:pPr>
      <w:r w:rsidRPr="00664457">
        <w:rPr>
          <w:szCs w:val="18"/>
        </w:rPr>
        <w:t xml:space="preserve">    "            </w:t>
      </w:r>
      <w:proofErr w:type="spellStart"/>
      <w:r w:rsidRPr="00664457">
        <w:rPr>
          <w:szCs w:val="18"/>
        </w:rPr>
        <w:t>embedding_matrix</w:t>
      </w:r>
      <w:proofErr w:type="spellEnd"/>
      <w:r w:rsidRPr="00664457">
        <w:rPr>
          <w:szCs w:val="18"/>
        </w:rPr>
        <w:t>[</w:t>
      </w:r>
      <w:proofErr w:type="spellStart"/>
      <w:r w:rsidRPr="00664457">
        <w:rPr>
          <w:szCs w:val="18"/>
        </w:rPr>
        <w:t>i</w:t>
      </w:r>
      <w:proofErr w:type="spellEnd"/>
      <w:r w:rsidRPr="00664457">
        <w:rPr>
          <w:szCs w:val="18"/>
        </w:rPr>
        <w:t xml:space="preserve">] = </w:t>
      </w:r>
      <w:proofErr w:type="spellStart"/>
      <w:r w:rsidRPr="00664457">
        <w:rPr>
          <w:szCs w:val="18"/>
        </w:rPr>
        <w:t>embedding_vector</w:t>
      </w:r>
      <w:proofErr w:type="spellEnd"/>
      <w:r w:rsidRPr="00664457">
        <w:rPr>
          <w:szCs w:val="18"/>
        </w:rPr>
        <w:t>\n",</w:t>
      </w:r>
    </w:p>
    <w:p w14:paraId="6D04FD66" w14:textId="77777777" w:rsidR="00B40BB8" w:rsidRPr="00664457" w:rsidRDefault="00B40BB8" w:rsidP="00B40BB8">
      <w:pPr>
        <w:pStyle w:val="Code"/>
        <w:rPr>
          <w:szCs w:val="18"/>
        </w:rPr>
      </w:pPr>
      <w:r w:rsidRPr="00664457">
        <w:rPr>
          <w:szCs w:val="18"/>
        </w:rPr>
        <w:t xml:space="preserve">    "    except:\n",</w:t>
      </w:r>
    </w:p>
    <w:p w14:paraId="737A26B7" w14:textId="77777777" w:rsidR="00B40BB8" w:rsidRPr="00664457" w:rsidRDefault="00B40BB8" w:rsidP="00B40BB8">
      <w:pPr>
        <w:pStyle w:val="Code"/>
        <w:rPr>
          <w:szCs w:val="18"/>
        </w:rPr>
      </w:pPr>
      <w:r w:rsidRPr="00664457">
        <w:rPr>
          <w:szCs w:val="18"/>
        </w:rPr>
        <w:lastRenderedPageBreak/>
        <w:t xml:space="preserve">    "        continue\n",</w:t>
      </w:r>
    </w:p>
    <w:p w14:paraId="302C33A4" w14:textId="77777777" w:rsidR="00B40BB8" w:rsidRPr="00664457" w:rsidRDefault="00B40BB8" w:rsidP="00B40BB8">
      <w:pPr>
        <w:pStyle w:val="Code"/>
        <w:rPr>
          <w:szCs w:val="18"/>
        </w:rPr>
      </w:pPr>
      <w:r w:rsidRPr="00664457">
        <w:rPr>
          <w:szCs w:val="18"/>
        </w:rPr>
        <w:t xml:space="preserve">    "\n",</w:t>
      </w:r>
    </w:p>
    <w:p w14:paraId="2AC5E97B" w14:textId="77777777" w:rsidR="00B40BB8" w:rsidRPr="00664457" w:rsidRDefault="00B40BB8" w:rsidP="00B40BB8">
      <w:pPr>
        <w:pStyle w:val="Code"/>
        <w:rPr>
          <w:szCs w:val="18"/>
        </w:rPr>
      </w:pPr>
      <w:r w:rsidRPr="00664457">
        <w:rPr>
          <w:szCs w:val="18"/>
        </w:rPr>
        <w:t xml:space="preserve">    "</w:t>
      </w:r>
      <w:proofErr w:type="spellStart"/>
      <w:r w:rsidRPr="00664457">
        <w:rPr>
          <w:szCs w:val="18"/>
        </w:rPr>
        <w:t>embedding_layer</w:t>
      </w:r>
      <w:proofErr w:type="spellEnd"/>
      <w:r w:rsidRPr="00664457">
        <w:rPr>
          <w:szCs w:val="18"/>
        </w:rPr>
        <w:t xml:space="preserve"> = Embedding(</w:t>
      </w:r>
      <w:proofErr w:type="spellStart"/>
      <w:r w:rsidRPr="00664457">
        <w:rPr>
          <w:szCs w:val="18"/>
        </w:rPr>
        <w:t>num_words</w:t>
      </w:r>
      <w:proofErr w:type="spellEnd"/>
      <w:r w:rsidRPr="00664457">
        <w:rPr>
          <w:szCs w:val="18"/>
        </w:rPr>
        <w:t>,\n",</w:t>
      </w:r>
    </w:p>
    <w:p w14:paraId="059AD16E" w14:textId="77777777" w:rsidR="00B40BB8" w:rsidRPr="00664457" w:rsidRDefault="00B40BB8" w:rsidP="00B40BB8">
      <w:pPr>
        <w:pStyle w:val="Code"/>
        <w:rPr>
          <w:szCs w:val="18"/>
        </w:rPr>
      </w:pPr>
      <w:r w:rsidRPr="00664457">
        <w:rPr>
          <w:szCs w:val="18"/>
        </w:rPr>
        <w:t xml:space="preserve">    "                            300,\n",</w:t>
      </w:r>
    </w:p>
    <w:p w14:paraId="1F610FDA" w14:textId="77777777" w:rsidR="00B40BB8" w:rsidRPr="00664457" w:rsidRDefault="00B40BB8" w:rsidP="00B40BB8">
      <w:pPr>
        <w:pStyle w:val="Code"/>
        <w:rPr>
          <w:szCs w:val="18"/>
        </w:rPr>
      </w:pPr>
      <w:r w:rsidRPr="00664457">
        <w:rPr>
          <w:szCs w:val="18"/>
        </w:rPr>
        <w:t xml:space="preserve">    "                            </w:t>
      </w:r>
      <w:proofErr w:type="spellStart"/>
      <w:r w:rsidRPr="00664457">
        <w:rPr>
          <w:szCs w:val="18"/>
        </w:rPr>
        <w:t>embeddings_initializer</w:t>
      </w:r>
      <w:proofErr w:type="spellEnd"/>
      <w:r w:rsidRPr="00664457">
        <w:rPr>
          <w:szCs w:val="18"/>
        </w:rPr>
        <w:t>=Constant(</w:t>
      </w:r>
      <w:proofErr w:type="spellStart"/>
      <w:r w:rsidRPr="00664457">
        <w:rPr>
          <w:szCs w:val="18"/>
        </w:rPr>
        <w:t>embedding_matrix</w:t>
      </w:r>
      <w:proofErr w:type="spellEnd"/>
      <w:r w:rsidRPr="00664457">
        <w:rPr>
          <w:szCs w:val="18"/>
        </w:rPr>
        <w:t>),\n",</w:t>
      </w:r>
    </w:p>
    <w:p w14:paraId="69A9DC15" w14:textId="77777777" w:rsidR="00B40BB8" w:rsidRPr="00664457" w:rsidRDefault="00B40BB8" w:rsidP="00B40BB8">
      <w:pPr>
        <w:pStyle w:val="Code"/>
        <w:rPr>
          <w:szCs w:val="18"/>
        </w:rPr>
      </w:pPr>
      <w:r w:rsidRPr="00664457">
        <w:rPr>
          <w:szCs w:val="18"/>
        </w:rPr>
        <w:t xml:space="preserve">    "                            </w:t>
      </w:r>
      <w:proofErr w:type="spellStart"/>
      <w:r w:rsidRPr="00664457">
        <w:rPr>
          <w:szCs w:val="18"/>
        </w:rPr>
        <w:t>input_length</w:t>
      </w:r>
      <w:proofErr w:type="spellEnd"/>
      <w:r w:rsidRPr="00664457">
        <w:rPr>
          <w:szCs w:val="18"/>
        </w:rPr>
        <w:t>=100,\n",</w:t>
      </w:r>
    </w:p>
    <w:p w14:paraId="346D132E" w14:textId="77777777" w:rsidR="00B40BB8" w:rsidRPr="00664457" w:rsidRDefault="00B40BB8" w:rsidP="00B40BB8">
      <w:pPr>
        <w:pStyle w:val="Code"/>
        <w:rPr>
          <w:szCs w:val="18"/>
        </w:rPr>
      </w:pPr>
      <w:r w:rsidRPr="00664457">
        <w:rPr>
          <w:szCs w:val="18"/>
        </w:rPr>
        <w:t xml:space="preserve">    "                            trainable=False)\n",</w:t>
      </w:r>
    </w:p>
    <w:p w14:paraId="5785A7B9" w14:textId="77777777" w:rsidR="00B40BB8" w:rsidRPr="00664457" w:rsidRDefault="00B40BB8" w:rsidP="00B40BB8">
      <w:pPr>
        <w:pStyle w:val="Code"/>
        <w:rPr>
          <w:szCs w:val="18"/>
        </w:rPr>
      </w:pPr>
      <w:r w:rsidRPr="00664457">
        <w:rPr>
          <w:szCs w:val="18"/>
        </w:rPr>
        <w:t xml:space="preserve">    "\n",</w:t>
      </w:r>
    </w:p>
    <w:p w14:paraId="3D804025" w14:textId="77777777" w:rsidR="00B40BB8" w:rsidRPr="00664457" w:rsidRDefault="00B40BB8" w:rsidP="00B40BB8">
      <w:pPr>
        <w:pStyle w:val="Code"/>
        <w:rPr>
          <w:szCs w:val="18"/>
        </w:rPr>
      </w:pPr>
      <w:r w:rsidRPr="00664457">
        <w:rPr>
          <w:szCs w:val="18"/>
        </w:rPr>
        <w:t xml:space="preserve">    "</w:t>
      </w:r>
      <w:proofErr w:type="spellStart"/>
      <w:r w:rsidRPr="00664457">
        <w:rPr>
          <w:szCs w:val="18"/>
        </w:rPr>
        <w:t>nb_validation_samples</w:t>
      </w:r>
      <w:proofErr w:type="spellEnd"/>
      <w:r w:rsidRPr="00664457">
        <w:rPr>
          <w:szCs w:val="18"/>
        </w:rPr>
        <w:t xml:space="preserve"> = int(0.2 * </w:t>
      </w:r>
      <w:proofErr w:type="spellStart"/>
      <w:r w:rsidRPr="00664457">
        <w:rPr>
          <w:szCs w:val="18"/>
        </w:rPr>
        <w:t>data.shape</w:t>
      </w:r>
      <w:proofErr w:type="spellEnd"/>
      <w:r w:rsidRPr="00664457">
        <w:rPr>
          <w:szCs w:val="18"/>
        </w:rPr>
        <w:t>[0])\n",</w:t>
      </w:r>
    </w:p>
    <w:p w14:paraId="7C29A068" w14:textId="77777777" w:rsidR="00B40BB8" w:rsidRPr="00664457" w:rsidRDefault="00B40BB8" w:rsidP="00B40BB8">
      <w:pPr>
        <w:pStyle w:val="Code"/>
        <w:rPr>
          <w:szCs w:val="18"/>
        </w:rPr>
      </w:pPr>
      <w:r w:rsidRPr="00664457">
        <w:rPr>
          <w:szCs w:val="18"/>
        </w:rPr>
        <w:t xml:space="preserve">    "</w:t>
      </w:r>
      <w:proofErr w:type="spellStart"/>
      <w:r w:rsidRPr="00664457">
        <w:rPr>
          <w:szCs w:val="18"/>
        </w:rPr>
        <w:t>x_train</w:t>
      </w:r>
      <w:proofErr w:type="spellEnd"/>
      <w:r w:rsidRPr="00664457">
        <w:rPr>
          <w:szCs w:val="18"/>
        </w:rPr>
        <w:t xml:space="preserve"> = data[:-</w:t>
      </w:r>
      <w:proofErr w:type="spellStart"/>
      <w:r w:rsidRPr="00664457">
        <w:rPr>
          <w:szCs w:val="18"/>
        </w:rPr>
        <w:t>nb_validation_samples</w:t>
      </w:r>
      <w:proofErr w:type="spellEnd"/>
      <w:r w:rsidRPr="00664457">
        <w:rPr>
          <w:szCs w:val="18"/>
        </w:rPr>
        <w:t>]\n",</w:t>
      </w:r>
    </w:p>
    <w:p w14:paraId="63FBB53B"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y_train</w:t>
      </w:r>
      <w:proofErr w:type="spellEnd"/>
      <w:r w:rsidRPr="00664457">
        <w:rPr>
          <w:szCs w:val="18"/>
        </w:rPr>
        <w:t xml:space="preserve"> = labels[:-</w:t>
      </w:r>
      <w:proofErr w:type="spellStart"/>
      <w:r w:rsidRPr="00664457">
        <w:rPr>
          <w:szCs w:val="18"/>
        </w:rPr>
        <w:t>nb_validation_samples</w:t>
      </w:r>
      <w:proofErr w:type="spellEnd"/>
      <w:r w:rsidRPr="00664457">
        <w:rPr>
          <w:szCs w:val="18"/>
        </w:rPr>
        <w:t>]\n",</w:t>
      </w:r>
    </w:p>
    <w:p w14:paraId="4A649796" w14:textId="77777777" w:rsidR="00B40BB8" w:rsidRPr="00664457" w:rsidRDefault="00B40BB8" w:rsidP="00B40BB8">
      <w:pPr>
        <w:pStyle w:val="Code"/>
        <w:rPr>
          <w:szCs w:val="18"/>
        </w:rPr>
      </w:pPr>
      <w:r w:rsidRPr="00664457">
        <w:rPr>
          <w:szCs w:val="18"/>
        </w:rPr>
        <w:t xml:space="preserve">    "</w:t>
      </w:r>
      <w:proofErr w:type="spellStart"/>
      <w:r w:rsidRPr="00664457">
        <w:rPr>
          <w:szCs w:val="18"/>
        </w:rPr>
        <w:t>x_val</w:t>
      </w:r>
      <w:proofErr w:type="spellEnd"/>
      <w:r w:rsidRPr="00664457">
        <w:rPr>
          <w:szCs w:val="18"/>
        </w:rPr>
        <w:t xml:space="preserve"> = data[-</w:t>
      </w:r>
      <w:proofErr w:type="spellStart"/>
      <w:r w:rsidRPr="00664457">
        <w:rPr>
          <w:szCs w:val="18"/>
        </w:rPr>
        <w:t>nb_validation_samples</w:t>
      </w:r>
      <w:proofErr w:type="spellEnd"/>
      <w:r w:rsidRPr="00664457">
        <w:rPr>
          <w:szCs w:val="18"/>
        </w:rPr>
        <w:t>:]\n",</w:t>
      </w:r>
    </w:p>
    <w:p w14:paraId="101838B3"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y_val</w:t>
      </w:r>
      <w:proofErr w:type="spellEnd"/>
      <w:r w:rsidRPr="00664457">
        <w:rPr>
          <w:szCs w:val="18"/>
        </w:rPr>
        <w:t xml:space="preserve"> = labels[-</w:t>
      </w:r>
      <w:proofErr w:type="spellStart"/>
      <w:r w:rsidRPr="00664457">
        <w:rPr>
          <w:szCs w:val="18"/>
        </w:rPr>
        <w:t>nb_validation_samples</w:t>
      </w:r>
      <w:proofErr w:type="spellEnd"/>
      <w:r w:rsidRPr="00664457">
        <w:rPr>
          <w:szCs w:val="18"/>
        </w:rPr>
        <w:t>:]\n",</w:t>
      </w:r>
    </w:p>
    <w:p w14:paraId="0C43F163" w14:textId="77777777" w:rsidR="00B40BB8" w:rsidRPr="00664457" w:rsidRDefault="00B40BB8" w:rsidP="00B40BB8">
      <w:pPr>
        <w:pStyle w:val="Code"/>
        <w:rPr>
          <w:szCs w:val="18"/>
        </w:rPr>
      </w:pPr>
      <w:r w:rsidRPr="00664457">
        <w:rPr>
          <w:szCs w:val="18"/>
        </w:rPr>
        <w:t xml:space="preserve">    "input_ = Input(shape=(100,))\n",</w:t>
      </w:r>
    </w:p>
    <w:p w14:paraId="25902BF2" w14:textId="77777777" w:rsidR="00B40BB8" w:rsidRPr="00664457" w:rsidRDefault="00B40BB8" w:rsidP="00B40BB8">
      <w:pPr>
        <w:pStyle w:val="Code"/>
        <w:rPr>
          <w:szCs w:val="18"/>
        </w:rPr>
      </w:pPr>
      <w:r w:rsidRPr="00664457">
        <w:rPr>
          <w:szCs w:val="18"/>
        </w:rPr>
        <w:t xml:space="preserve">    "x = </w:t>
      </w:r>
      <w:proofErr w:type="spellStart"/>
      <w:r w:rsidRPr="00664457">
        <w:rPr>
          <w:szCs w:val="18"/>
        </w:rPr>
        <w:t>embedding_layer</w:t>
      </w:r>
      <w:proofErr w:type="spellEnd"/>
      <w:r w:rsidRPr="00664457">
        <w:rPr>
          <w:szCs w:val="18"/>
        </w:rPr>
        <w:t>(input_)\n",</w:t>
      </w:r>
    </w:p>
    <w:p w14:paraId="26F2B99C" w14:textId="77777777" w:rsidR="00B40BB8" w:rsidRPr="00664457" w:rsidRDefault="00B40BB8" w:rsidP="00B40BB8">
      <w:pPr>
        <w:pStyle w:val="Code"/>
        <w:rPr>
          <w:szCs w:val="18"/>
        </w:rPr>
      </w:pPr>
      <w:r w:rsidRPr="00664457">
        <w:rPr>
          <w:szCs w:val="18"/>
        </w:rPr>
        <w:t xml:space="preserve">    "x = Conv1D(128, 5, activation='</w:t>
      </w:r>
      <w:proofErr w:type="spellStart"/>
      <w:r w:rsidRPr="00664457">
        <w:rPr>
          <w:szCs w:val="18"/>
        </w:rPr>
        <w:t>relu</w:t>
      </w:r>
      <w:proofErr w:type="spellEnd"/>
      <w:r w:rsidRPr="00664457">
        <w:rPr>
          <w:szCs w:val="18"/>
        </w:rPr>
        <w:t>')(x)\n",</w:t>
      </w:r>
    </w:p>
    <w:p w14:paraId="48C74F37" w14:textId="77777777" w:rsidR="00B40BB8" w:rsidRPr="00664457" w:rsidRDefault="00B40BB8" w:rsidP="00B40BB8">
      <w:pPr>
        <w:pStyle w:val="Code"/>
        <w:rPr>
          <w:szCs w:val="18"/>
        </w:rPr>
      </w:pPr>
      <w:r w:rsidRPr="00664457">
        <w:rPr>
          <w:szCs w:val="18"/>
        </w:rPr>
        <w:t xml:space="preserve">    "x = MaxPooling1D(5)(x)\n",</w:t>
      </w:r>
    </w:p>
    <w:p w14:paraId="2136DE01" w14:textId="77777777" w:rsidR="00B40BB8" w:rsidRPr="00664457" w:rsidRDefault="00B40BB8" w:rsidP="00B40BB8">
      <w:pPr>
        <w:pStyle w:val="Code"/>
        <w:rPr>
          <w:szCs w:val="18"/>
        </w:rPr>
      </w:pPr>
      <w:r w:rsidRPr="00664457">
        <w:rPr>
          <w:szCs w:val="18"/>
        </w:rPr>
        <w:t xml:space="preserve">    "x = Conv1D(128, 5, activation='</w:t>
      </w:r>
      <w:proofErr w:type="spellStart"/>
      <w:r w:rsidRPr="00664457">
        <w:rPr>
          <w:szCs w:val="18"/>
        </w:rPr>
        <w:t>relu</w:t>
      </w:r>
      <w:proofErr w:type="spellEnd"/>
      <w:r w:rsidRPr="00664457">
        <w:rPr>
          <w:szCs w:val="18"/>
        </w:rPr>
        <w:t>')(x)\n",</w:t>
      </w:r>
    </w:p>
    <w:p w14:paraId="50EF8ADA" w14:textId="77777777" w:rsidR="00B40BB8" w:rsidRPr="00664457" w:rsidRDefault="00B40BB8" w:rsidP="00B40BB8">
      <w:pPr>
        <w:pStyle w:val="Code"/>
        <w:rPr>
          <w:szCs w:val="18"/>
        </w:rPr>
      </w:pPr>
      <w:r w:rsidRPr="00664457">
        <w:rPr>
          <w:szCs w:val="18"/>
        </w:rPr>
        <w:t xml:space="preserve">    "x = MaxPooling1D(5)(x)\n",</w:t>
      </w:r>
    </w:p>
    <w:p w14:paraId="10AEB9C5" w14:textId="77777777" w:rsidR="00B40BB8" w:rsidRPr="00664457" w:rsidRDefault="00B40BB8" w:rsidP="00B40BB8">
      <w:pPr>
        <w:pStyle w:val="Code"/>
        <w:rPr>
          <w:szCs w:val="18"/>
        </w:rPr>
      </w:pPr>
      <w:r w:rsidRPr="00664457">
        <w:rPr>
          <w:szCs w:val="18"/>
        </w:rPr>
        <w:t xml:space="preserve">    "x = Conv1D(128, 3, activation='</w:t>
      </w:r>
      <w:proofErr w:type="spellStart"/>
      <w:r w:rsidRPr="00664457">
        <w:rPr>
          <w:szCs w:val="18"/>
        </w:rPr>
        <w:t>relu</w:t>
      </w:r>
      <w:proofErr w:type="spellEnd"/>
      <w:r w:rsidRPr="00664457">
        <w:rPr>
          <w:szCs w:val="18"/>
        </w:rPr>
        <w:t>')(x)\n",</w:t>
      </w:r>
    </w:p>
    <w:p w14:paraId="1A19759D" w14:textId="77777777" w:rsidR="00B40BB8" w:rsidRPr="00664457" w:rsidRDefault="00B40BB8" w:rsidP="00B40BB8">
      <w:pPr>
        <w:pStyle w:val="Code"/>
        <w:rPr>
          <w:szCs w:val="18"/>
        </w:rPr>
      </w:pPr>
      <w:r w:rsidRPr="00664457">
        <w:rPr>
          <w:szCs w:val="18"/>
        </w:rPr>
        <w:t xml:space="preserve">    "x = GlobalMaxPooling1D()(x)\n",</w:t>
      </w:r>
    </w:p>
    <w:p w14:paraId="5DC1C09B" w14:textId="77777777" w:rsidR="00B40BB8" w:rsidRPr="00664457" w:rsidRDefault="00B40BB8" w:rsidP="00B40BB8">
      <w:pPr>
        <w:pStyle w:val="Code"/>
        <w:rPr>
          <w:szCs w:val="18"/>
        </w:rPr>
      </w:pPr>
      <w:r w:rsidRPr="00664457">
        <w:rPr>
          <w:szCs w:val="18"/>
        </w:rPr>
        <w:t xml:space="preserve">    "x = Dense(128, activation='</w:t>
      </w:r>
      <w:proofErr w:type="spellStart"/>
      <w:r w:rsidRPr="00664457">
        <w:rPr>
          <w:szCs w:val="18"/>
        </w:rPr>
        <w:t>relu</w:t>
      </w:r>
      <w:proofErr w:type="spellEnd"/>
      <w:r w:rsidRPr="00664457">
        <w:rPr>
          <w:szCs w:val="18"/>
        </w:rPr>
        <w:t>')(x)\n",</w:t>
      </w:r>
    </w:p>
    <w:p w14:paraId="6D06D977" w14:textId="77777777" w:rsidR="00B40BB8" w:rsidRPr="00664457" w:rsidRDefault="00B40BB8" w:rsidP="00B40BB8">
      <w:pPr>
        <w:pStyle w:val="Code"/>
        <w:rPr>
          <w:szCs w:val="18"/>
        </w:rPr>
      </w:pPr>
      <w:r w:rsidRPr="00664457">
        <w:rPr>
          <w:szCs w:val="18"/>
        </w:rPr>
        <w:t xml:space="preserve">    "output = Dense(</w:t>
      </w:r>
      <w:proofErr w:type="spellStart"/>
      <w:r w:rsidRPr="00664457">
        <w:rPr>
          <w:szCs w:val="18"/>
        </w:rPr>
        <w:t>len</w:t>
      </w:r>
      <w:proofErr w:type="spellEnd"/>
      <w:r w:rsidRPr="00664457">
        <w:rPr>
          <w:szCs w:val="18"/>
        </w:rPr>
        <w:t>(</w:t>
      </w:r>
      <w:proofErr w:type="spellStart"/>
      <w:r w:rsidRPr="00664457">
        <w:rPr>
          <w:szCs w:val="18"/>
        </w:rPr>
        <w:t>prediction_labels</w:t>
      </w:r>
      <w:proofErr w:type="spellEnd"/>
      <w:r w:rsidRPr="00664457">
        <w:rPr>
          <w:szCs w:val="18"/>
        </w:rPr>
        <w:t>), activation='sigmoid')(x)\n",</w:t>
      </w:r>
    </w:p>
    <w:p w14:paraId="3AD19E4C" w14:textId="77777777" w:rsidR="00B40BB8" w:rsidRPr="00664457" w:rsidRDefault="00B40BB8" w:rsidP="00B40BB8">
      <w:pPr>
        <w:pStyle w:val="Code"/>
        <w:rPr>
          <w:szCs w:val="18"/>
        </w:rPr>
      </w:pPr>
      <w:r w:rsidRPr="00664457">
        <w:rPr>
          <w:szCs w:val="18"/>
        </w:rPr>
        <w:t xml:space="preserve">    "model = Model(input_, output)\n",</w:t>
      </w:r>
    </w:p>
    <w:p w14:paraId="16B28B06" w14:textId="77777777" w:rsidR="00B40BB8" w:rsidRPr="00664457" w:rsidRDefault="00B40BB8" w:rsidP="00B40BB8">
      <w:pPr>
        <w:pStyle w:val="Code"/>
        <w:rPr>
          <w:szCs w:val="18"/>
        </w:rPr>
      </w:pPr>
      <w:r w:rsidRPr="00664457">
        <w:rPr>
          <w:szCs w:val="18"/>
        </w:rPr>
        <w:t xml:space="preserve">    "</w:t>
      </w:r>
      <w:proofErr w:type="spellStart"/>
      <w:r w:rsidRPr="00664457">
        <w:rPr>
          <w:szCs w:val="18"/>
        </w:rPr>
        <w:t>model.compile</w:t>
      </w:r>
      <w:proofErr w:type="spellEnd"/>
      <w:r w:rsidRPr="00664457">
        <w:rPr>
          <w:szCs w:val="18"/>
        </w:rPr>
        <w:t>(loss='</w:t>
      </w:r>
      <w:proofErr w:type="spellStart"/>
      <w:r w:rsidRPr="00664457">
        <w:rPr>
          <w:szCs w:val="18"/>
        </w:rPr>
        <w:t>binary_crossentropy</w:t>
      </w:r>
      <w:proofErr w:type="spellEnd"/>
      <w:r w:rsidRPr="00664457">
        <w:rPr>
          <w:szCs w:val="18"/>
        </w:rPr>
        <w:t>',\n",</w:t>
      </w:r>
    </w:p>
    <w:p w14:paraId="5A8C2E9C" w14:textId="3E4769E1" w:rsidR="00B40BB8" w:rsidRPr="00664457" w:rsidRDefault="00B40BB8" w:rsidP="00B40BB8">
      <w:pPr>
        <w:pStyle w:val="Code"/>
        <w:rPr>
          <w:szCs w:val="18"/>
        </w:rPr>
      </w:pPr>
      <w:r w:rsidRPr="00664457">
        <w:rPr>
          <w:szCs w:val="18"/>
        </w:rPr>
        <w:t xml:space="preserve">    "optimizer='</w:t>
      </w:r>
      <w:proofErr w:type="spellStart"/>
      <w:r w:rsidRPr="00664457">
        <w:rPr>
          <w:szCs w:val="18"/>
        </w:rPr>
        <w:t>rmsprop</w:t>
      </w:r>
      <w:proofErr w:type="spellEnd"/>
      <w:r w:rsidRPr="00664457">
        <w:rPr>
          <w:szCs w:val="18"/>
        </w:rPr>
        <w:t>',\n",</w:t>
      </w:r>
    </w:p>
    <w:p w14:paraId="4EE4F0CF" w14:textId="6F1427D6" w:rsidR="00B40BB8" w:rsidRPr="00664457" w:rsidRDefault="00B40BB8" w:rsidP="00B40BB8">
      <w:pPr>
        <w:pStyle w:val="Code"/>
        <w:rPr>
          <w:szCs w:val="18"/>
        </w:rPr>
      </w:pPr>
      <w:r w:rsidRPr="00664457">
        <w:rPr>
          <w:szCs w:val="18"/>
        </w:rPr>
        <w:t xml:space="preserve">    " metrics=['</w:t>
      </w:r>
      <w:proofErr w:type="spellStart"/>
      <w:r w:rsidRPr="00664457">
        <w:rPr>
          <w:szCs w:val="18"/>
        </w:rPr>
        <w:t>acc</w:t>
      </w:r>
      <w:proofErr w:type="spellEnd"/>
      <w:r w:rsidRPr="00664457">
        <w:rPr>
          <w:szCs w:val="18"/>
        </w:rPr>
        <w:t>'])"</w:t>
      </w:r>
    </w:p>
    <w:p w14:paraId="3FF722BF" w14:textId="77777777" w:rsidR="00B40BB8" w:rsidRPr="00664457" w:rsidRDefault="00B40BB8" w:rsidP="00B40BB8">
      <w:pPr>
        <w:pStyle w:val="Code"/>
        <w:rPr>
          <w:szCs w:val="18"/>
        </w:rPr>
      </w:pPr>
      <w:r w:rsidRPr="00664457">
        <w:rPr>
          <w:szCs w:val="18"/>
        </w:rPr>
        <w:t xml:space="preserve">   ]</w:t>
      </w:r>
    </w:p>
    <w:p w14:paraId="06FCC24C" w14:textId="77777777" w:rsidR="00B40BB8" w:rsidRPr="00664457" w:rsidRDefault="00B40BB8" w:rsidP="00B40BB8">
      <w:pPr>
        <w:pStyle w:val="Code"/>
        <w:rPr>
          <w:szCs w:val="18"/>
        </w:rPr>
      </w:pPr>
      <w:r w:rsidRPr="00664457">
        <w:rPr>
          <w:szCs w:val="18"/>
        </w:rPr>
        <w:t xml:space="preserve">  },</w:t>
      </w:r>
    </w:p>
    <w:p w14:paraId="29B686F9" w14:textId="77777777" w:rsidR="00B40BB8" w:rsidRPr="00664457" w:rsidRDefault="00B40BB8" w:rsidP="00B40BB8">
      <w:pPr>
        <w:pStyle w:val="Code"/>
        <w:rPr>
          <w:szCs w:val="18"/>
        </w:rPr>
      </w:pPr>
      <w:r w:rsidRPr="00664457">
        <w:rPr>
          <w:szCs w:val="18"/>
        </w:rPr>
        <w:t xml:space="preserve">  {</w:t>
      </w:r>
    </w:p>
    <w:p w14:paraId="5A64BC1F"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6591DDE8"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180,</w:t>
      </w:r>
    </w:p>
    <w:p w14:paraId="27FAF5A8" w14:textId="77777777" w:rsidR="00B40BB8" w:rsidRPr="00664457" w:rsidRDefault="00B40BB8" w:rsidP="00B40BB8">
      <w:pPr>
        <w:pStyle w:val="Code"/>
        <w:rPr>
          <w:szCs w:val="18"/>
        </w:rPr>
      </w:pPr>
      <w:r w:rsidRPr="00664457">
        <w:rPr>
          <w:szCs w:val="18"/>
        </w:rPr>
        <w:t xml:space="preserve">   "metadata": {},</w:t>
      </w:r>
    </w:p>
    <w:p w14:paraId="61AF08D8" w14:textId="77777777" w:rsidR="00B40BB8" w:rsidRPr="00664457" w:rsidRDefault="00B40BB8" w:rsidP="00B40BB8">
      <w:pPr>
        <w:pStyle w:val="Code"/>
        <w:rPr>
          <w:szCs w:val="18"/>
        </w:rPr>
      </w:pPr>
      <w:r w:rsidRPr="00664457">
        <w:rPr>
          <w:szCs w:val="18"/>
        </w:rPr>
        <w:t xml:space="preserve">   "outputs": [</w:t>
      </w:r>
    </w:p>
    <w:p w14:paraId="12F32601" w14:textId="77777777" w:rsidR="00B40BB8" w:rsidRPr="00664457" w:rsidRDefault="00B40BB8" w:rsidP="00B40BB8">
      <w:pPr>
        <w:pStyle w:val="Code"/>
        <w:rPr>
          <w:szCs w:val="18"/>
        </w:rPr>
      </w:pPr>
      <w:r w:rsidRPr="00664457">
        <w:rPr>
          <w:szCs w:val="18"/>
        </w:rPr>
        <w:t xml:space="preserve">    {</w:t>
      </w:r>
    </w:p>
    <w:p w14:paraId="1505BE8C" w14:textId="77777777" w:rsidR="00B40BB8" w:rsidRPr="00664457" w:rsidRDefault="00B40BB8" w:rsidP="00B40BB8">
      <w:pPr>
        <w:pStyle w:val="Code"/>
        <w:rPr>
          <w:szCs w:val="18"/>
        </w:rPr>
      </w:pPr>
      <w:r w:rsidRPr="00664457">
        <w:rPr>
          <w:szCs w:val="18"/>
        </w:rPr>
        <w:t xml:space="preserve">     "name": "</w:t>
      </w:r>
      <w:proofErr w:type="spellStart"/>
      <w:r w:rsidRPr="00664457">
        <w:rPr>
          <w:szCs w:val="18"/>
        </w:rPr>
        <w:t>stdout</w:t>
      </w:r>
      <w:proofErr w:type="spellEnd"/>
      <w:r w:rsidRPr="00664457">
        <w:rPr>
          <w:szCs w:val="18"/>
        </w:rPr>
        <w:t>",</w:t>
      </w:r>
    </w:p>
    <w:p w14:paraId="186BAD98" w14:textId="77777777" w:rsidR="00B40BB8" w:rsidRPr="00664457" w:rsidRDefault="00B40BB8" w:rsidP="00B40BB8">
      <w:pPr>
        <w:pStyle w:val="Code"/>
        <w:rPr>
          <w:szCs w:val="18"/>
        </w:rPr>
      </w:pPr>
      <w:r w:rsidRPr="00664457">
        <w:rPr>
          <w:szCs w:val="18"/>
        </w:rPr>
        <w:t xml:space="preserve">     "</w:t>
      </w:r>
      <w:proofErr w:type="spellStart"/>
      <w:r w:rsidRPr="00664457">
        <w:rPr>
          <w:szCs w:val="18"/>
        </w:rPr>
        <w:t>output_type</w:t>
      </w:r>
      <w:proofErr w:type="spellEnd"/>
      <w:r w:rsidRPr="00664457">
        <w:rPr>
          <w:szCs w:val="18"/>
        </w:rPr>
        <w:t>": "stream",</w:t>
      </w:r>
    </w:p>
    <w:p w14:paraId="75EF648D" w14:textId="77777777" w:rsidR="00B40BB8" w:rsidRPr="00664457" w:rsidRDefault="00B40BB8" w:rsidP="00B40BB8">
      <w:pPr>
        <w:pStyle w:val="Code"/>
        <w:rPr>
          <w:szCs w:val="18"/>
        </w:rPr>
      </w:pPr>
      <w:r w:rsidRPr="00664457">
        <w:rPr>
          <w:szCs w:val="18"/>
        </w:rPr>
        <w:t xml:space="preserve">     "text": [</w:t>
      </w:r>
    </w:p>
    <w:p w14:paraId="7BF1683C" w14:textId="77777777" w:rsidR="00B40BB8" w:rsidRPr="00664457" w:rsidRDefault="00B40BB8" w:rsidP="00B40BB8">
      <w:pPr>
        <w:pStyle w:val="Code"/>
        <w:rPr>
          <w:szCs w:val="18"/>
        </w:rPr>
      </w:pPr>
      <w:r w:rsidRPr="00664457">
        <w:rPr>
          <w:szCs w:val="18"/>
        </w:rPr>
        <w:t xml:space="preserve">      "Train on 4812 samples, validate on 1203 samples\n",</w:t>
      </w:r>
    </w:p>
    <w:p w14:paraId="7738BF1A" w14:textId="77777777" w:rsidR="00B40BB8" w:rsidRPr="00664457" w:rsidRDefault="00B40BB8" w:rsidP="00B40BB8">
      <w:pPr>
        <w:pStyle w:val="Code"/>
        <w:rPr>
          <w:szCs w:val="18"/>
        </w:rPr>
      </w:pPr>
      <w:r w:rsidRPr="00664457">
        <w:rPr>
          <w:szCs w:val="18"/>
        </w:rPr>
        <w:t xml:space="preserve">      "Epoch 1/50\n",</w:t>
      </w:r>
    </w:p>
    <w:p w14:paraId="57084BA5" w14:textId="77777777" w:rsidR="00B40BB8" w:rsidRPr="00664457" w:rsidRDefault="00B40BB8" w:rsidP="00B40BB8">
      <w:pPr>
        <w:pStyle w:val="Code"/>
        <w:rPr>
          <w:szCs w:val="18"/>
        </w:rPr>
      </w:pPr>
      <w:r w:rsidRPr="00664457">
        <w:rPr>
          <w:szCs w:val="18"/>
        </w:rPr>
        <w:t xml:space="preserve">      "4812/4812 [==============================] - 2s 489us/step - loss: 0.6325 - </w:t>
      </w:r>
      <w:proofErr w:type="spellStart"/>
      <w:r w:rsidRPr="00664457">
        <w:rPr>
          <w:szCs w:val="18"/>
        </w:rPr>
        <w:t>acc</w:t>
      </w:r>
      <w:proofErr w:type="spellEnd"/>
      <w:r w:rsidRPr="00664457">
        <w:rPr>
          <w:szCs w:val="18"/>
        </w:rPr>
        <w:t xml:space="preserve">: 0.6556 - </w:t>
      </w:r>
      <w:proofErr w:type="spellStart"/>
      <w:r w:rsidRPr="00664457">
        <w:rPr>
          <w:szCs w:val="18"/>
        </w:rPr>
        <w:t>val_loss</w:t>
      </w:r>
      <w:proofErr w:type="spellEnd"/>
      <w:r w:rsidRPr="00664457">
        <w:rPr>
          <w:szCs w:val="18"/>
        </w:rPr>
        <w:t xml:space="preserve">: 0.5993 - </w:t>
      </w:r>
      <w:proofErr w:type="spellStart"/>
      <w:r w:rsidRPr="00664457">
        <w:rPr>
          <w:szCs w:val="18"/>
        </w:rPr>
        <w:t>val_acc</w:t>
      </w:r>
      <w:proofErr w:type="spellEnd"/>
      <w:r w:rsidRPr="00664457">
        <w:rPr>
          <w:szCs w:val="18"/>
        </w:rPr>
        <w:t>: 0.7041\n",</w:t>
      </w:r>
    </w:p>
    <w:p w14:paraId="744AD4E0" w14:textId="77777777" w:rsidR="00B40BB8" w:rsidRPr="00664457" w:rsidRDefault="00B40BB8" w:rsidP="00B40BB8">
      <w:pPr>
        <w:pStyle w:val="Code"/>
        <w:rPr>
          <w:szCs w:val="18"/>
        </w:rPr>
      </w:pPr>
      <w:r w:rsidRPr="00664457">
        <w:rPr>
          <w:szCs w:val="18"/>
        </w:rPr>
        <w:t xml:space="preserve">      "Epoch 2/50\n",</w:t>
      </w:r>
    </w:p>
    <w:p w14:paraId="75D590B4" w14:textId="77777777" w:rsidR="00B40BB8" w:rsidRPr="00664457" w:rsidRDefault="00B40BB8" w:rsidP="00B40BB8">
      <w:pPr>
        <w:pStyle w:val="Code"/>
        <w:rPr>
          <w:szCs w:val="18"/>
        </w:rPr>
      </w:pPr>
      <w:r w:rsidRPr="00664457">
        <w:rPr>
          <w:szCs w:val="18"/>
        </w:rPr>
        <w:t xml:space="preserve">      "4812/4812 [==============================] - 2s 453us/step - loss: 0.6080 - </w:t>
      </w:r>
      <w:proofErr w:type="spellStart"/>
      <w:r w:rsidRPr="00664457">
        <w:rPr>
          <w:szCs w:val="18"/>
        </w:rPr>
        <w:t>acc</w:t>
      </w:r>
      <w:proofErr w:type="spellEnd"/>
      <w:r w:rsidRPr="00664457">
        <w:rPr>
          <w:szCs w:val="18"/>
        </w:rPr>
        <w:t xml:space="preserve">: 0.6971 - </w:t>
      </w:r>
      <w:proofErr w:type="spellStart"/>
      <w:r w:rsidRPr="00664457">
        <w:rPr>
          <w:szCs w:val="18"/>
        </w:rPr>
        <w:t>val_loss</w:t>
      </w:r>
      <w:proofErr w:type="spellEnd"/>
      <w:r w:rsidRPr="00664457">
        <w:rPr>
          <w:szCs w:val="18"/>
        </w:rPr>
        <w:t xml:space="preserve">: 0.6020 - </w:t>
      </w:r>
      <w:proofErr w:type="spellStart"/>
      <w:r w:rsidRPr="00664457">
        <w:rPr>
          <w:szCs w:val="18"/>
        </w:rPr>
        <w:t>val_acc</w:t>
      </w:r>
      <w:proofErr w:type="spellEnd"/>
      <w:r w:rsidRPr="00664457">
        <w:rPr>
          <w:szCs w:val="18"/>
        </w:rPr>
        <w:t>: 0.7041\n",</w:t>
      </w:r>
    </w:p>
    <w:p w14:paraId="1D1D48FF" w14:textId="77777777" w:rsidR="00B40BB8" w:rsidRPr="00664457" w:rsidRDefault="00B40BB8" w:rsidP="00B40BB8">
      <w:pPr>
        <w:pStyle w:val="Code"/>
        <w:rPr>
          <w:szCs w:val="18"/>
        </w:rPr>
      </w:pPr>
      <w:r w:rsidRPr="00664457">
        <w:rPr>
          <w:szCs w:val="18"/>
        </w:rPr>
        <w:lastRenderedPageBreak/>
        <w:t xml:space="preserve">      "Epoch 3/50\n",</w:t>
      </w:r>
    </w:p>
    <w:p w14:paraId="07861F01" w14:textId="77777777" w:rsidR="00B40BB8" w:rsidRPr="00664457" w:rsidRDefault="00B40BB8" w:rsidP="00B40BB8">
      <w:pPr>
        <w:pStyle w:val="Code"/>
        <w:rPr>
          <w:szCs w:val="18"/>
        </w:rPr>
      </w:pPr>
      <w:r w:rsidRPr="00664457">
        <w:rPr>
          <w:szCs w:val="18"/>
        </w:rPr>
        <w:t xml:space="preserve">      "4812/4812 [==============================] - 2s 454us/step - loss: 0.5974 - </w:t>
      </w:r>
      <w:proofErr w:type="spellStart"/>
      <w:r w:rsidRPr="00664457">
        <w:rPr>
          <w:szCs w:val="18"/>
        </w:rPr>
        <w:t>acc</w:t>
      </w:r>
      <w:proofErr w:type="spellEnd"/>
      <w:r w:rsidRPr="00664457">
        <w:rPr>
          <w:szCs w:val="18"/>
        </w:rPr>
        <w:t xml:space="preserve">: 0.6971 - </w:t>
      </w:r>
      <w:proofErr w:type="spellStart"/>
      <w:r w:rsidRPr="00664457">
        <w:rPr>
          <w:szCs w:val="18"/>
        </w:rPr>
        <w:t>val_loss</w:t>
      </w:r>
      <w:proofErr w:type="spellEnd"/>
      <w:r w:rsidRPr="00664457">
        <w:rPr>
          <w:szCs w:val="18"/>
        </w:rPr>
        <w:t xml:space="preserve">: 0.6199 - </w:t>
      </w:r>
      <w:proofErr w:type="spellStart"/>
      <w:r w:rsidRPr="00664457">
        <w:rPr>
          <w:szCs w:val="18"/>
        </w:rPr>
        <w:t>val_acc</w:t>
      </w:r>
      <w:proofErr w:type="spellEnd"/>
      <w:r w:rsidRPr="00664457">
        <w:rPr>
          <w:szCs w:val="18"/>
        </w:rPr>
        <w:t>: 0.7024\n",</w:t>
      </w:r>
    </w:p>
    <w:p w14:paraId="3F601DF7" w14:textId="77777777" w:rsidR="00B40BB8" w:rsidRPr="00664457" w:rsidRDefault="00B40BB8" w:rsidP="00B40BB8">
      <w:pPr>
        <w:pStyle w:val="Code"/>
        <w:rPr>
          <w:szCs w:val="18"/>
        </w:rPr>
      </w:pPr>
      <w:r w:rsidRPr="00664457">
        <w:rPr>
          <w:szCs w:val="18"/>
        </w:rPr>
        <w:t xml:space="preserve">      "Epoch 4/50\n",</w:t>
      </w:r>
    </w:p>
    <w:p w14:paraId="656A53D6" w14:textId="77777777" w:rsidR="00B40BB8" w:rsidRPr="00664457" w:rsidRDefault="00B40BB8" w:rsidP="00B40BB8">
      <w:pPr>
        <w:pStyle w:val="Code"/>
        <w:rPr>
          <w:szCs w:val="18"/>
        </w:rPr>
      </w:pPr>
      <w:r w:rsidRPr="00664457">
        <w:rPr>
          <w:szCs w:val="18"/>
        </w:rPr>
        <w:t xml:space="preserve">      "4812/4812 [==============================] - 2s 464us/step - loss: 0.5943 - </w:t>
      </w:r>
      <w:proofErr w:type="spellStart"/>
      <w:r w:rsidRPr="00664457">
        <w:rPr>
          <w:szCs w:val="18"/>
        </w:rPr>
        <w:t>acc</w:t>
      </w:r>
      <w:proofErr w:type="spellEnd"/>
      <w:r w:rsidRPr="00664457">
        <w:rPr>
          <w:szCs w:val="18"/>
        </w:rPr>
        <w:t xml:space="preserve">: 0.7016 - </w:t>
      </w:r>
      <w:proofErr w:type="spellStart"/>
      <w:r w:rsidRPr="00664457">
        <w:rPr>
          <w:szCs w:val="18"/>
        </w:rPr>
        <w:t>val_loss</w:t>
      </w:r>
      <w:proofErr w:type="spellEnd"/>
      <w:r w:rsidRPr="00664457">
        <w:rPr>
          <w:szCs w:val="18"/>
        </w:rPr>
        <w:t xml:space="preserve">: 0.5992 - </w:t>
      </w:r>
      <w:proofErr w:type="spellStart"/>
      <w:r w:rsidRPr="00664457">
        <w:rPr>
          <w:szCs w:val="18"/>
        </w:rPr>
        <w:t>val_acc</w:t>
      </w:r>
      <w:proofErr w:type="spellEnd"/>
      <w:r w:rsidRPr="00664457">
        <w:rPr>
          <w:szCs w:val="18"/>
        </w:rPr>
        <w:t>: 0.7032\n",</w:t>
      </w:r>
    </w:p>
    <w:p w14:paraId="3B1F210B" w14:textId="77777777" w:rsidR="00B40BB8" w:rsidRPr="00664457" w:rsidRDefault="00B40BB8" w:rsidP="00B40BB8">
      <w:pPr>
        <w:pStyle w:val="Code"/>
        <w:rPr>
          <w:szCs w:val="18"/>
        </w:rPr>
      </w:pPr>
      <w:r w:rsidRPr="00664457">
        <w:rPr>
          <w:szCs w:val="18"/>
        </w:rPr>
        <w:t xml:space="preserve">      "Epoch 5/50\n",</w:t>
      </w:r>
    </w:p>
    <w:p w14:paraId="344376D8" w14:textId="77777777" w:rsidR="00B40BB8" w:rsidRPr="00664457" w:rsidRDefault="00B40BB8" w:rsidP="00B40BB8">
      <w:pPr>
        <w:pStyle w:val="Code"/>
        <w:rPr>
          <w:szCs w:val="18"/>
        </w:rPr>
      </w:pPr>
      <w:r w:rsidRPr="00664457">
        <w:rPr>
          <w:szCs w:val="18"/>
        </w:rPr>
        <w:t xml:space="preserve">      "4812/4812 [==============================] - 2s 459us/step - loss: 0.5790 - </w:t>
      </w:r>
      <w:proofErr w:type="spellStart"/>
      <w:r w:rsidRPr="00664457">
        <w:rPr>
          <w:szCs w:val="18"/>
        </w:rPr>
        <w:t>acc</w:t>
      </w:r>
      <w:proofErr w:type="spellEnd"/>
      <w:r w:rsidRPr="00664457">
        <w:rPr>
          <w:szCs w:val="18"/>
        </w:rPr>
        <w:t xml:space="preserve">: 0.6996 - </w:t>
      </w:r>
      <w:proofErr w:type="spellStart"/>
      <w:r w:rsidRPr="00664457">
        <w:rPr>
          <w:szCs w:val="18"/>
        </w:rPr>
        <w:t>val_loss</w:t>
      </w:r>
      <w:proofErr w:type="spellEnd"/>
      <w:r w:rsidRPr="00664457">
        <w:rPr>
          <w:szCs w:val="18"/>
        </w:rPr>
        <w:t xml:space="preserve">: 0.6381 - </w:t>
      </w:r>
      <w:proofErr w:type="spellStart"/>
      <w:r w:rsidRPr="00664457">
        <w:rPr>
          <w:szCs w:val="18"/>
        </w:rPr>
        <w:t>val_acc</w:t>
      </w:r>
      <w:proofErr w:type="spellEnd"/>
      <w:r w:rsidRPr="00664457">
        <w:rPr>
          <w:szCs w:val="18"/>
        </w:rPr>
        <w:t>: 0.6902\n",</w:t>
      </w:r>
    </w:p>
    <w:p w14:paraId="1B32F9C3" w14:textId="77777777" w:rsidR="00B40BB8" w:rsidRPr="00664457" w:rsidRDefault="00B40BB8" w:rsidP="00B40BB8">
      <w:pPr>
        <w:pStyle w:val="Code"/>
        <w:rPr>
          <w:szCs w:val="18"/>
        </w:rPr>
      </w:pPr>
      <w:r w:rsidRPr="00664457">
        <w:rPr>
          <w:szCs w:val="18"/>
        </w:rPr>
        <w:t xml:space="preserve">      "Epoch 6/50\n",</w:t>
      </w:r>
    </w:p>
    <w:p w14:paraId="0DA477A6" w14:textId="77777777" w:rsidR="00B40BB8" w:rsidRPr="00664457" w:rsidRDefault="00B40BB8" w:rsidP="00B40BB8">
      <w:pPr>
        <w:pStyle w:val="Code"/>
        <w:rPr>
          <w:szCs w:val="18"/>
        </w:rPr>
      </w:pPr>
      <w:r w:rsidRPr="00664457">
        <w:rPr>
          <w:szCs w:val="18"/>
        </w:rPr>
        <w:t xml:space="preserve">      "4812/4812 [==============================] - 2s 459us/step - loss: 0.5707 - </w:t>
      </w:r>
      <w:proofErr w:type="spellStart"/>
      <w:r w:rsidRPr="00664457">
        <w:rPr>
          <w:szCs w:val="18"/>
        </w:rPr>
        <w:t>acc</w:t>
      </w:r>
      <w:proofErr w:type="spellEnd"/>
      <w:r w:rsidRPr="00664457">
        <w:rPr>
          <w:szCs w:val="18"/>
        </w:rPr>
        <w:t xml:space="preserve">: 0.7070 - </w:t>
      </w:r>
      <w:proofErr w:type="spellStart"/>
      <w:r w:rsidRPr="00664457">
        <w:rPr>
          <w:szCs w:val="18"/>
        </w:rPr>
        <w:t>val_loss</w:t>
      </w:r>
      <w:proofErr w:type="spellEnd"/>
      <w:r w:rsidRPr="00664457">
        <w:rPr>
          <w:szCs w:val="18"/>
        </w:rPr>
        <w:t xml:space="preserve">: 0.6066 - </w:t>
      </w:r>
      <w:proofErr w:type="spellStart"/>
      <w:r w:rsidRPr="00664457">
        <w:rPr>
          <w:szCs w:val="18"/>
        </w:rPr>
        <w:t>val_acc</w:t>
      </w:r>
      <w:proofErr w:type="spellEnd"/>
      <w:r w:rsidRPr="00664457">
        <w:rPr>
          <w:szCs w:val="18"/>
        </w:rPr>
        <w:t>: 0.6974\n",</w:t>
      </w:r>
    </w:p>
    <w:p w14:paraId="798ECB8E" w14:textId="77777777" w:rsidR="00B40BB8" w:rsidRPr="00664457" w:rsidRDefault="00B40BB8" w:rsidP="00B40BB8">
      <w:pPr>
        <w:pStyle w:val="Code"/>
        <w:rPr>
          <w:szCs w:val="18"/>
        </w:rPr>
      </w:pPr>
      <w:r w:rsidRPr="00664457">
        <w:rPr>
          <w:szCs w:val="18"/>
        </w:rPr>
        <w:t xml:space="preserve">      "Epoch 7/50\n",</w:t>
      </w:r>
    </w:p>
    <w:p w14:paraId="762405E3" w14:textId="77777777" w:rsidR="00B40BB8" w:rsidRPr="00664457" w:rsidRDefault="00B40BB8" w:rsidP="00B40BB8">
      <w:pPr>
        <w:pStyle w:val="Code"/>
        <w:rPr>
          <w:szCs w:val="18"/>
        </w:rPr>
      </w:pPr>
      <w:r w:rsidRPr="00664457">
        <w:rPr>
          <w:szCs w:val="18"/>
        </w:rPr>
        <w:t xml:space="preserve">      "4812/4812 [==============================] - 2s 466us/step - loss: 0.5532 - </w:t>
      </w:r>
      <w:proofErr w:type="spellStart"/>
      <w:r w:rsidRPr="00664457">
        <w:rPr>
          <w:szCs w:val="18"/>
        </w:rPr>
        <w:t>acc</w:t>
      </w:r>
      <w:proofErr w:type="spellEnd"/>
      <w:r w:rsidRPr="00664457">
        <w:rPr>
          <w:szCs w:val="18"/>
        </w:rPr>
        <w:t xml:space="preserve">: 0.7206 - </w:t>
      </w:r>
      <w:proofErr w:type="spellStart"/>
      <w:r w:rsidRPr="00664457">
        <w:rPr>
          <w:szCs w:val="18"/>
        </w:rPr>
        <w:t>val_loss</w:t>
      </w:r>
      <w:proofErr w:type="spellEnd"/>
      <w:r w:rsidRPr="00664457">
        <w:rPr>
          <w:szCs w:val="18"/>
        </w:rPr>
        <w:t xml:space="preserve">: 0.6120 - </w:t>
      </w:r>
      <w:proofErr w:type="spellStart"/>
      <w:r w:rsidRPr="00664457">
        <w:rPr>
          <w:szCs w:val="18"/>
        </w:rPr>
        <w:t>val_acc</w:t>
      </w:r>
      <w:proofErr w:type="spellEnd"/>
      <w:r w:rsidRPr="00664457">
        <w:rPr>
          <w:szCs w:val="18"/>
        </w:rPr>
        <w:t>: 0.6880\n",</w:t>
      </w:r>
    </w:p>
    <w:p w14:paraId="5F02C6AE" w14:textId="77777777" w:rsidR="00B40BB8" w:rsidRPr="00664457" w:rsidRDefault="00B40BB8" w:rsidP="00B40BB8">
      <w:pPr>
        <w:pStyle w:val="Code"/>
        <w:rPr>
          <w:szCs w:val="18"/>
        </w:rPr>
      </w:pPr>
      <w:r w:rsidRPr="00664457">
        <w:rPr>
          <w:szCs w:val="18"/>
        </w:rPr>
        <w:t xml:space="preserve">      "Epoch 8/50\n",</w:t>
      </w:r>
    </w:p>
    <w:p w14:paraId="088CECBD" w14:textId="77777777" w:rsidR="00B40BB8" w:rsidRPr="00664457" w:rsidRDefault="00B40BB8" w:rsidP="00B40BB8">
      <w:pPr>
        <w:pStyle w:val="Code"/>
        <w:rPr>
          <w:szCs w:val="18"/>
        </w:rPr>
      </w:pPr>
      <w:r w:rsidRPr="00664457">
        <w:rPr>
          <w:szCs w:val="18"/>
        </w:rPr>
        <w:t xml:space="preserve">      "4812/4812 [==============================] - 2s 458us/step - loss: 0.5285 - </w:t>
      </w:r>
      <w:proofErr w:type="spellStart"/>
      <w:r w:rsidRPr="00664457">
        <w:rPr>
          <w:szCs w:val="18"/>
        </w:rPr>
        <w:t>acc</w:t>
      </w:r>
      <w:proofErr w:type="spellEnd"/>
      <w:r w:rsidRPr="00664457">
        <w:rPr>
          <w:szCs w:val="18"/>
        </w:rPr>
        <w:t xml:space="preserve">: 0.7261 - </w:t>
      </w:r>
      <w:proofErr w:type="spellStart"/>
      <w:r w:rsidRPr="00664457">
        <w:rPr>
          <w:szCs w:val="18"/>
        </w:rPr>
        <w:t>val_loss</w:t>
      </w:r>
      <w:proofErr w:type="spellEnd"/>
      <w:r w:rsidRPr="00664457">
        <w:rPr>
          <w:szCs w:val="18"/>
        </w:rPr>
        <w:t xml:space="preserve">: 0.7014 - </w:t>
      </w:r>
      <w:proofErr w:type="spellStart"/>
      <w:r w:rsidRPr="00664457">
        <w:rPr>
          <w:szCs w:val="18"/>
        </w:rPr>
        <w:t>val_acc</w:t>
      </w:r>
      <w:proofErr w:type="spellEnd"/>
      <w:r w:rsidRPr="00664457">
        <w:rPr>
          <w:szCs w:val="18"/>
        </w:rPr>
        <w:t>: 0.5810\n",</w:t>
      </w:r>
    </w:p>
    <w:p w14:paraId="2162B4E0" w14:textId="77777777" w:rsidR="00B40BB8" w:rsidRPr="00664457" w:rsidRDefault="00B40BB8" w:rsidP="00B40BB8">
      <w:pPr>
        <w:pStyle w:val="Code"/>
        <w:rPr>
          <w:szCs w:val="18"/>
        </w:rPr>
      </w:pPr>
      <w:r w:rsidRPr="00664457">
        <w:rPr>
          <w:szCs w:val="18"/>
        </w:rPr>
        <w:t xml:space="preserve">      "Epoch 9/50\n",</w:t>
      </w:r>
    </w:p>
    <w:p w14:paraId="62C1C147" w14:textId="77777777" w:rsidR="00B40BB8" w:rsidRPr="00664457" w:rsidRDefault="00B40BB8" w:rsidP="00B40BB8">
      <w:pPr>
        <w:pStyle w:val="Code"/>
        <w:rPr>
          <w:szCs w:val="18"/>
        </w:rPr>
      </w:pPr>
      <w:r w:rsidRPr="00664457">
        <w:rPr>
          <w:szCs w:val="18"/>
        </w:rPr>
        <w:t xml:space="preserve">      "4812/4812 [==============================] - 2s 461us/step - loss: 0.5137 - </w:t>
      </w:r>
      <w:proofErr w:type="spellStart"/>
      <w:r w:rsidRPr="00664457">
        <w:rPr>
          <w:szCs w:val="18"/>
        </w:rPr>
        <w:t>acc</w:t>
      </w:r>
      <w:proofErr w:type="spellEnd"/>
      <w:r w:rsidRPr="00664457">
        <w:rPr>
          <w:szCs w:val="18"/>
        </w:rPr>
        <w:t xml:space="preserve">: 0.7519 - </w:t>
      </w:r>
      <w:proofErr w:type="spellStart"/>
      <w:r w:rsidRPr="00664457">
        <w:rPr>
          <w:szCs w:val="18"/>
        </w:rPr>
        <w:t>val_loss</w:t>
      </w:r>
      <w:proofErr w:type="spellEnd"/>
      <w:r w:rsidRPr="00664457">
        <w:rPr>
          <w:szCs w:val="18"/>
        </w:rPr>
        <w:t xml:space="preserve">: 0.7164 - </w:t>
      </w:r>
      <w:proofErr w:type="spellStart"/>
      <w:r w:rsidRPr="00664457">
        <w:rPr>
          <w:szCs w:val="18"/>
        </w:rPr>
        <w:t>val_acc</w:t>
      </w:r>
      <w:proofErr w:type="spellEnd"/>
      <w:r w:rsidRPr="00664457">
        <w:rPr>
          <w:szCs w:val="18"/>
        </w:rPr>
        <w:t>: 0.6412\n",</w:t>
      </w:r>
    </w:p>
    <w:p w14:paraId="3E209AB5" w14:textId="77777777" w:rsidR="00B40BB8" w:rsidRPr="00664457" w:rsidRDefault="00B40BB8" w:rsidP="00B40BB8">
      <w:pPr>
        <w:pStyle w:val="Code"/>
        <w:rPr>
          <w:szCs w:val="18"/>
        </w:rPr>
      </w:pPr>
      <w:r w:rsidRPr="00664457">
        <w:rPr>
          <w:szCs w:val="18"/>
        </w:rPr>
        <w:t xml:space="preserve">      "Epoch 10/50\n",</w:t>
      </w:r>
    </w:p>
    <w:p w14:paraId="03DBEA66" w14:textId="77777777" w:rsidR="00B40BB8" w:rsidRPr="00664457" w:rsidRDefault="00B40BB8" w:rsidP="00B40BB8">
      <w:pPr>
        <w:pStyle w:val="Code"/>
        <w:rPr>
          <w:szCs w:val="18"/>
        </w:rPr>
      </w:pPr>
      <w:r w:rsidRPr="00664457">
        <w:rPr>
          <w:szCs w:val="18"/>
        </w:rPr>
        <w:t xml:space="preserve">      "4812/4812 [==============================] - 2s 465us/step - loss: 0.4984 - </w:t>
      </w:r>
      <w:proofErr w:type="spellStart"/>
      <w:r w:rsidRPr="00664457">
        <w:rPr>
          <w:szCs w:val="18"/>
        </w:rPr>
        <w:t>acc</w:t>
      </w:r>
      <w:proofErr w:type="spellEnd"/>
      <w:r w:rsidRPr="00664457">
        <w:rPr>
          <w:szCs w:val="18"/>
        </w:rPr>
        <w:t xml:space="preserve">: 0.7519 - </w:t>
      </w:r>
      <w:proofErr w:type="spellStart"/>
      <w:r w:rsidRPr="00664457">
        <w:rPr>
          <w:szCs w:val="18"/>
        </w:rPr>
        <w:t>val_loss</w:t>
      </w:r>
      <w:proofErr w:type="spellEnd"/>
      <w:r w:rsidRPr="00664457">
        <w:rPr>
          <w:szCs w:val="18"/>
        </w:rPr>
        <w:t xml:space="preserve">: 0.6445 - </w:t>
      </w:r>
      <w:proofErr w:type="spellStart"/>
      <w:r w:rsidRPr="00664457">
        <w:rPr>
          <w:szCs w:val="18"/>
        </w:rPr>
        <w:t>val_acc</w:t>
      </w:r>
      <w:proofErr w:type="spellEnd"/>
      <w:r w:rsidRPr="00664457">
        <w:rPr>
          <w:szCs w:val="18"/>
        </w:rPr>
        <w:t>: 0.6528\n",</w:t>
      </w:r>
    </w:p>
    <w:p w14:paraId="26BBF9F6" w14:textId="77777777" w:rsidR="00B40BB8" w:rsidRPr="00664457" w:rsidRDefault="00B40BB8" w:rsidP="00B40BB8">
      <w:pPr>
        <w:pStyle w:val="Code"/>
        <w:rPr>
          <w:szCs w:val="18"/>
        </w:rPr>
      </w:pPr>
      <w:r w:rsidRPr="00664457">
        <w:rPr>
          <w:szCs w:val="18"/>
        </w:rPr>
        <w:t xml:space="preserve">      "Epoch 11/50\n",</w:t>
      </w:r>
    </w:p>
    <w:p w14:paraId="147120F8" w14:textId="77777777" w:rsidR="00B40BB8" w:rsidRPr="00664457" w:rsidRDefault="00B40BB8" w:rsidP="00B40BB8">
      <w:pPr>
        <w:pStyle w:val="Code"/>
        <w:rPr>
          <w:szCs w:val="18"/>
        </w:rPr>
      </w:pPr>
      <w:r w:rsidRPr="00664457">
        <w:rPr>
          <w:szCs w:val="18"/>
        </w:rPr>
        <w:t xml:space="preserve">      "4812/4812 [==============================] - 2s 464us/step - loss: 0.4663 - </w:t>
      </w:r>
      <w:proofErr w:type="spellStart"/>
      <w:r w:rsidRPr="00664457">
        <w:rPr>
          <w:szCs w:val="18"/>
        </w:rPr>
        <w:t>acc</w:t>
      </w:r>
      <w:proofErr w:type="spellEnd"/>
      <w:r w:rsidRPr="00664457">
        <w:rPr>
          <w:szCs w:val="18"/>
        </w:rPr>
        <w:t xml:space="preserve">: 0.7850 - </w:t>
      </w:r>
      <w:proofErr w:type="spellStart"/>
      <w:r w:rsidRPr="00664457">
        <w:rPr>
          <w:szCs w:val="18"/>
        </w:rPr>
        <w:t>val_loss</w:t>
      </w:r>
      <w:proofErr w:type="spellEnd"/>
      <w:r w:rsidRPr="00664457">
        <w:rPr>
          <w:szCs w:val="18"/>
        </w:rPr>
        <w:t xml:space="preserve">: 0.6549 - </w:t>
      </w:r>
      <w:proofErr w:type="spellStart"/>
      <w:r w:rsidRPr="00664457">
        <w:rPr>
          <w:szCs w:val="18"/>
        </w:rPr>
        <w:t>val_acc</w:t>
      </w:r>
      <w:proofErr w:type="spellEnd"/>
      <w:r w:rsidRPr="00664457">
        <w:rPr>
          <w:szCs w:val="18"/>
        </w:rPr>
        <w:t>: 0.6678\n",</w:t>
      </w:r>
    </w:p>
    <w:p w14:paraId="530A9253" w14:textId="77777777" w:rsidR="00B40BB8" w:rsidRPr="00664457" w:rsidRDefault="00B40BB8" w:rsidP="00B40BB8">
      <w:pPr>
        <w:pStyle w:val="Code"/>
        <w:rPr>
          <w:szCs w:val="18"/>
        </w:rPr>
      </w:pPr>
      <w:r w:rsidRPr="00664457">
        <w:rPr>
          <w:szCs w:val="18"/>
        </w:rPr>
        <w:t xml:space="preserve">      "Epoch 12/50\n",</w:t>
      </w:r>
    </w:p>
    <w:p w14:paraId="579C57E3" w14:textId="77777777" w:rsidR="00B40BB8" w:rsidRPr="00664457" w:rsidRDefault="00B40BB8" w:rsidP="00B40BB8">
      <w:pPr>
        <w:pStyle w:val="Code"/>
        <w:rPr>
          <w:szCs w:val="18"/>
        </w:rPr>
      </w:pPr>
      <w:r w:rsidRPr="00664457">
        <w:rPr>
          <w:szCs w:val="18"/>
        </w:rPr>
        <w:t xml:space="preserve">      "4812/4812 [==============================] - 2s 478us/step - loss: 0.4521 - </w:t>
      </w:r>
      <w:proofErr w:type="spellStart"/>
      <w:r w:rsidRPr="00664457">
        <w:rPr>
          <w:szCs w:val="18"/>
        </w:rPr>
        <w:t>acc</w:t>
      </w:r>
      <w:proofErr w:type="spellEnd"/>
      <w:r w:rsidRPr="00664457">
        <w:rPr>
          <w:szCs w:val="18"/>
        </w:rPr>
        <w:t xml:space="preserve">: 0.8084 - </w:t>
      </w:r>
      <w:proofErr w:type="spellStart"/>
      <w:r w:rsidRPr="00664457">
        <w:rPr>
          <w:szCs w:val="18"/>
        </w:rPr>
        <w:t>val_loss</w:t>
      </w:r>
      <w:proofErr w:type="spellEnd"/>
      <w:r w:rsidRPr="00664457">
        <w:rPr>
          <w:szCs w:val="18"/>
        </w:rPr>
        <w:t xml:space="preserve">: 0.6563 - </w:t>
      </w:r>
      <w:proofErr w:type="spellStart"/>
      <w:r w:rsidRPr="00664457">
        <w:rPr>
          <w:szCs w:val="18"/>
        </w:rPr>
        <w:t>val_acc</w:t>
      </w:r>
      <w:proofErr w:type="spellEnd"/>
      <w:r w:rsidRPr="00664457">
        <w:rPr>
          <w:szCs w:val="18"/>
        </w:rPr>
        <w:t>: 0.6838\n",</w:t>
      </w:r>
    </w:p>
    <w:p w14:paraId="23E48239" w14:textId="77777777" w:rsidR="00B40BB8" w:rsidRPr="00664457" w:rsidRDefault="00B40BB8" w:rsidP="00B40BB8">
      <w:pPr>
        <w:pStyle w:val="Code"/>
        <w:rPr>
          <w:szCs w:val="18"/>
        </w:rPr>
      </w:pPr>
      <w:r w:rsidRPr="00664457">
        <w:rPr>
          <w:szCs w:val="18"/>
        </w:rPr>
        <w:t xml:space="preserve">      "Epoch 13/50\n",</w:t>
      </w:r>
    </w:p>
    <w:p w14:paraId="1064879F" w14:textId="77777777" w:rsidR="00B40BB8" w:rsidRPr="00664457" w:rsidRDefault="00B40BB8" w:rsidP="00B40BB8">
      <w:pPr>
        <w:pStyle w:val="Code"/>
        <w:rPr>
          <w:szCs w:val="18"/>
        </w:rPr>
      </w:pPr>
      <w:r w:rsidRPr="00664457">
        <w:rPr>
          <w:szCs w:val="18"/>
        </w:rPr>
        <w:t xml:space="preserve">      "4812/4812 [==============================] - 2s 467us/step - loss: 0.4006 - </w:t>
      </w:r>
      <w:proofErr w:type="spellStart"/>
      <w:r w:rsidRPr="00664457">
        <w:rPr>
          <w:szCs w:val="18"/>
        </w:rPr>
        <w:t>acc</w:t>
      </w:r>
      <w:proofErr w:type="spellEnd"/>
      <w:r w:rsidRPr="00664457">
        <w:rPr>
          <w:szCs w:val="18"/>
        </w:rPr>
        <w:t xml:space="preserve">: 0.8231 - </w:t>
      </w:r>
      <w:proofErr w:type="spellStart"/>
      <w:r w:rsidRPr="00664457">
        <w:rPr>
          <w:szCs w:val="18"/>
        </w:rPr>
        <w:t>val_loss</w:t>
      </w:r>
      <w:proofErr w:type="spellEnd"/>
      <w:r w:rsidRPr="00664457">
        <w:rPr>
          <w:szCs w:val="18"/>
        </w:rPr>
        <w:t xml:space="preserve">: 0.7258 - </w:t>
      </w:r>
      <w:proofErr w:type="spellStart"/>
      <w:r w:rsidRPr="00664457">
        <w:rPr>
          <w:szCs w:val="18"/>
        </w:rPr>
        <w:t>val_acc</w:t>
      </w:r>
      <w:proofErr w:type="spellEnd"/>
      <w:r w:rsidRPr="00664457">
        <w:rPr>
          <w:szCs w:val="18"/>
        </w:rPr>
        <w:t>: 0.5930\n",</w:t>
      </w:r>
    </w:p>
    <w:p w14:paraId="7BB39A1A" w14:textId="77777777" w:rsidR="00B40BB8" w:rsidRPr="00664457" w:rsidRDefault="00B40BB8" w:rsidP="00B40BB8">
      <w:pPr>
        <w:pStyle w:val="Code"/>
        <w:rPr>
          <w:szCs w:val="18"/>
        </w:rPr>
      </w:pPr>
      <w:r w:rsidRPr="00664457">
        <w:rPr>
          <w:szCs w:val="18"/>
        </w:rPr>
        <w:t xml:space="preserve">      "Epoch 14/50\n",</w:t>
      </w:r>
    </w:p>
    <w:p w14:paraId="342BD241" w14:textId="77777777" w:rsidR="00B40BB8" w:rsidRPr="00664457" w:rsidRDefault="00B40BB8" w:rsidP="00B40BB8">
      <w:pPr>
        <w:pStyle w:val="Code"/>
        <w:rPr>
          <w:szCs w:val="18"/>
        </w:rPr>
      </w:pPr>
      <w:r w:rsidRPr="00664457">
        <w:rPr>
          <w:szCs w:val="18"/>
        </w:rPr>
        <w:t xml:space="preserve">      "4812/4812 [==============================] - 2s 457us/step - loss: 0.4046 - </w:t>
      </w:r>
      <w:proofErr w:type="spellStart"/>
      <w:r w:rsidRPr="00664457">
        <w:rPr>
          <w:szCs w:val="18"/>
        </w:rPr>
        <w:t>acc</w:t>
      </w:r>
      <w:proofErr w:type="spellEnd"/>
      <w:r w:rsidRPr="00664457">
        <w:rPr>
          <w:szCs w:val="18"/>
        </w:rPr>
        <w:t xml:space="preserve">: 0.8168 - </w:t>
      </w:r>
      <w:proofErr w:type="spellStart"/>
      <w:r w:rsidRPr="00664457">
        <w:rPr>
          <w:szCs w:val="18"/>
        </w:rPr>
        <w:t>val_loss</w:t>
      </w:r>
      <w:proofErr w:type="spellEnd"/>
      <w:r w:rsidRPr="00664457">
        <w:rPr>
          <w:szCs w:val="18"/>
        </w:rPr>
        <w:t xml:space="preserve">: 0.6896 - </w:t>
      </w:r>
      <w:proofErr w:type="spellStart"/>
      <w:r w:rsidRPr="00664457">
        <w:rPr>
          <w:szCs w:val="18"/>
        </w:rPr>
        <w:t>val_acc</w:t>
      </w:r>
      <w:proofErr w:type="spellEnd"/>
      <w:r w:rsidRPr="00664457">
        <w:rPr>
          <w:szCs w:val="18"/>
        </w:rPr>
        <w:t>: 0.6730\n",</w:t>
      </w:r>
    </w:p>
    <w:p w14:paraId="102DD65E" w14:textId="77777777" w:rsidR="00B40BB8" w:rsidRPr="00664457" w:rsidRDefault="00B40BB8" w:rsidP="00B40BB8">
      <w:pPr>
        <w:pStyle w:val="Code"/>
        <w:rPr>
          <w:szCs w:val="18"/>
        </w:rPr>
      </w:pPr>
      <w:r w:rsidRPr="00664457">
        <w:rPr>
          <w:szCs w:val="18"/>
        </w:rPr>
        <w:t xml:space="preserve">      "Epoch 15/50\n",</w:t>
      </w:r>
    </w:p>
    <w:p w14:paraId="498583F4" w14:textId="77777777" w:rsidR="00B40BB8" w:rsidRPr="00664457" w:rsidRDefault="00B40BB8" w:rsidP="00B40BB8">
      <w:pPr>
        <w:pStyle w:val="Code"/>
        <w:rPr>
          <w:szCs w:val="18"/>
        </w:rPr>
      </w:pPr>
      <w:r w:rsidRPr="00664457">
        <w:rPr>
          <w:szCs w:val="18"/>
        </w:rPr>
        <w:t xml:space="preserve">      "4812/4812 [==============================] - 2s 463us/step - loss: 0.3482 - </w:t>
      </w:r>
      <w:proofErr w:type="spellStart"/>
      <w:r w:rsidRPr="00664457">
        <w:rPr>
          <w:szCs w:val="18"/>
        </w:rPr>
        <w:t>acc</w:t>
      </w:r>
      <w:proofErr w:type="spellEnd"/>
      <w:r w:rsidRPr="00664457">
        <w:rPr>
          <w:szCs w:val="18"/>
        </w:rPr>
        <w:t xml:space="preserve">: 0.8479 - </w:t>
      </w:r>
      <w:proofErr w:type="spellStart"/>
      <w:r w:rsidRPr="00664457">
        <w:rPr>
          <w:szCs w:val="18"/>
        </w:rPr>
        <w:t>val_loss</w:t>
      </w:r>
      <w:proofErr w:type="spellEnd"/>
      <w:r w:rsidRPr="00664457">
        <w:rPr>
          <w:szCs w:val="18"/>
        </w:rPr>
        <w:t xml:space="preserve">: 0.7672 - </w:t>
      </w:r>
      <w:proofErr w:type="spellStart"/>
      <w:r w:rsidRPr="00664457">
        <w:rPr>
          <w:szCs w:val="18"/>
        </w:rPr>
        <w:t>val_acc</w:t>
      </w:r>
      <w:proofErr w:type="spellEnd"/>
      <w:r w:rsidRPr="00664457">
        <w:rPr>
          <w:szCs w:val="18"/>
        </w:rPr>
        <w:t>: 0.5630\n",</w:t>
      </w:r>
    </w:p>
    <w:p w14:paraId="2223FD23" w14:textId="77777777" w:rsidR="00B40BB8" w:rsidRPr="00664457" w:rsidRDefault="00B40BB8" w:rsidP="00B40BB8">
      <w:pPr>
        <w:pStyle w:val="Code"/>
        <w:rPr>
          <w:szCs w:val="18"/>
        </w:rPr>
      </w:pPr>
      <w:r w:rsidRPr="00664457">
        <w:rPr>
          <w:szCs w:val="18"/>
        </w:rPr>
        <w:t xml:space="preserve">      "Epoch 16/50\n",</w:t>
      </w:r>
    </w:p>
    <w:p w14:paraId="59B2E4DB" w14:textId="77777777" w:rsidR="00B40BB8" w:rsidRPr="00664457" w:rsidRDefault="00B40BB8" w:rsidP="00B40BB8">
      <w:pPr>
        <w:pStyle w:val="Code"/>
        <w:rPr>
          <w:szCs w:val="18"/>
        </w:rPr>
      </w:pPr>
      <w:r w:rsidRPr="00664457">
        <w:rPr>
          <w:szCs w:val="18"/>
        </w:rPr>
        <w:t xml:space="preserve">      "4812/4812 [==============================] - 2s 451us/step - loss: 0.3666 - </w:t>
      </w:r>
      <w:proofErr w:type="spellStart"/>
      <w:r w:rsidRPr="00664457">
        <w:rPr>
          <w:szCs w:val="18"/>
        </w:rPr>
        <w:t>acc</w:t>
      </w:r>
      <w:proofErr w:type="spellEnd"/>
      <w:r w:rsidRPr="00664457">
        <w:rPr>
          <w:szCs w:val="18"/>
        </w:rPr>
        <w:t xml:space="preserve">: 0.8428 - </w:t>
      </w:r>
      <w:proofErr w:type="spellStart"/>
      <w:r w:rsidRPr="00664457">
        <w:rPr>
          <w:szCs w:val="18"/>
        </w:rPr>
        <w:t>val_loss</w:t>
      </w:r>
      <w:proofErr w:type="spellEnd"/>
      <w:r w:rsidRPr="00664457">
        <w:rPr>
          <w:szCs w:val="18"/>
        </w:rPr>
        <w:t xml:space="preserve">: 0.8023 - </w:t>
      </w:r>
      <w:proofErr w:type="spellStart"/>
      <w:r w:rsidRPr="00664457">
        <w:rPr>
          <w:szCs w:val="18"/>
        </w:rPr>
        <w:t>val_acc</w:t>
      </w:r>
      <w:proofErr w:type="spellEnd"/>
      <w:r w:rsidRPr="00664457">
        <w:rPr>
          <w:szCs w:val="18"/>
        </w:rPr>
        <w:t>: 0.6536\n",</w:t>
      </w:r>
    </w:p>
    <w:p w14:paraId="3F0287CA" w14:textId="77777777" w:rsidR="00B40BB8" w:rsidRPr="00664457" w:rsidRDefault="00B40BB8" w:rsidP="00B40BB8">
      <w:pPr>
        <w:pStyle w:val="Code"/>
        <w:rPr>
          <w:szCs w:val="18"/>
        </w:rPr>
      </w:pPr>
      <w:r w:rsidRPr="00664457">
        <w:rPr>
          <w:szCs w:val="18"/>
        </w:rPr>
        <w:t xml:space="preserve">      "Epoch 17/50\n",</w:t>
      </w:r>
    </w:p>
    <w:p w14:paraId="5F202F3E" w14:textId="77777777" w:rsidR="00B40BB8" w:rsidRPr="00664457" w:rsidRDefault="00B40BB8" w:rsidP="00B40BB8">
      <w:pPr>
        <w:pStyle w:val="Code"/>
        <w:rPr>
          <w:szCs w:val="18"/>
        </w:rPr>
      </w:pPr>
      <w:r w:rsidRPr="00664457">
        <w:rPr>
          <w:szCs w:val="18"/>
        </w:rPr>
        <w:t xml:space="preserve">      "4812/4812 [==============================] - 2s 456us/step - loss: 0.3199 - </w:t>
      </w:r>
      <w:proofErr w:type="spellStart"/>
      <w:r w:rsidRPr="00664457">
        <w:rPr>
          <w:szCs w:val="18"/>
        </w:rPr>
        <w:t>acc</w:t>
      </w:r>
      <w:proofErr w:type="spellEnd"/>
      <w:r w:rsidRPr="00664457">
        <w:rPr>
          <w:szCs w:val="18"/>
        </w:rPr>
        <w:t xml:space="preserve">: 0.8604 - </w:t>
      </w:r>
      <w:proofErr w:type="spellStart"/>
      <w:r w:rsidRPr="00664457">
        <w:rPr>
          <w:szCs w:val="18"/>
        </w:rPr>
        <w:t>val_loss</w:t>
      </w:r>
      <w:proofErr w:type="spellEnd"/>
      <w:r w:rsidRPr="00664457">
        <w:rPr>
          <w:szCs w:val="18"/>
        </w:rPr>
        <w:t xml:space="preserve">: 0.8408 - </w:t>
      </w:r>
      <w:proofErr w:type="spellStart"/>
      <w:r w:rsidRPr="00664457">
        <w:rPr>
          <w:szCs w:val="18"/>
        </w:rPr>
        <w:t>val_acc</w:t>
      </w:r>
      <w:proofErr w:type="spellEnd"/>
      <w:r w:rsidRPr="00664457">
        <w:rPr>
          <w:szCs w:val="18"/>
        </w:rPr>
        <w:t>: 0.6930\n",</w:t>
      </w:r>
    </w:p>
    <w:p w14:paraId="70C135B6" w14:textId="77777777" w:rsidR="00B40BB8" w:rsidRPr="00664457" w:rsidRDefault="00B40BB8" w:rsidP="00B40BB8">
      <w:pPr>
        <w:pStyle w:val="Code"/>
        <w:rPr>
          <w:szCs w:val="18"/>
        </w:rPr>
      </w:pPr>
      <w:r w:rsidRPr="00664457">
        <w:rPr>
          <w:szCs w:val="18"/>
        </w:rPr>
        <w:lastRenderedPageBreak/>
        <w:t xml:space="preserve">      "Epoch 18/50\n",</w:t>
      </w:r>
    </w:p>
    <w:p w14:paraId="3F367F4D" w14:textId="77777777" w:rsidR="00B40BB8" w:rsidRPr="00664457" w:rsidRDefault="00B40BB8" w:rsidP="00B40BB8">
      <w:pPr>
        <w:pStyle w:val="Code"/>
        <w:rPr>
          <w:szCs w:val="18"/>
        </w:rPr>
      </w:pPr>
      <w:r w:rsidRPr="00664457">
        <w:rPr>
          <w:szCs w:val="18"/>
        </w:rPr>
        <w:t xml:space="preserve">      "4812/4812 [==============================] - 2s 462us/step - loss: 0.3008 - </w:t>
      </w:r>
      <w:proofErr w:type="spellStart"/>
      <w:r w:rsidRPr="00664457">
        <w:rPr>
          <w:szCs w:val="18"/>
        </w:rPr>
        <w:t>acc</w:t>
      </w:r>
      <w:proofErr w:type="spellEnd"/>
      <w:r w:rsidRPr="00664457">
        <w:rPr>
          <w:szCs w:val="18"/>
        </w:rPr>
        <w:t xml:space="preserve">: 0.8751 - </w:t>
      </w:r>
      <w:proofErr w:type="spellStart"/>
      <w:r w:rsidRPr="00664457">
        <w:rPr>
          <w:szCs w:val="18"/>
        </w:rPr>
        <w:t>val_loss</w:t>
      </w:r>
      <w:proofErr w:type="spellEnd"/>
      <w:r w:rsidRPr="00664457">
        <w:rPr>
          <w:szCs w:val="18"/>
        </w:rPr>
        <w:t xml:space="preserve">: 1.1277 - </w:t>
      </w:r>
      <w:proofErr w:type="spellStart"/>
      <w:r w:rsidRPr="00664457">
        <w:rPr>
          <w:szCs w:val="18"/>
        </w:rPr>
        <w:t>val_acc</w:t>
      </w:r>
      <w:proofErr w:type="spellEnd"/>
      <w:r w:rsidRPr="00664457">
        <w:rPr>
          <w:szCs w:val="18"/>
        </w:rPr>
        <w:t>: 0.5151\n",</w:t>
      </w:r>
    </w:p>
    <w:p w14:paraId="28BE944D" w14:textId="77777777" w:rsidR="00B40BB8" w:rsidRPr="00664457" w:rsidRDefault="00B40BB8" w:rsidP="00B40BB8">
      <w:pPr>
        <w:pStyle w:val="Code"/>
        <w:rPr>
          <w:szCs w:val="18"/>
        </w:rPr>
      </w:pPr>
      <w:r w:rsidRPr="00664457">
        <w:rPr>
          <w:szCs w:val="18"/>
        </w:rPr>
        <w:t xml:space="preserve">      "Epoch 19/50\n",</w:t>
      </w:r>
    </w:p>
    <w:p w14:paraId="324C13F5" w14:textId="77777777" w:rsidR="00B40BB8" w:rsidRPr="00664457" w:rsidRDefault="00B40BB8" w:rsidP="00B40BB8">
      <w:pPr>
        <w:pStyle w:val="Code"/>
        <w:rPr>
          <w:szCs w:val="18"/>
        </w:rPr>
      </w:pPr>
      <w:r w:rsidRPr="00664457">
        <w:rPr>
          <w:szCs w:val="18"/>
        </w:rPr>
        <w:t xml:space="preserve">      "4812/4812 [==============================] - 2s 461us/step - loss: 0.2964 - </w:t>
      </w:r>
      <w:proofErr w:type="spellStart"/>
      <w:r w:rsidRPr="00664457">
        <w:rPr>
          <w:szCs w:val="18"/>
        </w:rPr>
        <w:t>acc</w:t>
      </w:r>
      <w:proofErr w:type="spellEnd"/>
      <w:r w:rsidRPr="00664457">
        <w:rPr>
          <w:szCs w:val="18"/>
        </w:rPr>
        <w:t xml:space="preserve">: 0.8836 - </w:t>
      </w:r>
      <w:proofErr w:type="spellStart"/>
      <w:r w:rsidRPr="00664457">
        <w:rPr>
          <w:szCs w:val="18"/>
        </w:rPr>
        <w:t>val_loss</w:t>
      </w:r>
      <w:proofErr w:type="spellEnd"/>
      <w:r w:rsidRPr="00664457">
        <w:rPr>
          <w:szCs w:val="18"/>
        </w:rPr>
        <w:t xml:space="preserve">: 0.9072 - </w:t>
      </w:r>
      <w:proofErr w:type="spellStart"/>
      <w:r w:rsidRPr="00664457">
        <w:rPr>
          <w:szCs w:val="18"/>
        </w:rPr>
        <w:t>val_acc</w:t>
      </w:r>
      <w:proofErr w:type="spellEnd"/>
      <w:r w:rsidRPr="00664457">
        <w:rPr>
          <w:szCs w:val="18"/>
        </w:rPr>
        <w:t>: 0.5683\n",</w:t>
      </w:r>
    </w:p>
    <w:p w14:paraId="2BA66A82" w14:textId="77777777" w:rsidR="00B40BB8" w:rsidRPr="00664457" w:rsidRDefault="00B40BB8" w:rsidP="00B40BB8">
      <w:pPr>
        <w:pStyle w:val="Code"/>
        <w:rPr>
          <w:szCs w:val="18"/>
        </w:rPr>
      </w:pPr>
      <w:r w:rsidRPr="00664457">
        <w:rPr>
          <w:szCs w:val="18"/>
        </w:rPr>
        <w:t xml:space="preserve">      "Epoch 20/50\n",</w:t>
      </w:r>
    </w:p>
    <w:p w14:paraId="2A50C22A" w14:textId="77777777" w:rsidR="00B40BB8" w:rsidRPr="00664457" w:rsidRDefault="00B40BB8" w:rsidP="00B40BB8">
      <w:pPr>
        <w:pStyle w:val="Code"/>
        <w:rPr>
          <w:szCs w:val="18"/>
        </w:rPr>
      </w:pPr>
      <w:r w:rsidRPr="00664457">
        <w:rPr>
          <w:szCs w:val="18"/>
        </w:rPr>
        <w:t xml:space="preserve">      "4812/4812 [==============================] - 2s 458us/step - loss: 0.2782 - </w:t>
      </w:r>
      <w:proofErr w:type="spellStart"/>
      <w:r w:rsidRPr="00664457">
        <w:rPr>
          <w:szCs w:val="18"/>
        </w:rPr>
        <w:t>acc</w:t>
      </w:r>
      <w:proofErr w:type="spellEnd"/>
      <w:r w:rsidRPr="00664457">
        <w:rPr>
          <w:szCs w:val="18"/>
        </w:rPr>
        <w:t xml:space="preserve">: 0.8843 - </w:t>
      </w:r>
      <w:proofErr w:type="spellStart"/>
      <w:r w:rsidRPr="00664457">
        <w:rPr>
          <w:szCs w:val="18"/>
        </w:rPr>
        <w:t>val_loss</w:t>
      </w:r>
      <w:proofErr w:type="spellEnd"/>
      <w:r w:rsidRPr="00664457">
        <w:rPr>
          <w:szCs w:val="18"/>
        </w:rPr>
        <w:t xml:space="preserve">: 0.7908 - </w:t>
      </w:r>
      <w:proofErr w:type="spellStart"/>
      <w:r w:rsidRPr="00664457">
        <w:rPr>
          <w:szCs w:val="18"/>
        </w:rPr>
        <w:t>val_acc</w:t>
      </w:r>
      <w:proofErr w:type="spellEnd"/>
      <w:r w:rsidRPr="00664457">
        <w:rPr>
          <w:szCs w:val="18"/>
        </w:rPr>
        <w:t>: 0.6207\n",</w:t>
      </w:r>
    </w:p>
    <w:p w14:paraId="77357CED" w14:textId="77777777" w:rsidR="00B40BB8" w:rsidRPr="00664457" w:rsidRDefault="00B40BB8" w:rsidP="00B40BB8">
      <w:pPr>
        <w:pStyle w:val="Code"/>
        <w:rPr>
          <w:szCs w:val="18"/>
        </w:rPr>
      </w:pPr>
      <w:r w:rsidRPr="00664457">
        <w:rPr>
          <w:szCs w:val="18"/>
        </w:rPr>
        <w:t xml:space="preserve">      "Epoch 21/50\n",</w:t>
      </w:r>
    </w:p>
    <w:p w14:paraId="5A068EBA" w14:textId="77777777" w:rsidR="00B40BB8" w:rsidRPr="00664457" w:rsidRDefault="00B40BB8" w:rsidP="00B40BB8">
      <w:pPr>
        <w:pStyle w:val="Code"/>
        <w:rPr>
          <w:szCs w:val="18"/>
        </w:rPr>
      </w:pPr>
      <w:r w:rsidRPr="00664457">
        <w:rPr>
          <w:szCs w:val="18"/>
        </w:rPr>
        <w:t xml:space="preserve">      "4812/4812 [==============================] - 2s 460us/step - loss: 0.2466 - </w:t>
      </w:r>
      <w:proofErr w:type="spellStart"/>
      <w:r w:rsidRPr="00664457">
        <w:rPr>
          <w:szCs w:val="18"/>
        </w:rPr>
        <w:t>acc</w:t>
      </w:r>
      <w:proofErr w:type="spellEnd"/>
      <w:r w:rsidRPr="00664457">
        <w:rPr>
          <w:szCs w:val="18"/>
        </w:rPr>
        <w:t xml:space="preserve">: 0.9136 - </w:t>
      </w:r>
      <w:proofErr w:type="spellStart"/>
      <w:r w:rsidRPr="00664457">
        <w:rPr>
          <w:szCs w:val="18"/>
        </w:rPr>
        <w:t>val_loss</w:t>
      </w:r>
      <w:proofErr w:type="spellEnd"/>
      <w:r w:rsidRPr="00664457">
        <w:rPr>
          <w:szCs w:val="18"/>
        </w:rPr>
        <w:t xml:space="preserve">: 0.8290 - </w:t>
      </w:r>
      <w:proofErr w:type="spellStart"/>
      <w:r w:rsidRPr="00664457">
        <w:rPr>
          <w:szCs w:val="18"/>
        </w:rPr>
        <w:t>val_acc</w:t>
      </w:r>
      <w:proofErr w:type="spellEnd"/>
      <w:r w:rsidRPr="00664457">
        <w:rPr>
          <w:szCs w:val="18"/>
        </w:rPr>
        <w:t>: 0.6572\n",</w:t>
      </w:r>
    </w:p>
    <w:p w14:paraId="489E4E83" w14:textId="77777777" w:rsidR="00B40BB8" w:rsidRPr="00664457" w:rsidRDefault="00B40BB8" w:rsidP="00B40BB8">
      <w:pPr>
        <w:pStyle w:val="Code"/>
        <w:rPr>
          <w:szCs w:val="18"/>
        </w:rPr>
      </w:pPr>
      <w:r w:rsidRPr="00664457">
        <w:rPr>
          <w:szCs w:val="18"/>
        </w:rPr>
        <w:t xml:space="preserve">      "Epoch 22/50\n",</w:t>
      </w:r>
    </w:p>
    <w:p w14:paraId="7C36C25D" w14:textId="77777777" w:rsidR="00B40BB8" w:rsidRPr="00664457" w:rsidRDefault="00B40BB8" w:rsidP="00B40BB8">
      <w:pPr>
        <w:pStyle w:val="Code"/>
        <w:rPr>
          <w:szCs w:val="18"/>
        </w:rPr>
      </w:pPr>
      <w:r w:rsidRPr="00664457">
        <w:rPr>
          <w:szCs w:val="18"/>
        </w:rPr>
        <w:t xml:space="preserve">      "4812/4812 [==============================] - 2s 453us/step - loss: 0.2187 - </w:t>
      </w:r>
      <w:proofErr w:type="spellStart"/>
      <w:r w:rsidRPr="00664457">
        <w:rPr>
          <w:szCs w:val="18"/>
        </w:rPr>
        <w:t>acc</w:t>
      </w:r>
      <w:proofErr w:type="spellEnd"/>
      <w:r w:rsidRPr="00664457">
        <w:rPr>
          <w:szCs w:val="18"/>
        </w:rPr>
        <w:t xml:space="preserve">: 0.9327 - </w:t>
      </w:r>
      <w:proofErr w:type="spellStart"/>
      <w:r w:rsidRPr="00664457">
        <w:rPr>
          <w:szCs w:val="18"/>
        </w:rPr>
        <w:t>val_loss</w:t>
      </w:r>
      <w:proofErr w:type="spellEnd"/>
      <w:r w:rsidRPr="00664457">
        <w:rPr>
          <w:szCs w:val="18"/>
        </w:rPr>
        <w:t xml:space="preserve">: 0.9638 - </w:t>
      </w:r>
      <w:proofErr w:type="spellStart"/>
      <w:r w:rsidRPr="00664457">
        <w:rPr>
          <w:szCs w:val="18"/>
        </w:rPr>
        <w:t>val_acc</w:t>
      </w:r>
      <w:proofErr w:type="spellEnd"/>
      <w:r w:rsidRPr="00664457">
        <w:rPr>
          <w:szCs w:val="18"/>
        </w:rPr>
        <w:t>: 0.6736\n",</w:t>
      </w:r>
    </w:p>
    <w:p w14:paraId="5BCB74A0" w14:textId="77777777" w:rsidR="00B40BB8" w:rsidRPr="00664457" w:rsidRDefault="00B40BB8" w:rsidP="00B40BB8">
      <w:pPr>
        <w:pStyle w:val="Code"/>
        <w:rPr>
          <w:szCs w:val="18"/>
        </w:rPr>
      </w:pPr>
      <w:r w:rsidRPr="00664457">
        <w:rPr>
          <w:szCs w:val="18"/>
        </w:rPr>
        <w:t xml:space="preserve">      "Epoch 23/50\n",</w:t>
      </w:r>
    </w:p>
    <w:p w14:paraId="27460E4B" w14:textId="77777777" w:rsidR="00B40BB8" w:rsidRPr="00664457" w:rsidRDefault="00B40BB8" w:rsidP="00B40BB8">
      <w:pPr>
        <w:pStyle w:val="Code"/>
        <w:rPr>
          <w:szCs w:val="18"/>
        </w:rPr>
      </w:pPr>
      <w:r w:rsidRPr="00664457">
        <w:rPr>
          <w:szCs w:val="18"/>
        </w:rPr>
        <w:t xml:space="preserve">      "4812/4812 [==============================] - 2s 452us/step - loss: 0.2333 - </w:t>
      </w:r>
      <w:proofErr w:type="spellStart"/>
      <w:r w:rsidRPr="00664457">
        <w:rPr>
          <w:szCs w:val="18"/>
        </w:rPr>
        <w:t>acc</w:t>
      </w:r>
      <w:proofErr w:type="spellEnd"/>
      <w:r w:rsidRPr="00664457">
        <w:rPr>
          <w:szCs w:val="18"/>
        </w:rPr>
        <w:t xml:space="preserve">: 0.9216 - </w:t>
      </w:r>
      <w:proofErr w:type="spellStart"/>
      <w:r w:rsidRPr="00664457">
        <w:rPr>
          <w:szCs w:val="18"/>
        </w:rPr>
        <w:t>val_loss</w:t>
      </w:r>
      <w:proofErr w:type="spellEnd"/>
      <w:r w:rsidRPr="00664457">
        <w:rPr>
          <w:szCs w:val="18"/>
        </w:rPr>
        <w:t xml:space="preserve">: 1.1213 - </w:t>
      </w:r>
      <w:proofErr w:type="spellStart"/>
      <w:r w:rsidRPr="00664457">
        <w:rPr>
          <w:szCs w:val="18"/>
        </w:rPr>
        <w:t>val_acc</w:t>
      </w:r>
      <w:proofErr w:type="spellEnd"/>
      <w:r w:rsidRPr="00664457">
        <w:rPr>
          <w:szCs w:val="18"/>
        </w:rPr>
        <w:t>: 0.6536\n",</w:t>
      </w:r>
    </w:p>
    <w:p w14:paraId="459F29DD" w14:textId="77777777" w:rsidR="00B40BB8" w:rsidRPr="00664457" w:rsidRDefault="00B40BB8" w:rsidP="00B40BB8">
      <w:pPr>
        <w:pStyle w:val="Code"/>
        <w:rPr>
          <w:szCs w:val="18"/>
        </w:rPr>
      </w:pPr>
      <w:r w:rsidRPr="00664457">
        <w:rPr>
          <w:szCs w:val="18"/>
        </w:rPr>
        <w:t xml:space="preserve">      "Epoch 24/50\n",</w:t>
      </w:r>
    </w:p>
    <w:p w14:paraId="0615DC3B" w14:textId="77777777" w:rsidR="00B40BB8" w:rsidRPr="00664457" w:rsidRDefault="00B40BB8" w:rsidP="00B40BB8">
      <w:pPr>
        <w:pStyle w:val="Code"/>
        <w:rPr>
          <w:szCs w:val="18"/>
        </w:rPr>
      </w:pPr>
      <w:r w:rsidRPr="00664457">
        <w:rPr>
          <w:szCs w:val="18"/>
        </w:rPr>
        <w:t xml:space="preserve">      "4812/4812 [==============================] - 2s 451us/step - loss: 0.1819 - </w:t>
      </w:r>
      <w:proofErr w:type="spellStart"/>
      <w:r w:rsidRPr="00664457">
        <w:rPr>
          <w:szCs w:val="18"/>
        </w:rPr>
        <w:t>acc</w:t>
      </w:r>
      <w:proofErr w:type="spellEnd"/>
      <w:r w:rsidRPr="00664457">
        <w:rPr>
          <w:szCs w:val="18"/>
        </w:rPr>
        <w:t xml:space="preserve">: 0.9326 - </w:t>
      </w:r>
      <w:proofErr w:type="spellStart"/>
      <w:r w:rsidRPr="00664457">
        <w:rPr>
          <w:szCs w:val="18"/>
        </w:rPr>
        <w:t>val_loss</w:t>
      </w:r>
      <w:proofErr w:type="spellEnd"/>
      <w:r w:rsidRPr="00664457">
        <w:rPr>
          <w:szCs w:val="18"/>
        </w:rPr>
        <w:t xml:space="preserve">: 0.9848 - </w:t>
      </w:r>
      <w:proofErr w:type="spellStart"/>
      <w:r w:rsidRPr="00664457">
        <w:rPr>
          <w:szCs w:val="18"/>
        </w:rPr>
        <w:t>val_acc</w:t>
      </w:r>
      <w:proofErr w:type="spellEnd"/>
      <w:r w:rsidRPr="00664457">
        <w:rPr>
          <w:szCs w:val="18"/>
        </w:rPr>
        <w:t>: 0.6437\n",</w:t>
      </w:r>
    </w:p>
    <w:p w14:paraId="0FAE67DA" w14:textId="77777777" w:rsidR="00B40BB8" w:rsidRPr="00664457" w:rsidRDefault="00B40BB8" w:rsidP="00B40BB8">
      <w:pPr>
        <w:pStyle w:val="Code"/>
        <w:rPr>
          <w:szCs w:val="18"/>
        </w:rPr>
      </w:pPr>
      <w:r w:rsidRPr="00664457">
        <w:rPr>
          <w:szCs w:val="18"/>
        </w:rPr>
        <w:t xml:space="preserve">      "Epoch 25/50\n",</w:t>
      </w:r>
    </w:p>
    <w:p w14:paraId="30D2D450" w14:textId="77777777" w:rsidR="00B40BB8" w:rsidRPr="00664457" w:rsidRDefault="00B40BB8" w:rsidP="00B40BB8">
      <w:pPr>
        <w:pStyle w:val="Code"/>
        <w:rPr>
          <w:szCs w:val="18"/>
        </w:rPr>
      </w:pPr>
      <w:r w:rsidRPr="00664457">
        <w:rPr>
          <w:szCs w:val="18"/>
        </w:rPr>
        <w:t xml:space="preserve">      "4812/4812 [==============================] - 2s 451us/step - loss: 0.2653 - </w:t>
      </w:r>
      <w:proofErr w:type="spellStart"/>
      <w:r w:rsidRPr="00664457">
        <w:rPr>
          <w:szCs w:val="18"/>
        </w:rPr>
        <w:t>acc</w:t>
      </w:r>
      <w:proofErr w:type="spellEnd"/>
      <w:r w:rsidRPr="00664457">
        <w:rPr>
          <w:szCs w:val="18"/>
        </w:rPr>
        <w:t xml:space="preserve">: 0.9187 - </w:t>
      </w:r>
      <w:proofErr w:type="spellStart"/>
      <w:r w:rsidRPr="00664457">
        <w:rPr>
          <w:szCs w:val="18"/>
        </w:rPr>
        <w:t>val_loss</w:t>
      </w:r>
      <w:proofErr w:type="spellEnd"/>
      <w:r w:rsidRPr="00664457">
        <w:rPr>
          <w:szCs w:val="18"/>
        </w:rPr>
        <w:t xml:space="preserve">: 0.9455 - </w:t>
      </w:r>
      <w:proofErr w:type="spellStart"/>
      <w:r w:rsidRPr="00664457">
        <w:rPr>
          <w:szCs w:val="18"/>
        </w:rPr>
        <w:t>val_acc</w:t>
      </w:r>
      <w:proofErr w:type="spellEnd"/>
      <w:r w:rsidRPr="00664457">
        <w:rPr>
          <w:szCs w:val="18"/>
        </w:rPr>
        <w:t>: 0.6534\n",</w:t>
      </w:r>
    </w:p>
    <w:p w14:paraId="2327CACB" w14:textId="77777777" w:rsidR="00B40BB8" w:rsidRPr="00664457" w:rsidRDefault="00B40BB8" w:rsidP="00B40BB8">
      <w:pPr>
        <w:pStyle w:val="Code"/>
        <w:rPr>
          <w:szCs w:val="18"/>
        </w:rPr>
      </w:pPr>
      <w:r w:rsidRPr="00664457">
        <w:rPr>
          <w:szCs w:val="18"/>
        </w:rPr>
        <w:t xml:space="preserve">      "Epoch 26/50\n",</w:t>
      </w:r>
    </w:p>
    <w:p w14:paraId="489B9D65" w14:textId="77777777" w:rsidR="00B40BB8" w:rsidRPr="00664457" w:rsidRDefault="00B40BB8" w:rsidP="00B40BB8">
      <w:pPr>
        <w:pStyle w:val="Code"/>
        <w:rPr>
          <w:szCs w:val="18"/>
        </w:rPr>
      </w:pPr>
      <w:r w:rsidRPr="00664457">
        <w:rPr>
          <w:szCs w:val="18"/>
        </w:rPr>
        <w:t xml:space="preserve">      "4812/4812 [==============================] - 2s 452us/step - loss: 0.2148 - </w:t>
      </w:r>
      <w:proofErr w:type="spellStart"/>
      <w:r w:rsidRPr="00664457">
        <w:rPr>
          <w:szCs w:val="18"/>
        </w:rPr>
        <w:t>acc</w:t>
      </w:r>
      <w:proofErr w:type="spellEnd"/>
      <w:r w:rsidRPr="00664457">
        <w:rPr>
          <w:szCs w:val="18"/>
        </w:rPr>
        <w:t xml:space="preserve">: 0.9249 - </w:t>
      </w:r>
      <w:proofErr w:type="spellStart"/>
      <w:r w:rsidRPr="00664457">
        <w:rPr>
          <w:szCs w:val="18"/>
        </w:rPr>
        <w:t>val_loss</w:t>
      </w:r>
      <w:proofErr w:type="spellEnd"/>
      <w:r w:rsidRPr="00664457">
        <w:rPr>
          <w:szCs w:val="18"/>
        </w:rPr>
        <w:t xml:space="preserve">: 1.1803 - </w:t>
      </w:r>
      <w:proofErr w:type="spellStart"/>
      <w:r w:rsidRPr="00664457">
        <w:rPr>
          <w:szCs w:val="18"/>
        </w:rPr>
        <w:t>val_acc</w:t>
      </w:r>
      <w:proofErr w:type="spellEnd"/>
      <w:r w:rsidRPr="00664457">
        <w:rPr>
          <w:szCs w:val="18"/>
        </w:rPr>
        <w:t>: 0.6761\n",</w:t>
      </w:r>
    </w:p>
    <w:p w14:paraId="14F208C1" w14:textId="77777777" w:rsidR="00B40BB8" w:rsidRPr="00664457" w:rsidRDefault="00B40BB8" w:rsidP="00B40BB8">
      <w:pPr>
        <w:pStyle w:val="Code"/>
        <w:rPr>
          <w:szCs w:val="18"/>
        </w:rPr>
      </w:pPr>
      <w:r w:rsidRPr="00664457">
        <w:rPr>
          <w:szCs w:val="18"/>
        </w:rPr>
        <w:t xml:space="preserve">      "Epoch 27/50\n",</w:t>
      </w:r>
    </w:p>
    <w:p w14:paraId="24469E85" w14:textId="77777777" w:rsidR="00B40BB8" w:rsidRPr="00664457" w:rsidRDefault="00B40BB8" w:rsidP="00B40BB8">
      <w:pPr>
        <w:pStyle w:val="Code"/>
        <w:rPr>
          <w:szCs w:val="18"/>
        </w:rPr>
      </w:pPr>
      <w:r w:rsidRPr="00664457">
        <w:rPr>
          <w:szCs w:val="18"/>
        </w:rPr>
        <w:t xml:space="preserve">      "4812/4812 [==============================] - 2s 452us/step - loss: 0.1080 - </w:t>
      </w:r>
      <w:proofErr w:type="spellStart"/>
      <w:r w:rsidRPr="00664457">
        <w:rPr>
          <w:szCs w:val="18"/>
        </w:rPr>
        <w:t>acc</w:t>
      </w:r>
      <w:proofErr w:type="spellEnd"/>
      <w:r w:rsidRPr="00664457">
        <w:rPr>
          <w:szCs w:val="18"/>
        </w:rPr>
        <w:t xml:space="preserve">: 0.9685 - </w:t>
      </w:r>
      <w:proofErr w:type="spellStart"/>
      <w:r w:rsidRPr="00664457">
        <w:rPr>
          <w:szCs w:val="18"/>
        </w:rPr>
        <w:t>val_loss</w:t>
      </w:r>
      <w:proofErr w:type="spellEnd"/>
      <w:r w:rsidRPr="00664457">
        <w:rPr>
          <w:szCs w:val="18"/>
        </w:rPr>
        <w:t xml:space="preserve">: 1.3219 - </w:t>
      </w:r>
      <w:proofErr w:type="spellStart"/>
      <w:r w:rsidRPr="00664457">
        <w:rPr>
          <w:szCs w:val="18"/>
        </w:rPr>
        <w:t>val_acc</w:t>
      </w:r>
      <w:proofErr w:type="spellEnd"/>
      <w:r w:rsidRPr="00664457">
        <w:rPr>
          <w:szCs w:val="18"/>
        </w:rPr>
        <w:t>: 0.6293\n",</w:t>
      </w:r>
    </w:p>
    <w:p w14:paraId="443C15F4" w14:textId="77777777" w:rsidR="00B40BB8" w:rsidRPr="00664457" w:rsidRDefault="00B40BB8" w:rsidP="00B40BB8">
      <w:pPr>
        <w:pStyle w:val="Code"/>
        <w:rPr>
          <w:szCs w:val="18"/>
        </w:rPr>
      </w:pPr>
      <w:r w:rsidRPr="00664457">
        <w:rPr>
          <w:szCs w:val="18"/>
        </w:rPr>
        <w:t xml:space="preserve">      "Epoch 28/50\n",</w:t>
      </w:r>
    </w:p>
    <w:p w14:paraId="50230FFA" w14:textId="77777777" w:rsidR="00B40BB8" w:rsidRPr="00664457" w:rsidRDefault="00B40BB8" w:rsidP="00B40BB8">
      <w:pPr>
        <w:pStyle w:val="Code"/>
        <w:rPr>
          <w:szCs w:val="18"/>
        </w:rPr>
      </w:pPr>
      <w:r w:rsidRPr="00664457">
        <w:rPr>
          <w:szCs w:val="18"/>
        </w:rPr>
        <w:t xml:space="preserve">      "4812/4812 [==============================] - 2s 462us/step - loss: 0.2072 - </w:t>
      </w:r>
      <w:proofErr w:type="spellStart"/>
      <w:r w:rsidRPr="00664457">
        <w:rPr>
          <w:szCs w:val="18"/>
        </w:rPr>
        <w:t>acc</w:t>
      </w:r>
      <w:proofErr w:type="spellEnd"/>
      <w:r w:rsidRPr="00664457">
        <w:rPr>
          <w:szCs w:val="18"/>
        </w:rPr>
        <w:t xml:space="preserve">: 0.9186 - </w:t>
      </w:r>
      <w:proofErr w:type="spellStart"/>
      <w:r w:rsidRPr="00664457">
        <w:rPr>
          <w:szCs w:val="18"/>
        </w:rPr>
        <w:t>val_loss</w:t>
      </w:r>
      <w:proofErr w:type="spellEnd"/>
      <w:r w:rsidRPr="00664457">
        <w:rPr>
          <w:szCs w:val="18"/>
        </w:rPr>
        <w:t xml:space="preserve">: 1.0502 - </w:t>
      </w:r>
      <w:proofErr w:type="spellStart"/>
      <w:r w:rsidRPr="00664457">
        <w:rPr>
          <w:szCs w:val="18"/>
        </w:rPr>
        <w:t>val_acc</w:t>
      </w:r>
      <w:proofErr w:type="spellEnd"/>
      <w:r w:rsidRPr="00664457">
        <w:rPr>
          <w:szCs w:val="18"/>
        </w:rPr>
        <w:t>: 0.5957\n",</w:t>
      </w:r>
    </w:p>
    <w:p w14:paraId="6C28B798" w14:textId="77777777" w:rsidR="00B40BB8" w:rsidRPr="00664457" w:rsidRDefault="00B40BB8" w:rsidP="00B40BB8">
      <w:pPr>
        <w:pStyle w:val="Code"/>
        <w:rPr>
          <w:szCs w:val="18"/>
        </w:rPr>
      </w:pPr>
      <w:r w:rsidRPr="00664457">
        <w:rPr>
          <w:szCs w:val="18"/>
        </w:rPr>
        <w:t xml:space="preserve">      "Epoch 29/50\n",</w:t>
      </w:r>
    </w:p>
    <w:p w14:paraId="711830E3" w14:textId="77777777" w:rsidR="00B40BB8" w:rsidRPr="00664457" w:rsidRDefault="00B40BB8" w:rsidP="00B40BB8">
      <w:pPr>
        <w:pStyle w:val="Code"/>
        <w:rPr>
          <w:szCs w:val="18"/>
        </w:rPr>
      </w:pPr>
      <w:r w:rsidRPr="00664457">
        <w:rPr>
          <w:szCs w:val="18"/>
        </w:rPr>
        <w:t xml:space="preserve">      "4812/4812 [==============================] - 2s 464us/step - loss: 0.0728 - </w:t>
      </w:r>
      <w:proofErr w:type="spellStart"/>
      <w:r w:rsidRPr="00664457">
        <w:rPr>
          <w:szCs w:val="18"/>
        </w:rPr>
        <w:t>acc</w:t>
      </w:r>
      <w:proofErr w:type="spellEnd"/>
      <w:r w:rsidRPr="00664457">
        <w:rPr>
          <w:szCs w:val="18"/>
        </w:rPr>
        <w:t xml:space="preserve">: 0.9841 - </w:t>
      </w:r>
      <w:proofErr w:type="spellStart"/>
      <w:r w:rsidRPr="00664457">
        <w:rPr>
          <w:szCs w:val="18"/>
        </w:rPr>
        <w:t>val_loss</w:t>
      </w:r>
      <w:proofErr w:type="spellEnd"/>
      <w:r w:rsidRPr="00664457">
        <w:rPr>
          <w:szCs w:val="18"/>
        </w:rPr>
        <w:t xml:space="preserve">: 1.1473 - </w:t>
      </w:r>
      <w:proofErr w:type="spellStart"/>
      <w:r w:rsidRPr="00664457">
        <w:rPr>
          <w:szCs w:val="18"/>
        </w:rPr>
        <w:t>val_acc</w:t>
      </w:r>
      <w:proofErr w:type="spellEnd"/>
      <w:r w:rsidRPr="00664457">
        <w:rPr>
          <w:szCs w:val="18"/>
        </w:rPr>
        <w:t>: 0.6104\n",</w:t>
      </w:r>
    </w:p>
    <w:p w14:paraId="4818593E" w14:textId="77777777" w:rsidR="00B40BB8" w:rsidRPr="00664457" w:rsidRDefault="00B40BB8" w:rsidP="00B40BB8">
      <w:pPr>
        <w:pStyle w:val="Code"/>
        <w:rPr>
          <w:szCs w:val="18"/>
        </w:rPr>
      </w:pPr>
      <w:r w:rsidRPr="00664457">
        <w:rPr>
          <w:szCs w:val="18"/>
        </w:rPr>
        <w:t xml:space="preserve">      "Epoch 30/50\n",</w:t>
      </w:r>
    </w:p>
    <w:p w14:paraId="69248533" w14:textId="77777777" w:rsidR="00B40BB8" w:rsidRPr="00664457" w:rsidRDefault="00B40BB8" w:rsidP="00B40BB8">
      <w:pPr>
        <w:pStyle w:val="Code"/>
        <w:rPr>
          <w:szCs w:val="18"/>
        </w:rPr>
      </w:pPr>
      <w:r w:rsidRPr="00664457">
        <w:rPr>
          <w:szCs w:val="18"/>
        </w:rPr>
        <w:t xml:space="preserve">      "4812/4812 [==============================] - 2s 464us/step - loss: 0.2418 - </w:t>
      </w:r>
      <w:proofErr w:type="spellStart"/>
      <w:r w:rsidRPr="00664457">
        <w:rPr>
          <w:szCs w:val="18"/>
        </w:rPr>
        <w:t>acc</w:t>
      </w:r>
      <w:proofErr w:type="spellEnd"/>
      <w:r w:rsidRPr="00664457">
        <w:rPr>
          <w:szCs w:val="18"/>
        </w:rPr>
        <w:t xml:space="preserve">: 0.9401 - </w:t>
      </w:r>
      <w:proofErr w:type="spellStart"/>
      <w:r w:rsidRPr="00664457">
        <w:rPr>
          <w:szCs w:val="18"/>
        </w:rPr>
        <w:t>val_loss</w:t>
      </w:r>
      <w:proofErr w:type="spellEnd"/>
      <w:r w:rsidRPr="00664457">
        <w:rPr>
          <w:szCs w:val="18"/>
        </w:rPr>
        <w:t xml:space="preserve">: 1.1870 - </w:t>
      </w:r>
      <w:proofErr w:type="spellStart"/>
      <w:r w:rsidRPr="00664457">
        <w:rPr>
          <w:szCs w:val="18"/>
        </w:rPr>
        <w:t>val_acc</w:t>
      </w:r>
      <w:proofErr w:type="spellEnd"/>
      <w:r w:rsidRPr="00664457">
        <w:rPr>
          <w:szCs w:val="18"/>
        </w:rPr>
        <w:t>: 0.6542\n",</w:t>
      </w:r>
    </w:p>
    <w:p w14:paraId="3916E206" w14:textId="77777777" w:rsidR="00B40BB8" w:rsidRPr="00664457" w:rsidRDefault="00B40BB8" w:rsidP="00B40BB8">
      <w:pPr>
        <w:pStyle w:val="Code"/>
        <w:rPr>
          <w:szCs w:val="18"/>
        </w:rPr>
      </w:pPr>
      <w:r w:rsidRPr="00664457">
        <w:rPr>
          <w:szCs w:val="18"/>
        </w:rPr>
        <w:t xml:space="preserve">      "Epoch 31/50\n",</w:t>
      </w:r>
    </w:p>
    <w:p w14:paraId="3DE9DA9E" w14:textId="77777777" w:rsidR="00B40BB8" w:rsidRPr="00664457" w:rsidRDefault="00B40BB8" w:rsidP="00B40BB8">
      <w:pPr>
        <w:pStyle w:val="Code"/>
        <w:rPr>
          <w:szCs w:val="18"/>
        </w:rPr>
      </w:pPr>
      <w:r w:rsidRPr="00664457">
        <w:rPr>
          <w:szCs w:val="18"/>
        </w:rPr>
        <w:t xml:space="preserve">      "4812/4812 [==============================] - 2s 464us/step - loss: 0.1781 - </w:t>
      </w:r>
      <w:proofErr w:type="spellStart"/>
      <w:r w:rsidRPr="00664457">
        <w:rPr>
          <w:szCs w:val="18"/>
        </w:rPr>
        <w:t>acc</w:t>
      </w:r>
      <w:proofErr w:type="spellEnd"/>
      <w:r w:rsidRPr="00664457">
        <w:rPr>
          <w:szCs w:val="18"/>
        </w:rPr>
        <w:t xml:space="preserve">: 0.9451 - </w:t>
      </w:r>
      <w:proofErr w:type="spellStart"/>
      <w:r w:rsidRPr="00664457">
        <w:rPr>
          <w:szCs w:val="18"/>
        </w:rPr>
        <w:t>val_loss</w:t>
      </w:r>
      <w:proofErr w:type="spellEnd"/>
      <w:r w:rsidRPr="00664457">
        <w:rPr>
          <w:szCs w:val="18"/>
        </w:rPr>
        <w:t xml:space="preserve">: 1.1217 - </w:t>
      </w:r>
      <w:proofErr w:type="spellStart"/>
      <w:r w:rsidRPr="00664457">
        <w:rPr>
          <w:szCs w:val="18"/>
        </w:rPr>
        <w:t>val_acc</w:t>
      </w:r>
      <w:proofErr w:type="spellEnd"/>
      <w:r w:rsidRPr="00664457">
        <w:rPr>
          <w:szCs w:val="18"/>
        </w:rPr>
        <w:t>: 0.6423\n",</w:t>
      </w:r>
    </w:p>
    <w:p w14:paraId="4F74C274" w14:textId="77777777" w:rsidR="00B40BB8" w:rsidRPr="00664457" w:rsidRDefault="00B40BB8" w:rsidP="00B40BB8">
      <w:pPr>
        <w:pStyle w:val="Code"/>
        <w:rPr>
          <w:szCs w:val="18"/>
        </w:rPr>
      </w:pPr>
      <w:r w:rsidRPr="00664457">
        <w:rPr>
          <w:szCs w:val="18"/>
        </w:rPr>
        <w:t xml:space="preserve">      "Epoch 32/50\n",</w:t>
      </w:r>
    </w:p>
    <w:p w14:paraId="4D54BAED" w14:textId="77777777" w:rsidR="00B40BB8" w:rsidRPr="00664457" w:rsidRDefault="00B40BB8" w:rsidP="00B40BB8">
      <w:pPr>
        <w:pStyle w:val="Code"/>
        <w:rPr>
          <w:szCs w:val="18"/>
        </w:rPr>
      </w:pPr>
      <w:r w:rsidRPr="00664457">
        <w:rPr>
          <w:szCs w:val="18"/>
        </w:rPr>
        <w:t xml:space="preserve">      "4812/4812 [==============================] - 2s 463us/step - loss: 0.0703 - </w:t>
      </w:r>
      <w:proofErr w:type="spellStart"/>
      <w:r w:rsidRPr="00664457">
        <w:rPr>
          <w:szCs w:val="18"/>
        </w:rPr>
        <w:t>acc</w:t>
      </w:r>
      <w:proofErr w:type="spellEnd"/>
      <w:r w:rsidRPr="00664457">
        <w:rPr>
          <w:szCs w:val="18"/>
        </w:rPr>
        <w:t xml:space="preserve">: 0.9821 - </w:t>
      </w:r>
      <w:proofErr w:type="spellStart"/>
      <w:r w:rsidRPr="00664457">
        <w:rPr>
          <w:szCs w:val="18"/>
        </w:rPr>
        <w:t>val_loss</w:t>
      </w:r>
      <w:proofErr w:type="spellEnd"/>
      <w:r w:rsidRPr="00664457">
        <w:rPr>
          <w:szCs w:val="18"/>
        </w:rPr>
        <w:t xml:space="preserve">: 2.1656 - </w:t>
      </w:r>
      <w:proofErr w:type="spellStart"/>
      <w:r w:rsidRPr="00664457">
        <w:rPr>
          <w:szCs w:val="18"/>
        </w:rPr>
        <w:t>val_acc</w:t>
      </w:r>
      <w:proofErr w:type="spellEnd"/>
      <w:r w:rsidRPr="00664457">
        <w:rPr>
          <w:szCs w:val="18"/>
        </w:rPr>
        <w:t>: 0.6559\n",</w:t>
      </w:r>
    </w:p>
    <w:p w14:paraId="4693E752" w14:textId="77777777" w:rsidR="00B40BB8" w:rsidRPr="00664457" w:rsidRDefault="00B40BB8" w:rsidP="00B40BB8">
      <w:pPr>
        <w:pStyle w:val="Code"/>
        <w:rPr>
          <w:szCs w:val="18"/>
        </w:rPr>
      </w:pPr>
      <w:r w:rsidRPr="00664457">
        <w:rPr>
          <w:szCs w:val="18"/>
        </w:rPr>
        <w:lastRenderedPageBreak/>
        <w:t xml:space="preserve">      "Epoch 33/50\n",</w:t>
      </w:r>
    </w:p>
    <w:p w14:paraId="331E0ABC" w14:textId="77777777" w:rsidR="00B40BB8" w:rsidRPr="00664457" w:rsidRDefault="00B40BB8" w:rsidP="00B40BB8">
      <w:pPr>
        <w:pStyle w:val="Code"/>
        <w:rPr>
          <w:szCs w:val="18"/>
        </w:rPr>
      </w:pPr>
      <w:r w:rsidRPr="00664457">
        <w:rPr>
          <w:szCs w:val="18"/>
        </w:rPr>
        <w:t xml:space="preserve">      "4812/4812 [==============================] - 2s 462us/step - loss: 0.1825 - </w:t>
      </w:r>
      <w:proofErr w:type="spellStart"/>
      <w:r w:rsidRPr="00664457">
        <w:rPr>
          <w:szCs w:val="18"/>
        </w:rPr>
        <w:t>acc</w:t>
      </w:r>
      <w:proofErr w:type="spellEnd"/>
      <w:r w:rsidRPr="00664457">
        <w:rPr>
          <w:szCs w:val="18"/>
        </w:rPr>
        <w:t xml:space="preserve">: 0.9756 - </w:t>
      </w:r>
      <w:proofErr w:type="spellStart"/>
      <w:r w:rsidRPr="00664457">
        <w:rPr>
          <w:szCs w:val="18"/>
        </w:rPr>
        <w:t>val_loss</w:t>
      </w:r>
      <w:proofErr w:type="spellEnd"/>
      <w:r w:rsidRPr="00664457">
        <w:rPr>
          <w:szCs w:val="18"/>
        </w:rPr>
        <w:t xml:space="preserve">: 1.2772 - </w:t>
      </w:r>
      <w:proofErr w:type="spellStart"/>
      <w:r w:rsidRPr="00664457">
        <w:rPr>
          <w:szCs w:val="18"/>
        </w:rPr>
        <w:t>val_acc</w:t>
      </w:r>
      <w:proofErr w:type="spellEnd"/>
      <w:r w:rsidRPr="00664457">
        <w:rPr>
          <w:szCs w:val="18"/>
        </w:rPr>
        <w:t>: 0.6570\n",</w:t>
      </w:r>
    </w:p>
    <w:p w14:paraId="228E8EE3" w14:textId="77777777" w:rsidR="00B40BB8" w:rsidRPr="00664457" w:rsidRDefault="00B40BB8" w:rsidP="00B40BB8">
      <w:pPr>
        <w:pStyle w:val="Code"/>
        <w:rPr>
          <w:szCs w:val="18"/>
        </w:rPr>
      </w:pPr>
      <w:r w:rsidRPr="00664457">
        <w:rPr>
          <w:szCs w:val="18"/>
        </w:rPr>
        <w:t xml:space="preserve">      "Epoch 34/50\n",</w:t>
      </w:r>
    </w:p>
    <w:p w14:paraId="520C63F8" w14:textId="77777777" w:rsidR="00B40BB8" w:rsidRPr="00664457" w:rsidRDefault="00B40BB8" w:rsidP="00B40BB8">
      <w:pPr>
        <w:pStyle w:val="Code"/>
        <w:rPr>
          <w:szCs w:val="18"/>
        </w:rPr>
      </w:pPr>
      <w:r w:rsidRPr="00664457">
        <w:rPr>
          <w:szCs w:val="18"/>
        </w:rPr>
        <w:t xml:space="preserve">      "4812/4812 [==============================] - 2s 464us/step - loss: 0.1348 - </w:t>
      </w:r>
      <w:proofErr w:type="spellStart"/>
      <w:r w:rsidRPr="00664457">
        <w:rPr>
          <w:szCs w:val="18"/>
        </w:rPr>
        <w:t>acc</w:t>
      </w:r>
      <w:proofErr w:type="spellEnd"/>
      <w:r w:rsidRPr="00664457">
        <w:rPr>
          <w:szCs w:val="18"/>
        </w:rPr>
        <w:t xml:space="preserve">: 0.9700 - </w:t>
      </w:r>
      <w:proofErr w:type="spellStart"/>
      <w:r w:rsidRPr="00664457">
        <w:rPr>
          <w:szCs w:val="18"/>
        </w:rPr>
        <w:t>val_loss</w:t>
      </w:r>
      <w:proofErr w:type="spellEnd"/>
      <w:r w:rsidRPr="00664457">
        <w:rPr>
          <w:szCs w:val="18"/>
        </w:rPr>
        <w:t xml:space="preserve">: 1.3342 - </w:t>
      </w:r>
      <w:proofErr w:type="spellStart"/>
      <w:r w:rsidRPr="00664457">
        <w:rPr>
          <w:szCs w:val="18"/>
        </w:rPr>
        <w:t>val_acc</w:t>
      </w:r>
      <w:proofErr w:type="spellEnd"/>
      <w:r w:rsidRPr="00664457">
        <w:rPr>
          <w:szCs w:val="18"/>
        </w:rPr>
        <w:t>: 0.5666\n",</w:t>
      </w:r>
    </w:p>
    <w:p w14:paraId="40640233" w14:textId="77777777" w:rsidR="00B40BB8" w:rsidRPr="00664457" w:rsidRDefault="00B40BB8" w:rsidP="00B40BB8">
      <w:pPr>
        <w:pStyle w:val="Code"/>
        <w:rPr>
          <w:szCs w:val="18"/>
        </w:rPr>
      </w:pPr>
      <w:r w:rsidRPr="00664457">
        <w:rPr>
          <w:szCs w:val="18"/>
        </w:rPr>
        <w:t xml:space="preserve">      "Epoch 35/50\n",</w:t>
      </w:r>
    </w:p>
    <w:p w14:paraId="57B547F3" w14:textId="77777777" w:rsidR="00B40BB8" w:rsidRPr="00664457" w:rsidRDefault="00B40BB8" w:rsidP="00B40BB8">
      <w:pPr>
        <w:pStyle w:val="Code"/>
        <w:rPr>
          <w:szCs w:val="18"/>
        </w:rPr>
      </w:pPr>
      <w:r w:rsidRPr="00664457">
        <w:rPr>
          <w:szCs w:val="18"/>
        </w:rPr>
        <w:t xml:space="preserve">      "4812/4812 [==============================] - 2s 465us/step - loss: 0.0748 - </w:t>
      </w:r>
      <w:proofErr w:type="spellStart"/>
      <w:r w:rsidRPr="00664457">
        <w:rPr>
          <w:szCs w:val="18"/>
        </w:rPr>
        <w:t>acc</w:t>
      </w:r>
      <w:proofErr w:type="spellEnd"/>
      <w:r w:rsidRPr="00664457">
        <w:rPr>
          <w:szCs w:val="18"/>
        </w:rPr>
        <w:t xml:space="preserve">: 0.9818 - </w:t>
      </w:r>
      <w:proofErr w:type="spellStart"/>
      <w:r w:rsidRPr="00664457">
        <w:rPr>
          <w:szCs w:val="18"/>
        </w:rPr>
        <w:t>val_loss</w:t>
      </w:r>
      <w:proofErr w:type="spellEnd"/>
      <w:r w:rsidRPr="00664457">
        <w:rPr>
          <w:szCs w:val="18"/>
        </w:rPr>
        <w:t xml:space="preserve">: 1.2415 - </w:t>
      </w:r>
      <w:proofErr w:type="spellStart"/>
      <w:r w:rsidRPr="00664457">
        <w:rPr>
          <w:szCs w:val="18"/>
        </w:rPr>
        <w:t>val_acc</w:t>
      </w:r>
      <w:proofErr w:type="spellEnd"/>
      <w:r w:rsidRPr="00664457">
        <w:rPr>
          <w:szCs w:val="18"/>
        </w:rPr>
        <w:t>: 0.6348\n",</w:t>
      </w:r>
    </w:p>
    <w:p w14:paraId="609624EB" w14:textId="77777777" w:rsidR="00B40BB8" w:rsidRPr="00664457" w:rsidRDefault="00B40BB8" w:rsidP="00B40BB8">
      <w:pPr>
        <w:pStyle w:val="Code"/>
        <w:rPr>
          <w:szCs w:val="18"/>
        </w:rPr>
      </w:pPr>
      <w:r w:rsidRPr="00664457">
        <w:rPr>
          <w:szCs w:val="18"/>
        </w:rPr>
        <w:t xml:space="preserve">      "Epoch 36/50\n",</w:t>
      </w:r>
    </w:p>
    <w:p w14:paraId="7B133DEF" w14:textId="77777777" w:rsidR="00B40BB8" w:rsidRPr="00664457" w:rsidRDefault="00B40BB8" w:rsidP="00B40BB8">
      <w:pPr>
        <w:pStyle w:val="Code"/>
        <w:rPr>
          <w:szCs w:val="18"/>
        </w:rPr>
      </w:pPr>
      <w:r w:rsidRPr="00664457">
        <w:rPr>
          <w:szCs w:val="18"/>
        </w:rPr>
        <w:t xml:space="preserve">      "4812/4812 [==============================] - 2s 464us/step - loss: 0.0411 - </w:t>
      </w:r>
      <w:proofErr w:type="spellStart"/>
      <w:r w:rsidRPr="00664457">
        <w:rPr>
          <w:szCs w:val="18"/>
        </w:rPr>
        <w:t>acc</w:t>
      </w:r>
      <w:proofErr w:type="spellEnd"/>
      <w:r w:rsidRPr="00664457">
        <w:rPr>
          <w:szCs w:val="18"/>
        </w:rPr>
        <w:t xml:space="preserve">: 0.9908 - </w:t>
      </w:r>
      <w:proofErr w:type="spellStart"/>
      <w:r w:rsidRPr="00664457">
        <w:rPr>
          <w:szCs w:val="18"/>
        </w:rPr>
        <w:t>val_loss</w:t>
      </w:r>
      <w:proofErr w:type="spellEnd"/>
      <w:r w:rsidRPr="00664457">
        <w:rPr>
          <w:szCs w:val="18"/>
        </w:rPr>
        <w:t xml:space="preserve">: 1.5036 - </w:t>
      </w:r>
      <w:proofErr w:type="spellStart"/>
      <w:r w:rsidRPr="00664457">
        <w:rPr>
          <w:szCs w:val="18"/>
        </w:rPr>
        <w:t>val_acc</w:t>
      </w:r>
      <w:proofErr w:type="spellEnd"/>
      <w:r w:rsidRPr="00664457">
        <w:rPr>
          <w:szCs w:val="18"/>
        </w:rPr>
        <w:t>: 0.5666\n",</w:t>
      </w:r>
    </w:p>
    <w:p w14:paraId="2C3BEF9D" w14:textId="77777777" w:rsidR="00B40BB8" w:rsidRPr="00664457" w:rsidRDefault="00B40BB8" w:rsidP="00B40BB8">
      <w:pPr>
        <w:pStyle w:val="Code"/>
        <w:rPr>
          <w:szCs w:val="18"/>
        </w:rPr>
      </w:pPr>
      <w:r w:rsidRPr="00664457">
        <w:rPr>
          <w:szCs w:val="18"/>
        </w:rPr>
        <w:t xml:space="preserve">      "Epoch 37/50\n",</w:t>
      </w:r>
    </w:p>
    <w:p w14:paraId="12642232" w14:textId="77777777" w:rsidR="00B40BB8" w:rsidRPr="00664457" w:rsidRDefault="00B40BB8" w:rsidP="00B40BB8">
      <w:pPr>
        <w:pStyle w:val="Code"/>
        <w:rPr>
          <w:szCs w:val="18"/>
        </w:rPr>
      </w:pPr>
      <w:r w:rsidRPr="00664457">
        <w:rPr>
          <w:szCs w:val="18"/>
        </w:rPr>
        <w:t xml:space="preserve">      "4812/4812 [==============================] - 2s 464us/step - loss: 0.2350 - </w:t>
      </w:r>
      <w:proofErr w:type="spellStart"/>
      <w:r w:rsidRPr="00664457">
        <w:rPr>
          <w:szCs w:val="18"/>
        </w:rPr>
        <w:t>acc</w:t>
      </w:r>
      <w:proofErr w:type="spellEnd"/>
      <w:r w:rsidRPr="00664457">
        <w:rPr>
          <w:szCs w:val="18"/>
        </w:rPr>
        <w:t xml:space="preserve">: 0.9528 - </w:t>
      </w:r>
      <w:proofErr w:type="spellStart"/>
      <w:r w:rsidRPr="00664457">
        <w:rPr>
          <w:szCs w:val="18"/>
        </w:rPr>
        <w:t>val_loss</w:t>
      </w:r>
      <w:proofErr w:type="spellEnd"/>
      <w:r w:rsidRPr="00664457">
        <w:rPr>
          <w:szCs w:val="18"/>
        </w:rPr>
        <w:t xml:space="preserve">: 1.2608 - </w:t>
      </w:r>
      <w:proofErr w:type="spellStart"/>
      <w:r w:rsidRPr="00664457">
        <w:rPr>
          <w:szCs w:val="18"/>
        </w:rPr>
        <w:t>val_acc</w:t>
      </w:r>
      <w:proofErr w:type="spellEnd"/>
      <w:r w:rsidRPr="00664457">
        <w:rPr>
          <w:szCs w:val="18"/>
        </w:rPr>
        <w:t>: 0.6318\n",</w:t>
      </w:r>
    </w:p>
    <w:p w14:paraId="26808892" w14:textId="77777777" w:rsidR="00B40BB8" w:rsidRPr="00664457" w:rsidRDefault="00B40BB8" w:rsidP="00B40BB8">
      <w:pPr>
        <w:pStyle w:val="Code"/>
        <w:rPr>
          <w:szCs w:val="18"/>
        </w:rPr>
      </w:pPr>
      <w:r w:rsidRPr="00664457">
        <w:rPr>
          <w:szCs w:val="18"/>
        </w:rPr>
        <w:t xml:space="preserve">      "Epoch 38/50\n",</w:t>
      </w:r>
    </w:p>
    <w:p w14:paraId="2C04098E" w14:textId="77777777" w:rsidR="00B40BB8" w:rsidRPr="00664457" w:rsidRDefault="00B40BB8" w:rsidP="00B40BB8">
      <w:pPr>
        <w:pStyle w:val="Code"/>
        <w:rPr>
          <w:szCs w:val="18"/>
        </w:rPr>
      </w:pPr>
      <w:r w:rsidRPr="00664457">
        <w:rPr>
          <w:szCs w:val="18"/>
        </w:rPr>
        <w:t xml:space="preserve">      "4812/4812 [==============================] - 2s 464us/step - loss: 0.0402 - </w:t>
      </w:r>
      <w:proofErr w:type="spellStart"/>
      <w:r w:rsidRPr="00664457">
        <w:rPr>
          <w:szCs w:val="18"/>
        </w:rPr>
        <w:t>acc</w:t>
      </w:r>
      <w:proofErr w:type="spellEnd"/>
      <w:r w:rsidRPr="00664457">
        <w:rPr>
          <w:szCs w:val="18"/>
        </w:rPr>
        <w:t xml:space="preserve">: 0.9912 - </w:t>
      </w:r>
      <w:proofErr w:type="spellStart"/>
      <w:r w:rsidRPr="00664457">
        <w:rPr>
          <w:szCs w:val="18"/>
        </w:rPr>
        <w:t>val_loss</w:t>
      </w:r>
      <w:proofErr w:type="spellEnd"/>
      <w:r w:rsidRPr="00664457">
        <w:rPr>
          <w:szCs w:val="18"/>
        </w:rPr>
        <w:t xml:space="preserve">: 1.3958 - </w:t>
      </w:r>
      <w:proofErr w:type="spellStart"/>
      <w:r w:rsidRPr="00664457">
        <w:rPr>
          <w:szCs w:val="18"/>
        </w:rPr>
        <w:t>val_acc</w:t>
      </w:r>
      <w:proofErr w:type="spellEnd"/>
      <w:r w:rsidRPr="00664457">
        <w:rPr>
          <w:szCs w:val="18"/>
        </w:rPr>
        <w:t>: 0.6176\n",</w:t>
      </w:r>
    </w:p>
    <w:p w14:paraId="31EF4F20" w14:textId="77777777" w:rsidR="00B40BB8" w:rsidRPr="00664457" w:rsidRDefault="00B40BB8" w:rsidP="00B40BB8">
      <w:pPr>
        <w:pStyle w:val="Code"/>
        <w:rPr>
          <w:szCs w:val="18"/>
        </w:rPr>
      </w:pPr>
      <w:r w:rsidRPr="00664457">
        <w:rPr>
          <w:szCs w:val="18"/>
        </w:rPr>
        <w:t xml:space="preserve">      "Epoch 39/50\n",</w:t>
      </w:r>
    </w:p>
    <w:p w14:paraId="44BB3D7D" w14:textId="77777777" w:rsidR="00B40BB8" w:rsidRPr="00664457" w:rsidRDefault="00B40BB8" w:rsidP="00B40BB8">
      <w:pPr>
        <w:pStyle w:val="Code"/>
        <w:rPr>
          <w:szCs w:val="18"/>
        </w:rPr>
      </w:pPr>
      <w:r w:rsidRPr="00664457">
        <w:rPr>
          <w:szCs w:val="18"/>
        </w:rPr>
        <w:t xml:space="preserve">      "4812/4812 [==============================] - 2s 466us/step - loss: 0.2508 - </w:t>
      </w:r>
      <w:proofErr w:type="spellStart"/>
      <w:r w:rsidRPr="00664457">
        <w:rPr>
          <w:szCs w:val="18"/>
        </w:rPr>
        <w:t>acc</w:t>
      </w:r>
      <w:proofErr w:type="spellEnd"/>
      <w:r w:rsidRPr="00664457">
        <w:rPr>
          <w:szCs w:val="18"/>
        </w:rPr>
        <w:t xml:space="preserve">: 0.9627 - </w:t>
      </w:r>
      <w:proofErr w:type="spellStart"/>
      <w:r w:rsidRPr="00664457">
        <w:rPr>
          <w:szCs w:val="18"/>
        </w:rPr>
        <w:t>val_loss</w:t>
      </w:r>
      <w:proofErr w:type="spellEnd"/>
      <w:r w:rsidRPr="00664457">
        <w:rPr>
          <w:szCs w:val="18"/>
        </w:rPr>
        <w:t xml:space="preserve">: 1.2840 - </w:t>
      </w:r>
      <w:proofErr w:type="spellStart"/>
      <w:r w:rsidRPr="00664457">
        <w:rPr>
          <w:szCs w:val="18"/>
        </w:rPr>
        <w:t>val_acc</w:t>
      </w:r>
      <w:proofErr w:type="spellEnd"/>
      <w:r w:rsidRPr="00664457">
        <w:rPr>
          <w:szCs w:val="18"/>
        </w:rPr>
        <w:t>: 0.6365\n",</w:t>
      </w:r>
    </w:p>
    <w:p w14:paraId="5E32CD75" w14:textId="77777777" w:rsidR="00B40BB8" w:rsidRPr="00664457" w:rsidRDefault="00B40BB8" w:rsidP="00B40BB8">
      <w:pPr>
        <w:pStyle w:val="Code"/>
        <w:rPr>
          <w:szCs w:val="18"/>
        </w:rPr>
      </w:pPr>
      <w:r w:rsidRPr="00664457">
        <w:rPr>
          <w:szCs w:val="18"/>
        </w:rPr>
        <w:t xml:space="preserve">      "Epoch 40/50\n",</w:t>
      </w:r>
    </w:p>
    <w:p w14:paraId="5E00F4AB" w14:textId="77777777" w:rsidR="00B40BB8" w:rsidRPr="00664457" w:rsidRDefault="00B40BB8" w:rsidP="00B40BB8">
      <w:pPr>
        <w:pStyle w:val="Code"/>
        <w:rPr>
          <w:szCs w:val="18"/>
        </w:rPr>
      </w:pPr>
      <w:r w:rsidRPr="00664457">
        <w:rPr>
          <w:szCs w:val="18"/>
        </w:rPr>
        <w:t xml:space="preserve">      "4812/4812 [==============================] - 2s 464us/step - loss: 0.0400 - </w:t>
      </w:r>
      <w:proofErr w:type="spellStart"/>
      <w:r w:rsidRPr="00664457">
        <w:rPr>
          <w:szCs w:val="18"/>
        </w:rPr>
        <w:t>acc</w:t>
      </w:r>
      <w:proofErr w:type="spellEnd"/>
      <w:r w:rsidRPr="00664457">
        <w:rPr>
          <w:szCs w:val="18"/>
        </w:rPr>
        <w:t xml:space="preserve">: 0.9915 - </w:t>
      </w:r>
      <w:proofErr w:type="spellStart"/>
      <w:r w:rsidRPr="00664457">
        <w:rPr>
          <w:szCs w:val="18"/>
        </w:rPr>
        <w:t>val_loss</w:t>
      </w:r>
      <w:proofErr w:type="spellEnd"/>
      <w:r w:rsidRPr="00664457">
        <w:rPr>
          <w:szCs w:val="18"/>
        </w:rPr>
        <w:t xml:space="preserve">: 1.5163 - </w:t>
      </w:r>
      <w:proofErr w:type="spellStart"/>
      <w:r w:rsidRPr="00664457">
        <w:rPr>
          <w:szCs w:val="18"/>
        </w:rPr>
        <w:t>val_acc</w:t>
      </w:r>
      <w:proofErr w:type="spellEnd"/>
      <w:r w:rsidRPr="00664457">
        <w:rPr>
          <w:szCs w:val="18"/>
        </w:rPr>
        <w:t>: 0.6392\n",</w:t>
      </w:r>
    </w:p>
    <w:p w14:paraId="65B724ED" w14:textId="77777777" w:rsidR="00B40BB8" w:rsidRPr="00664457" w:rsidRDefault="00B40BB8" w:rsidP="00B40BB8">
      <w:pPr>
        <w:pStyle w:val="Code"/>
        <w:rPr>
          <w:szCs w:val="18"/>
        </w:rPr>
      </w:pPr>
      <w:r w:rsidRPr="00664457">
        <w:rPr>
          <w:szCs w:val="18"/>
        </w:rPr>
        <w:t xml:space="preserve">      "Epoch 41/50\n",</w:t>
      </w:r>
    </w:p>
    <w:p w14:paraId="3E108C03" w14:textId="77777777" w:rsidR="00B40BB8" w:rsidRPr="00664457" w:rsidRDefault="00B40BB8" w:rsidP="00B40BB8">
      <w:pPr>
        <w:pStyle w:val="Code"/>
        <w:rPr>
          <w:szCs w:val="18"/>
        </w:rPr>
      </w:pPr>
      <w:r w:rsidRPr="00664457">
        <w:rPr>
          <w:szCs w:val="18"/>
        </w:rPr>
        <w:t xml:space="preserve">      "4812/4812 [==============================] - 2s 463us/step - loss: 0.0338 - </w:t>
      </w:r>
      <w:proofErr w:type="spellStart"/>
      <w:r w:rsidRPr="00664457">
        <w:rPr>
          <w:szCs w:val="18"/>
        </w:rPr>
        <w:t>acc</w:t>
      </w:r>
      <w:proofErr w:type="spellEnd"/>
      <w:r w:rsidRPr="00664457">
        <w:rPr>
          <w:szCs w:val="18"/>
        </w:rPr>
        <w:t xml:space="preserve">: 0.9920 - </w:t>
      </w:r>
      <w:proofErr w:type="spellStart"/>
      <w:r w:rsidRPr="00664457">
        <w:rPr>
          <w:szCs w:val="18"/>
        </w:rPr>
        <w:t>val_loss</w:t>
      </w:r>
      <w:proofErr w:type="spellEnd"/>
      <w:r w:rsidRPr="00664457">
        <w:rPr>
          <w:szCs w:val="18"/>
        </w:rPr>
        <w:t xml:space="preserve">: 1.5914 - </w:t>
      </w:r>
      <w:proofErr w:type="spellStart"/>
      <w:r w:rsidRPr="00664457">
        <w:rPr>
          <w:szCs w:val="18"/>
        </w:rPr>
        <w:t>val_acc</w:t>
      </w:r>
      <w:proofErr w:type="spellEnd"/>
      <w:r w:rsidRPr="00664457">
        <w:rPr>
          <w:szCs w:val="18"/>
        </w:rPr>
        <w:t>: 0.6107\n",</w:t>
      </w:r>
    </w:p>
    <w:p w14:paraId="1BD828DB" w14:textId="77777777" w:rsidR="00B40BB8" w:rsidRPr="00664457" w:rsidRDefault="00B40BB8" w:rsidP="00B40BB8">
      <w:pPr>
        <w:pStyle w:val="Code"/>
        <w:rPr>
          <w:szCs w:val="18"/>
        </w:rPr>
      </w:pPr>
      <w:r w:rsidRPr="00664457">
        <w:rPr>
          <w:szCs w:val="18"/>
        </w:rPr>
        <w:t xml:space="preserve">      "Epoch 42/50\n",</w:t>
      </w:r>
    </w:p>
    <w:p w14:paraId="4EA42443" w14:textId="77777777" w:rsidR="00B40BB8" w:rsidRPr="00664457" w:rsidRDefault="00B40BB8" w:rsidP="00B40BB8">
      <w:pPr>
        <w:pStyle w:val="Code"/>
        <w:rPr>
          <w:szCs w:val="18"/>
        </w:rPr>
      </w:pPr>
      <w:r w:rsidRPr="00664457">
        <w:rPr>
          <w:szCs w:val="18"/>
        </w:rPr>
        <w:t xml:space="preserve">      "4812/4812 [==============================] - 2s 463us/step - loss: 0.2955 - </w:t>
      </w:r>
      <w:proofErr w:type="spellStart"/>
      <w:r w:rsidRPr="00664457">
        <w:rPr>
          <w:szCs w:val="18"/>
        </w:rPr>
        <w:t>acc</w:t>
      </w:r>
      <w:proofErr w:type="spellEnd"/>
      <w:r w:rsidRPr="00664457">
        <w:rPr>
          <w:szCs w:val="18"/>
        </w:rPr>
        <w:t xml:space="preserve">: 0.9386 - </w:t>
      </w:r>
      <w:proofErr w:type="spellStart"/>
      <w:r w:rsidRPr="00664457">
        <w:rPr>
          <w:szCs w:val="18"/>
        </w:rPr>
        <w:t>val_loss</w:t>
      </w:r>
      <w:proofErr w:type="spellEnd"/>
      <w:r w:rsidRPr="00664457">
        <w:rPr>
          <w:szCs w:val="18"/>
        </w:rPr>
        <w:t xml:space="preserve">: 1.2922 - </w:t>
      </w:r>
      <w:proofErr w:type="spellStart"/>
      <w:r w:rsidRPr="00664457">
        <w:rPr>
          <w:szCs w:val="18"/>
        </w:rPr>
        <w:t>val_acc</w:t>
      </w:r>
      <w:proofErr w:type="spellEnd"/>
      <w:r w:rsidRPr="00664457">
        <w:rPr>
          <w:szCs w:val="18"/>
        </w:rPr>
        <w:t>: 0.6290\n",</w:t>
      </w:r>
    </w:p>
    <w:p w14:paraId="0A0FFBDB" w14:textId="77777777" w:rsidR="00B40BB8" w:rsidRPr="00664457" w:rsidRDefault="00B40BB8" w:rsidP="00B40BB8">
      <w:pPr>
        <w:pStyle w:val="Code"/>
        <w:rPr>
          <w:szCs w:val="18"/>
        </w:rPr>
      </w:pPr>
      <w:r w:rsidRPr="00664457">
        <w:rPr>
          <w:szCs w:val="18"/>
        </w:rPr>
        <w:t xml:space="preserve">      "Epoch 43/50\n",</w:t>
      </w:r>
    </w:p>
    <w:p w14:paraId="223DA80C" w14:textId="77777777" w:rsidR="00B40BB8" w:rsidRPr="00664457" w:rsidRDefault="00B40BB8" w:rsidP="00B40BB8">
      <w:pPr>
        <w:pStyle w:val="Code"/>
        <w:rPr>
          <w:szCs w:val="18"/>
        </w:rPr>
      </w:pPr>
      <w:r w:rsidRPr="00664457">
        <w:rPr>
          <w:szCs w:val="18"/>
        </w:rPr>
        <w:t xml:space="preserve">      "4812/4812 [==============================] - 2s 462us/step - loss: 0.0351 - </w:t>
      </w:r>
      <w:proofErr w:type="spellStart"/>
      <w:r w:rsidRPr="00664457">
        <w:rPr>
          <w:szCs w:val="18"/>
        </w:rPr>
        <w:t>acc</w:t>
      </w:r>
      <w:proofErr w:type="spellEnd"/>
      <w:r w:rsidRPr="00664457">
        <w:rPr>
          <w:szCs w:val="18"/>
        </w:rPr>
        <w:t xml:space="preserve">: 0.9936 - </w:t>
      </w:r>
      <w:proofErr w:type="spellStart"/>
      <w:r w:rsidRPr="00664457">
        <w:rPr>
          <w:szCs w:val="18"/>
        </w:rPr>
        <w:t>val_loss</w:t>
      </w:r>
      <w:proofErr w:type="spellEnd"/>
      <w:r w:rsidRPr="00664457">
        <w:rPr>
          <w:szCs w:val="18"/>
        </w:rPr>
        <w:t xml:space="preserve">: 1.4689 - </w:t>
      </w:r>
      <w:proofErr w:type="spellStart"/>
      <w:r w:rsidRPr="00664457">
        <w:rPr>
          <w:szCs w:val="18"/>
        </w:rPr>
        <w:t>val_acc</w:t>
      </w:r>
      <w:proofErr w:type="spellEnd"/>
      <w:r w:rsidRPr="00664457">
        <w:rPr>
          <w:szCs w:val="18"/>
        </w:rPr>
        <w:t>: 0.6362\n",</w:t>
      </w:r>
    </w:p>
    <w:p w14:paraId="3264A3A2" w14:textId="77777777" w:rsidR="00B40BB8" w:rsidRPr="00664457" w:rsidRDefault="00B40BB8" w:rsidP="00B40BB8">
      <w:pPr>
        <w:pStyle w:val="Code"/>
        <w:rPr>
          <w:szCs w:val="18"/>
        </w:rPr>
      </w:pPr>
      <w:r w:rsidRPr="00664457">
        <w:rPr>
          <w:szCs w:val="18"/>
        </w:rPr>
        <w:t xml:space="preserve">      "Epoch 44/50\n",</w:t>
      </w:r>
    </w:p>
    <w:p w14:paraId="59E65E6F" w14:textId="77777777" w:rsidR="00B40BB8" w:rsidRPr="00664457" w:rsidRDefault="00B40BB8" w:rsidP="00B40BB8">
      <w:pPr>
        <w:pStyle w:val="Code"/>
        <w:rPr>
          <w:szCs w:val="18"/>
        </w:rPr>
      </w:pPr>
      <w:r w:rsidRPr="00664457">
        <w:rPr>
          <w:szCs w:val="18"/>
        </w:rPr>
        <w:t xml:space="preserve">      "4812/4812 [==============================] - 2s 463us/step - loss: 0.0282 - </w:t>
      </w:r>
      <w:proofErr w:type="spellStart"/>
      <w:r w:rsidRPr="00664457">
        <w:rPr>
          <w:szCs w:val="18"/>
        </w:rPr>
        <w:t>acc</w:t>
      </w:r>
      <w:proofErr w:type="spellEnd"/>
      <w:r w:rsidRPr="00664457">
        <w:rPr>
          <w:szCs w:val="18"/>
        </w:rPr>
        <w:t xml:space="preserve">: 0.9927 - </w:t>
      </w:r>
      <w:proofErr w:type="spellStart"/>
      <w:r w:rsidRPr="00664457">
        <w:rPr>
          <w:szCs w:val="18"/>
        </w:rPr>
        <w:t>val_loss</w:t>
      </w:r>
      <w:proofErr w:type="spellEnd"/>
      <w:r w:rsidRPr="00664457">
        <w:rPr>
          <w:szCs w:val="18"/>
        </w:rPr>
        <w:t xml:space="preserve">: 1.6133 - </w:t>
      </w:r>
      <w:proofErr w:type="spellStart"/>
      <w:r w:rsidRPr="00664457">
        <w:rPr>
          <w:szCs w:val="18"/>
        </w:rPr>
        <w:t>val_acc</w:t>
      </w:r>
      <w:proofErr w:type="spellEnd"/>
      <w:r w:rsidRPr="00664457">
        <w:rPr>
          <w:szCs w:val="18"/>
        </w:rPr>
        <w:t>: 0.6451\n",</w:t>
      </w:r>
    </w:p>
    <w:p w14:paraId="75C1A755" w14:textId="77777777" w:rsidR="00B40BB8" w:rsidRPr="00664457" w:rsidRDefault="00B40BB8" w:rsidP="00B40BB8">
      <w:pPr>
        <w:pStyle w:val="Code"/>
        <w:rPr>
          <w:szCs w:val="18"/>
        </w:rPr>
      </w:pPr>
      <w:r w:rsidRPr="00664457">
        <w:rPr>
          <w:szCs w:val="18"/>
        </w:rPr>
        <w:t xml:space="preserve">      "Epoch 45/50\n",</w:t>
      </w:r>
    </w:p>
    <w:p w14:paraId="213D4E02" w14:textId="77777777" w:rsidR="00B40BB8" w:rsidRPr="00664457" w:rsidRDefault="00B40BB8" w:rsidP="00B40BB8">
      <w:pPr>
        <w:pStyle w:val="Code"/>
        <w:rPr>
          <w:szCs w:val="18"/>
        </w:rPr>
      </w:pPr>
      <w:r w:rsidRPr="00664457">
        <w:rPr>
          <w:szCs w:val="18"/>
        </w:rPr>
        <w:t xml:space="preserve">      "4812/4812 [==============================] - 2s 464us/step - loss: 0.1659 - </w:t>
      </w:r>
      <w:proofErr w:type="spellStart"/>
      <w:r w:rsidRPr="00664457">
        <w:rPr>
          <w:szCs w:val="18"/>
        </w:rPr>
        <w:t>acc</w:t>
      </w:r>
      <w:proofErr w:type="spellEnd"/>
      <w:r w:rsidRPr="00664457">
        <w:rPr>
          <w:szCs w:val="18"/>
        </w:rPr>
        <w:t xml:space="preserve">: 0.9737 - </w:t>
      </w:r>
      <w:proofErr w:type="spellStart"/>
      <w:r w:rsidRPr="00664457">
        <w:rPr>
          <w:szCs w:val="18"/>
        </w:rPr>
        <w:t>val_loss</w:t>
      </w:r>
      <w:proofErr w:type="spellEnd"/>
      <w:r w:rsidRPr="00664457">
        <w:rPr>
          <w:szCs w:val="18"/>
        </w:rPr>
        <w:t xml:space="preserve">: 1.3719 - </w:t>
      </w:r>
      <w:proofErr w:type="spellStart"/>
      <w:r w:rsidRPr="00664457">
        <w:rPr>
          <w:szCs w:val="18"/>
        </w:rPr>
        <w:t>val_acc</w:t>
      </w:r>
      <w:proofErr w:type="spellEnd"/>
      <w:r w:rsidRPr="00664457">
        <w:rPr>
          <w:szCs w:val="18"/>
        </w:rPr>
        <w:t>: 0.5658\n",</w:t>
      </w:r>
    </w:p>
    <w:p w14:paraId="47E66C62" w14:textId="77777777" w:rsidR="00B40BB8" w:rsidRPr="00664457" w:rsidRDefault="00B40BB8" w:rsidP="00B40BB8">
      <w:pPr>
        <w:pStyle w:val="Code"/>
        <w:rPr>
          <w:szCs w:val="18"/>
        </w:rPr>
      </w:pPr>
      <w:r w:rsidRPr="00664457">
        <w:rPr>
          <w:szCs w:val="18"/>
        </w:rPr>
        <w:t xml:space="preserve">      "Epoch 46/50\n",</w:t>
      </w:r>
    </w:p>
    <w:p w14:paraId="6DD8B448" w14:textId="77777777" w:rsidR="00B40BB8" w:rsidRPr="00664457" w:rsidRDefault="00B40BB8" w:rsidP="00B40BB8">
      <w:pPr>
        <w:pStyle w:val="Code"/>
        <w:rPr>
          <w:szCs w:val="18"/>
        </w:rPr>
      </w:pPr>
      <w:r w:rsidRPr="00664457">
        <w:rPr>
          <w:szCs w:val="18"/>
        </w:rPr>
        <w:t xml:space="preserve">      "4812/4812 [==============================] - 2s 465us/step - loss: 0.0482 - </w:t>
      </w:r>
      <w:proofErr w:type="spellStart"/>
      <w:r w:rsidRPr="00664457">
        <w:rPr>
          <w:szCs w:val="18"/>
        </w:rPr>
        <w:t>acc</w:t>
      </w:r>
      <w:proofErr w:type="spellEnd"/>
      <w:r w:rsidRPr="00664457">
        <w:rPr>
          <w:szCs w:val="18"/>
        </w:rPr>
        <w:t xml:space="preserve">: 0.9909 - </w:t>
      </w:r>
      <w:proofErr w:type="spellStart"/>
      <w:r w:rsidRPr="00664457">
        <w:rPr>
          <w:szCs w:val="18"/>
        </w:rPr>
        <w:t>val_loss</w:t>
      </w:r>
      <w:proofErr w:type="spellEnd"/>
      <w:r w:rsidRPr="00664457">
        <w:rPr>
          <w:szCs w:val="18"/>
        </w:rPr>
        <w:t xml:space="preserve">: 1.4162 - </w:t>
      </w:r>
      <w:proofErr w:type="spellStart"/>
      <w:r w:rsidRPr="00664457">
        <w:rPr>
          <w:szCs w:val="18"/>
        </w:rPr>
        <w:t>val_acc</w:t>
      </w:r>
      <w:proofErr w:type="spellEnd"/>
      <w:r w:rsidRPr="00664457">
        <w:rPr>
          <w:szCs w:val="18"/>
        </w:rPr>
        <w:t>: 0.6312\n",</w:t>
      </w:r>
    </w:p>
    <w:p w14:paraId="2D890F57" w14:textId="77777777" w:rsidR="00B40BB8" w:rsidRPr="00664457" w:rsidRDefault="00B40BB8" w:rsidP="00B40BB8">
      <w:pPr>
        <w:pStyle w:val="Code"/>
        <w:rPr>
          <w:szCs w:val="18"/>
        </w:rPr>
      </w:pPr>
      <w:r w:rsidRPr="00664457">
        <w:rPr>
          <w:szCs w:val="18"/>
        </w:rPr>
        <w:t xml:space="preserve">      "Epoch 47/50\n",</w:t>
      </w:r>
    </w:p>
    <w:p w14:paraId="7E1E46B5" w14:textId="77777777" w:rsidR="00B40BB8" w:rsidRPr="00664457" w:rsidRDefault="00B40BB8" w:rsidP="00B40BB8">
      <w:pPr>
        <w:pStyle w:val="Code"/>
        <w:rPr>
          <w:szCs w:val="18"/>
        </w:rPr>
      </w:pPr>
      <w:r w:rsidRPr="00664457">
        <w:rPr>
          <w:szCs w:val="18"/>
        </w:rPr>
        <w:t xml:space="preserve">      "4812/4812 [==============================] - 2s 468us/step - loss: 0.0267 - </w:t>
      </w:r>
      <w:proofErr w:type="spellStart"/>
      <w:r w:rsidRPr="00664457">
        <w:rPr>
          <w:szCs w:val="18"/>
        </w:rPr>
        <w:t>acc</w:t>
      </w:r>
      <w:proofErr w:type="spellEnd"/>
      <w:r w:rsidRPr="00664457">
        <w:rPr>
          <w:szCs w:val="18"/>
        </w:rPr>
        <w:t xml:space="preserve">: 0.9938 - </w:t>
      </w:r>
      <w:proofErr w:type="spellStart"/>
      <w:r w:rsidRPr="00664457">
        <w:rPr>
          <w:szCs w:val="18"/>
        </w:rPr>
        <w:t>val_loss</w:t>
      </w:r>
      <w:proofErr w:type="spellEnd"/>
      <w:r w:rsidRPr="00664457">
        <w:rPr>
          <w:szCs w:val="18"/>
        </w:rPr>
        <w:t xml:space="preserve">: 1.6613 - </w:t>
      </w:r>
      <w:proofErr w:type="spellStart"/>
      <w:r w:rsidRPr="00664457">
        <w:rPr>
          <w:szCs w:val="18"/>
        </w:rPr>
        <w:t>val_acc</w:t>
      </w:r>
      <w:proofErr w:type="spellEnd"/>
      <w:r w:rsidRPr="00664457">
        <w:rPr>
          <w:szCs w:val="18"/>
        </w:rPr>
        <w:t>: 0.6359\n",</w:t>
      </w:r>
    </w:p>
    <w:p w14:paraId="6A8B803E" w14:textId="77777777" w:rsidR="00B40BB8" w:rsidRPr="00664457" w:rsidRDefault="00B40BB8" w:rsidP="00B40BB8">
      <w:pPr>
        <w:pStyle w:val="Code"/>
        <w:rPr>
          <w:szCs w:val="18"/>
        </w:rPr>
      </w:pPr>
      <w:r w:rsidRPr="00664457">
        <w:rPr>
          <w:szCs w:val="18"/>
        </w:rPr>
        <w:lastRenderedPageBreak/>
        <w:t xml:space="preserve">      "Epoch 48/50\n",</w:t>
      </w:r>
    </w:p>
    <w:p w14:paraId="04C3B959" w14:textId="77777777" w:rsidR="00B40BB8" w:rsidRPr="00664457" w:rsidRDefault="00B40BB8" w:rsidP="00B40BB8">
      <w:pPr>
        <w:pStyle w:val="Code"/>
        <w:rPr>
          <w:szCs w:val="18"/>
        </w:rPr>
      </w:pPr>
      <w:r w:rsidRPr="00664457">
        <w:rPr>
          <w:szCs w:val="18"/>
        </w:rPr>
        <w:t xml:space="preserve">      "4812/4812 [==============================] - 2s 465us/step - loss: 0.2498 - </w:t>
      </w:r>
      <w:proofErr w:type="spellStart"/>
      <w:r w:rsidRPr="00664457">
        <w:rPr>
          <w:szCs w:val="18"/>
        </w:rPr>
        <w:t>acc</w:t>
      </w:r>
      <w:proofErr w:type="spellEnd"/>
      <w:r w:rsidRPr="00664457">
        <w:rPr>
          <w:szCs w:val="18"/>
        </w:rPr>
        <w:t xml:space="preserve">: 0.9569 - </w:t>
      </w:r>
      <w:proofErr w:type="spellStart"/>
      <w:r w:rsidRPr="00664457">
        <w:rPr>
          <w:szCs w:val="18"/>
        </w:rPr>
        <w:t>val_loss</w:t>
      </w:r>
      <w:proofErr w:type="spellEnd"/>
      <w:r w:rsidRPr="00664457">
        <w:rPr>
          <w:szCs w:val="18"/>
        </w:rPr>
        <w:t xml:space="preserve">: 1.3436 - </w:t>
      </w:r>
      <w:proofErr w:type="spellStart"/>
      <w:r w:rsidRPr="00664457">
        <w:rPr>
          <w:szCs w:val="18"/>
        </w:rPr>
        <w:t>val_acc</w:t>
      </w:r>
      <w:proofErr w:type="spellEnd"/>
      <w:r w:rsidRPr="00664457">
        <w:rPr>
          <w:szCs w:val="18"/>
        </w:rPr>
        <w:t>: 0.6323\n",</w:t>
      </w:r>
    </w:p>
    <w:p w14:paraId="63AA313E" w14:textId="77777777" w:rsidR="00B40BB8" w:rsidRPr="00664457" w:rsidRDefault="00B40BB8" w:rsidP="00B40BB8">
      <w:pPr>
        <w:pStyle w:val="Code"/>
        <w:rPr>
          <w:szCs w:val="18"/>
        </w:rPr>
      </w:pPr>
      <w:r w:rsidRPr="00664457">
        <w:rPr>
          <w:szCs w:val="18"/>
        </w:rPr>
        <w:t xml:space="preserve">      "Epoch 49/50\n",</w:t>
      </w:r>
    </w:p>
    <w:p w14:paraId="13301448" w14:textId="77777777" w:rsidR="00B40BB8" w:rsidRPr="00664457" w:rsidRDefault="00B40BB8" w:rsidP="00B40BB8">
      <w:pPr>
        <w:pStyle w:val="Code"/>
        <w:rPr>
          <w:szCs w:val="18"/>
        </w:rPr>
      </w:pPr>
      <w:r w:rsidRPr="00664457">
        <w:rPr>
          <w:szCs w:val="18"/>
        </w:rPr>
        <w:t xml:space="preserve">      "4812/4812 [==============================] - 2s 472us/step - loss: 0.0304 - </w:t>
      </w:r>
      <w:proofErr w:type="spellStart"/>
      <w:r w:rsidRPr="00664457">
        <w:rPr>
          <w:szCs w:val="18"/>
        </w:rPr>
        <w:t>acc</w:t>
      </w:r>
      <w:proofErr w:type="spellEnd"/>
      <w:r w:rsidRPr="00664457">
        <w:rPr>
          <w:szCs w:val="18"/>
        </w:rPr>
        <w:t xml:space="preserve">: 0.9939 - </w:t>
      </w:r>
      <w:proofErr w:type="spellStart"/>
      <w:r w:rsidRPr="00664457">
        <w:rPr>
          <w:szCs w:val="18"/>
        </w:rPr>
        <w:t>val_loss</w:t>
      </w:r>
      <w:proofErr w:type="spellEnd"/>
      <w:r w:rsidRPr="00664457">
        <w:rPr>
          <w:szCs w:val="18"/>
        </w:rPr>
        <w:t xml:space="preserve">: 1.4923 - </w:t>
      </w:r>
      <w:proofErr w:type="spellStart"/>
      <w:r w:rsidRPr="00664457">
        <w:rPr>
          <w:szCs w:val="18"/>
        </w:rPr>
        <w:t>val_acc</w:t>
      </w:r>
      <w:proofErr w:type="spellEnd"/>
      <w:r w:rsidRPr="00664457">
        <w:rPr>
          <w:szCs w:val="18"/>
        </w:rPr>
        <w:t>: 0.6301\n",</w:t>
      </w:r>
    </w:p>
    <w:p w14:paraId="3686D231" w14:textId="77777777" w:rsidR="00B40BB8" w:rsidRPr="00664457" w:rsidRDefault="00B40BB8" w:rsidP="00B40BB8">
      <w:pPr>
        <w:pStyle w:val="Code"/>
        <w:rPr>
          <w:szCs w:val="18"/>
        </w:rPr>
      </w:pPr>
      <w:r w:rsidRPr="00664457">
        <w:rPr>
          <w:szCs w:val="18"/>
        </w:rPr>
        <w:t xml:space="preserve">      "Epoch 50/50\n",</w:t>
      </w:r>
    </w:p>
    <w:p w14:paraId="6D3A78F1" w14:textId="77777777" w:rsidR="00B40BB8" w:rsidRPr="00664457" w:rsidRDefault="00B40BB8" w:rsidP="00B40BB8">
      <w:pPr>
        <w:pStyle w:val="Code"/>
        <w:rPr>
          <w:szCs w:val="18"/>
        </w:rPr>
      </w:pPr>
      <w:r w:rsidRPr="00664457">
        <w:rPr>
          <w:szCs w:val="18"/>
        </w:rPr>
        <w:t xml:space="preserve">      "4812/4812 [==============================] - 2s 469us/step - loss: 0.0255 - </w:t>
      </w:r>
      <w:proofErr w:type="spellStart"/>
      <w:r w:rsidRPr="00664457">
        <w:rPr>
          <w:szCs w:val="18"/>
        </w:rPr>
        <w:t>acc</w:t>
      </w:r>
      <w:proofErr w:type="spellEnd"/>
      <w:r w:rsidRPr="00664457">
        <w:rPr>
          <w:szCs w:val="18"/>
        </w:rPr>
        <w:t xml:space="preserve">: 0.9940 - </w:t>
      </w:r>
      <w:proofErr w:type="spellStart"/>
      <w:r w:rsidRPr="00664457">
        <w:rPr>
          <w:szCs w:val="18"/>
        </w:rPr>
        <w:t>val_loss</w:t>
      </w:r>
      <w:proofErr w:type="spellEnd"/>
      <w:r w:rsidRPr="00664457">
        <w:rPr>
          <w:szCs w:val="18"/>
        </w:rPr>
        <w:t xml:space="preserve">: 1.6384 - </w:t>
      </w:r>
      <w:proofErr w:type="spellStart"/>
      <w:r w:rsidRPr="00664457">
        <w:rPr>
          <w:szCs w:val="18"/>
        </w:rPr>
        <w:t>val_acc</w:t>
      </w:r>
      <w:proofErr w:type="spellEnd"/>
      <w:r w:rsidRPr="00664457">
        <w:rPr>
          <w:szCs w:val="18"/>
        </w:rPr>
        <w:t>: 0.6345\n"</w:t>
      </w:r>
    </w:p>
    <w:p w14:paraId="773E98E7" w14:textId="77777777" w:rsidR="00B40BB8" w:rsidRPr="00664457" w:rsidRDefault="00B40BB8" w:rsidP="00B40BB8">
      <w:pPr>
        <w:pStyle w:val="Code"/>
        <w:rPr>
          <w:szCs w:val="18"/>
        </w:rPr>
      </w:pPr>
      <w:r w:rsidRPr="00664457">
        <w:rPr>
          <w:szCs w:val="18"/>
        </w:rPr>
        <w:t xml:space="preserve">     ]</w:t>
      </w:r>
    </w:p>
    <w:p w14:paraId="377CD0BA" w14:textId="77777777" w:rsidR="00B40BB8" w:rsidRPr="00664457" w:rsidRDefault="00B40BB8" w:rsidP="00B40BB8">
      <w:pPr>
        <w:pStyle w:val="Code"/>
        <w:rPr>
          <w:szCs w:val="18"/>
        </w:rPr>
      </w:pPr>
      <w:r w:rsidRPr="00664457">
        <w:rPr>
          <w:szCs w:val="18"/>
        </w:rPr>
        <w:t xml:space="preserve">    }</w:t>
      </w:r>
    </w:p>
    <w:p w14:paraId="4A603E52" w14:textId="77777777" w:rsidR="00B40BB8" w:rsidRPr="00664457" w:rsidRDefault="00B40BB8" w:rsidP="00B40BB8">
      <w:pPr>
        <w:pStyle w:val="Code"/>
        <w:rPr>
          <w:szCs w:val="18"/>
        </w:rPr>
      </w:pPr>
      <w:r w:rsidRPr="00664457">
        <w:rPr>
          <w:szCs w:val="18"/>
        </w:rPr>
        <w:t xml:space="preserve">   ],</w:t>
      </w:r>
    </w:p>
    <w:p w14:paraId="6943A5F4" w14:textId="77777777" w:rsidR="00B40BB8" w:rsidRPr="00664457" w:rsidRDefault="00B40BB8" w:rsidP="00B40BB8">
      <w:pPr>
        <w:pStyle w:val="Code"/>
        <w:rPr>
          <w:szCs w:val="18"/>
        </w:rPr>
      </w:pPr>
      <w:r w:rsidRPr="00664457">
        <w:rPr>
          <w:szCs w:val="18"/>
        </w:rPr>
        <w:t xml:space="preserve">   "source": [</w:t>
      </w:r>
    </w:p>
    <w:p w14:paraId="63427D7F" w14:textId="77777777" w:rsidR="00B40BB8" w:rsidRPr="00664457" w:rsidRDefault="00B40BB8" w:rsidP="00B40BB8">
      <w:pPr>
        <w:pStyle w:val="Code"/>
        <w:rPr>
          <w:szCs w:val="18"/>
        </w:rPr>
      </w:pPr>
      <w:r w:rsidRPr="00664457">
        <w:rPr>
          <w:szCs w:val="18"/>
        </w:rPr>
        <w:t xml:space="preserve">    "md = </w:t>
      </w:r>
      <w:proofErr w:type="spellStart"/>
      <w:r w:rsidRPr="00664457">
        <w:rPr>
          <w:szCs w:val="18"/>
        </w:rPr>
        <w:t>model.fit</w:t>
      </w:r>
      <w:proofErr w:type="spellEnd"/>
      <w:r w:rsidRPr="00664457">
        <w:rPr>
          <w:szCs w:val="18"/>
        </w:rPr>
        <w:t>(</w:t>
      </w:r>
      <w:proofErr w:type="spellStart"/>
      <w:r w:rsidRPr="00664457">
        <w:rPr>
          <w:szCs w:val="18"/>
        </w:rPr>
        <w:t>x_train</w:t>
      </w:r>
      <w:proofErr w:type="spellEnd"/>
      <w:r w:rsidRPr="00664457">
        <w:rPr>
          <w:szCs w:val="18"/>
        </w:rPr>
        <w:t xml:space="preserve">, </w:t>
      </w:r>
      <w:proofErr w:type="spellStart"/>
      <w:r w:rsidRPr="00664457">
        <w:rPr>
          <w:szCs w:val="18"/>
        </w:rPr>
        <w:t>y_train</w:t>
      </w:r>
      <w:proofErr w:type="spellEnd"/>
      <w:r w:rsidRPr="00664457">
        <w:rPr>
          <w:szCs w:val="18"/>
        </w:rPr>
        <w:t xml:space="preserve">, epochs=50, </w:t>
      </w:r>
      <w:proofErr w:type="spellStart"/>
      <w:r w:rsidRPr="00664457">
        <w:rPr>
          <w:szCs w:val="18"/>
        </w:rPr>
        <w:t>batch_size</w:t>
      </w:r>
      <w:proofErr w:type="spellEnd"/>
      <w:r w:rsidRPr="00664457">
        <w:rPr>
          <w:szCs w:val="18"/>
        </w:rPr>
        <w:t xml:space="preserve">=512, </w:t>
      </w:r>
      <w:proofErr w:type="spellStart"/>
      <w:r w:rsidRPr="00664457">
        <w:rPr>
          <w:szCs w:val="18"/>
        </w:rPr>
        <w:t>validation_data</w:t>
      </w:r>
      <w:proofErr w:type="spellEnd"/>
      <w:r w:rsidRPr="00664457">
        <w:rPr>
          <w:szCs w:val="18"/>
        </w:rPr>
        <w:t>=(</w:t>
      </w:r>
      <w:proofErr w:type="spellStart"/>
      <w:r w:rsidRPr="00664457">
        <w:rPr>
          <w:szCs w:val="18"/>
        </w:rPr>
        <w:t>x_val</w:t>
      </w:r>
      <w:proofErr w:type="spellEnd"/>
      <w:r w:rsidRPr="00664457">
        <w:rPr>
          <w:szCs w:val="18"/>
        </w:rPr>
        <w:t xml:space="preserve">, </w:t>
      </w:r>
      <w:proofErr w:type="spellStart"/>
      <w:r w:rsidRPr="00664457">
        <w:rPr>
          <w:szCs w:val="18"/>
        </w:rPr>
        <w:t>y_val</w:t>
      </w:r>
      <w:proofErr w:type="spellEnd"/>
      <w:r w:rsidRPr="00664457">
        <w:rPr>
          <w:szCs w:val="18"/>
        </w:rPr>
        <w:t>))"</w:t>
      </w:r>
    </w:p>
    <w:p w14:paraId="08D554A5" w14:textId="77777777" w:rsidR="00B40BB8" w:rsidRPr="00664457" w:rsidRDefault="00B40BB8" w:rsidP="00B40BB8">
      <w:pPr>
        <w:pStyle w:val="Code"/>
        <w:rPr>
          <w:szCs w:val="18"/>
        </w:rPr>
      </w:pPr>
      <w:r w:rsidRPr="00664457">
        <w:rPr>
          <w:szCs w:val="18"/>
        </w:rPr>
        <w:t xml:space="preserve">   ]</w:t>
      </w:r>
    </w:p>
    <w:p w14:paraId="7B1CF9CE" w14:textId="77777777" w:rsidR="00B40BB8" w:rsidRPr="00664457" w:rsidRDefault="00B40BB8" w:rsidP="00B40BB8">
      <w:pPr>
        <w:pStyle w:val="Code"/>
        <w:rPr>
          <w:szCs w:val="18"/>
        </w:rPr>
      </w:pPr>
      <w:r w:rsidRPr="00664457">
        <w:rPr>
          <w:szCs w:val="18"/>
        </w:rPr>
        <w:t xml:space="preserve">  },</w:t>
      </w:r>
    </w:p>
    <w:p w14:paraId="21A85910" w14:textId="77777777" w:rsidR="00B40BB8" w:rsidRPr="00664457" w:rsidRDefault="00B40BB8" w:rsidP="00B40BB8">
      <w:pPr>
        <w:pStyle w:val="Code"/>
        <w:rPr>
          <w:szCs w:val="18"/>
        </w:rPr>
      </w:pPr>
      <w:r w:rsidRPr="00664457">
        <w:rPr>
          <w:szCs w:val="18"/>
        </w:rPr>
        <w:t xml:space="preserve">  {</w:t>
      </w:r>
    </w:p>
    <w:p w14:paraId="526D6CCA"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4AF36124"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181,</w:t>
      </w:r>
    </w:p>
    <w:p w14:paraId="75E28129" w14:textId="77777777" w:rsidR="00B40BB8" w:rsidRPr="00664457" w:rsidRDefault="00B40BB8" w:rsidP="00B40BB8">
      <w:pPr>
        <w:pStyle w:val="Code"/>
        <w:rPr>
          <w:szCs w:val="18"/>
        </w:rPr>
      </w:pPr>
      <w:r w:rsidRPr="00664457">
        <w:rPr>
          <w:szCs w:val="18"/>
        </w:rPr>
        <w:t xml:space="preserve">   "metadata": {},</w:t>
      </w:r>
    </w:p>
    <w:p w14:paraId="0D81EEFE" w14:textId="77777777" w:rsidR="00B40BB8" w:rsidRPr="00664457" w:rsidRDefault="00B40BB8" w:rsidP="00B40BB8">
      <w:pPr>
        <w:pStyle w:val="Code"/>
        <w:rPr>
          <w:szCs w:val="18"/>
        </w:rPr>
      </w:pPr>
      <w:r w:rsidRPr="00664457">
        <w:rPr>
          <w:szCs w:val="18"/>
        </w:rPr>
        <w:t xml:space="preserve">   "outputs": [</w:t>
      </w:r>
    </w:p>
    <w:p w14:paraId="4CBA4BBB" w14:textId="77777777" w:rsidR="00B40BB8" w:rsidRPr="00664457" w:rsidRDefault="00B40BB8" w:rsidP="00B40BB8">
      <w:pPr>
        <w:pStyle w:val="Code"/>
        <w:rPr>
          <w:szCs w:val="18"/>
        </w:rPr>
      </w:pPr>
      <w:r w:rsidRPr="00664457">
        <w:rPr>
          <w:szCs w:val="18"/>
        </w:rPr>
        <w:t xml:space="preserve">    {</w:t>
      </w:r>
    </w:p>
    <w:p w14:paraId="21F82D63" w14:textId="77777777" w:rsidR="00B40BB8" w:rsidRPr="00664457" w:rsidRDefault="00B40BB8" w:rsidP="00B40BB8">
      <w:pPr>
        <w:pStyle w:val="Code"/>
        <w:rPr>
          <w:szCs w:val="18"/>
        </w:rPr>
      </w:pPr>
      <w:r w:rsidRPr="00664457">
        <w:rPr>
          <w:szCs w:val="18"/>
        </w:rPr>
        <w:t xml:space="preserve">     "data": {</w:t>
      </w:r>
    </w:p>
    <w:p w14:paraId="48F1EA62" w14:textId="77777777" w:rsidR="00B40BB8" w:rsidRPr="00664457" w:rsidRDefault="00B40BB8" w:rsidP="00B40BB8">
      <w:pPr>
        <w:pStyle w:val="Code"/>
        <w:rPr>
          <w:szCs w:val="18"/>
        </w:rPr>
      </w:pPr>
      <w:r w:rsidRPr="00664457">
        <w:rPr>
          <w:szCs w:val="18"/>
        </w:rPr>
        <w:t xml:space="preserve">      "image/</w:t>
      </w:r>
      <w:proofErr w:type="spellStart"/>
      <w:r w:rsidRPr="00664457">
        <w:rPr>
          <w:szCs w:val="18"/>
        </w:rPr>
        <w:t>png</w:t>
      </w:r>
      <w:proofErr w:type="spellEnd"/>
      <w:r w:rsidRPr="00664457">
        <w:rPr>
          <w:szCs w:val="18"/>
        </w:rPr>
        <w:t>": "meme1",</w:t>
      </w:r>
    </w:p>
    <w:p w14:paraId="03B98D05" w14:textId="77777777" w:rsidR="00B40BB8" w:rsidRPr="00664457" w:rsidRDefault="00B40BB8" w:rsidP="00B40BB8">
      <w:pPr>
        <w:pStyle w:val="Code"/>
        <w:rPr>
          <w:szCs w:val="18"/>
        </w:rPr>
      </w:pPr>
      <w:r w:rsidRPr="00664457">
        <w:rPr>
          <w:szCs w:val="18"/>
        </w:rPr>
        <w:t xml:space="preserve">      "text/plain": [</w:t>
      </w:r>
    </w:p>
    <w:p w14:paraId="00639D03" w14:textId="77777777" w:rsidR="00B40BB8" w:rsidRPr="00664457" w:rsidRDefault="00B40BB8" w:rsidP="00B40BB8">
      <w:pPr>
        <w:pStyle w:val="Code"/>
        <w:rPr>
          <w:szCs w:val="18"/>
        </w:rPr>
      </w:pPr>
      <w:r w:rsidRPr="00664457">
        <w:rPr>
          <w:szCs w:val="18"/>
        </w:rPr>
        <w:t xml:space="preserve">       "&lt;Figure size 432x288 with 1 Axes&gt;"</w:t>
      </w:r>
    </w:p>
    <w:p w14:paraId="088B254E" w14:textId="77777777" w:rsidR="00B40BB8" w:rsidRPr="00664457" w:rsidRDefault="00B40BB8" w:rsidP="00B40BB8">
      <w:pPr>
        <w:pStyle w:val="Code"/>
        <w:rPr>
          <w:szCs w:val="18"/>
        </w:rPr>
      </w:pPr>
      <w:r w:rsidRPr="00664457">
        <w:rPr>
          <w:szCs w:val="18"/>
        </w:rPr>
        <w:t xml:space="preserve">      ]</w:t>
      </w:r>
    </w:p>
    <w:p w14:paraId="5D22D111" w14:textId="77777777" w:rsidR="00B40BB8" w:rsidRPr="00664457" w:rsidRDefault="00B40BB8" w:rsidP="00B40BB8">
      <w:pPr>
        <w:pStyle w:val="Code"/>
        <w:rPr>
          <w:szCs w:val="18"/>
        </w:rPr>
      </w:pPr>
      <w:r w:rsidRPr="00664457">
        <w:rPr>
          <w:szCs w:val="18"/>
        </w:rPr>
        <w:t xml:space="preserve">     },</w:t>
      </w:r>
    </w:p>
    <w:p w14:paraId="1BBB5614" w14:textId="77777777" w:rsidR="00B40BB8" w:rsidRPr="00664457" w:rsidRDefault="00B40BB8" w:rsidP="00B40BB8">
      <w:pPr>
        <w:pStyle w:val="Code"/>
        <w:rPr>
          <w:szCs w:val="18"/>
        </w:rPr>
      </w:pPr>
      <w:r w:rsidRPr="00664457">
        <w:rPr>
          <w:szCs w:val="18"/>
        </w:rPr>
        <w:t xml:space="preserve">     "metadata": {</w:t>
      </w:r>
    </w:p>
    <w:p w14:paraId="7CE210CF" w14:textId="77777777" w:rsidR="00B40BB8" w:rsidRPr="00664457" w:rsidRDefault="00B40BB8" w:rsidP="00B40BB8">
      <w:pPr>
        <w:pStyle w:val="Code"/>
        <w:rPr>
          <w:szCs w:val="18"/>
        </w:rPr>
      </w:pPr>
      <w:r w:rsidRPr="00664457">
        <w:rPr>
          <w:szCs w:val="18"/>
        </w:rPr>
        <w:t xml:space="preserve">      "</w:t>
      </w:r>
      <w:proofErr w:type="spellStart"/>
      <w:r w:rsidRPr="00664457">
        <w:rPr>
          <w:szCs w:val="18"/>
        </w:rPr>
        <w:t>needs_background</w:t>
      </w:r>
      <w:proofErr w:type="spellEnd"/>
      <w:r w:rsidRPr="00664457">
        <w:rPr>
          <w:szCs w:val="18"/>
        </w:rPr>
        <w:t>": "light"</w:t>
      </w:r>
    </w:p>
    <w:p w14:paraId="07ABC359" w14:textId="77777777" w:rsidR="00B40BB8" w:rsidRPr="00664457" w:rsidRDefault="00B40BB8" w:rsidP="00B40BB8">
      <w:pPr>
        <w:pStyle w:val="Code"/>
        <w:rPr>
          <w:szCs w:val="18"/>
        </w:rPr>
      </w:pPr>
      <w:r w:rsidRPr="00664457">
        <w:rPr>
          <w:szCs w:val="18"/>
        </w:rPr>
        <w:t xml:space="preserve">     },</w:t>
      </w:r>
    </w:p>
    <w:p w14:paraId="6371E168" w14:textId="77777777" w:rsidR="00B40BB8" w:rsidRPr="00664457" w:rsidRDefault="00B40BB8" w:rsidP="00B40BB8">
      <w:pPr>
        <w:pStyle w:val="Code"/>
        <w:rPr>
          <w:szCs w:val="18"/>
        </w:rPr>
      </w:pPr>
      <w:r w:rsidRPr="00664457">
        <w:rPr>
          <w:szCs w:val="18"/>
        </w:rPr>
        <w:t xml:space="preserve">     "</w:t>
      </w:r>
      <w:proofErr w:type="spellStart"/>
      <w:r w:rsidRPr="00664457">
        <w:rPr>
          <w:szCs w:val="18"/>
        </w:rPr>
        <w:t>output_type</w:t>
      </w:r>
      <w:proofErr w:type="spellEnd"/>
      <w:r w:rsidRPr="00664457">
        <w:rPr>
          <w:szCs w:val="18"/>
        </w:rPr>
        <w:t>": "</w:t>
      </w:r>
      <w:proofErr w:type="spellStart"/>
      <w:r w:rsidRPr="00664457">
        <w:rPr>
          <w:szCs w:val="18"/>
        </w:rPr>
        <w:t>display_data</w:t>
      </w:r>
      <w:proofErr w:type="spellEnd"/>
      <w:r w:rsidRPr="00664457">
        <w:rPr>
          <w:szCs w:val="18"/>
        </w:rPr>
        <w:t>"</w:t>
      </w:r>
    </w:p>
    <w:p w14:paraId="22E135D7" w14:textId="77777777" w:rsidR="00B40BB8" w:rsidRPr="00664457" w:rsidRDefault="00B40BB8" w:rsidP="00B40BB8">
      <w:pPr>
        <w:pStyle w:val="Code"/>
        <w:rPr>
          <w:szCs w:val="18"/>
        </w:rPr>
      </w:pPr>
      <w:r w:rsidRPr="00664457">
        <w:rPr>
          <w:szCs w:val="18"/>
        </w:rPr>
        <w:t xml:space="preserve">    },</w:t>
      </w:r>
    </w:p>
    <w:p w14:paraId="34DB3187" w14:textId="77777777" w:rsidR="00B40BB8" w:rsidRPr="00664457" w:rsidRDefault="00B40BB8" w:rsidP="00B40BB8">
      <w:pPr>
        <w:pStyle w:val="Code"/>
        <w:rPr>
          <w:szCs w:val="18"/>
        </w:rPr>
      </w:pPr>
      <w:r w:rsidRPr="00664457">
        <w:rPr>
          <w:szCs w:val="18"/>
        </w:rPr>
        <w:t xml:space="preserve">    {</w:t>
      </w:r>
    </w:p>
    <w:p w14:paraId="5807D944" w14:textId="77777777" w:rsidR="00B40BB8" w:rsidRPr="00664457" w:rsidRDefault="00B40BB8" w:rsidP="00B40BB8">
      <w:pPr>
        <w:pStyle w:val="Code"/>
        <w:rPr>
          <w:szCs w:val="18"/>
        </w:rPr>
      </w:pPr>
      <w:r w:rsidRPr="00664457">
        <w:rPr>
          <w:szCs w:val="18"/>
        </w:rPr>
        <w:t xml:space="preserve">     "name": "</w:t>
      </w:r>
      <w:proofErr w:type="spellStart"/>
      <w:r w:rsidRPr="00664457">
        <w:rPr>
          <w:szCs w:val="18"/>
        </w:rPr>
        <w:t>stdout</w:t>
      </w:r>
      <w:proofErr w:type="spellEnd"/>
      <w:r w:rsidRPr="00664457">
        <w:rPr>
          <w:szCs w:val="18"/>
        </w:rPr>
        <w:t>",</w:t>
      </w:r>
    </w:p>
    <w:p w14:paraId="4026DBA5" w14:textId="77777777" w:rsidR="00B40BB8" w:rsidRPr="00664457" w:rsidRDefault="00B40BB8" w:rsidP="00B40BB8">
      <w:pPr>
        <w:pStyle w:val="Code"/>
        <w:rPr>
          <w:szCs w:val="18"/>
        </w:rPr>
      </w:pPr>
      <w:r w:rsidRPr="00664457">
        <w:rPr>
          <w:szCs w:val="18"/>
        </w:rPr>
        <w:t xml:space="preserve">     "</w:t>
      </w:r>
      <w:proofErr w:type="spellStart"/>
      <w:r w:rsidRPr="00664457">
        <w:rPr>
          <w:szCs w:val="18"/>
        </w:rPr>
        <w:t>output_type</w:t>
      </w:r>
      <w:proofErr w:type="spellEnd"/>
      <w:r w:rsidRPr="00664457">
        <w:rPr>
          <w:szCs w:val="18"/>
        </w:rPr>
        <w:t>": "stream",</w:t>
      </w:r>
    </w:p>
    <w:p w14:paraId="2DC52FE5" w14:textId="77777777" w:rsidR="00B40BB8" w:rsidRPr="00664457" w:rsidRDefault="00B40BB8" w:rsidP="00B40BB8">
      <w:pPr>
        <w:pStyle w:val="Code"/>
        <w:rPr>
          <w:szCs w:val="18"/>
        </w:rPr>
      </w:pPr>
      <w:r w:rsidRPr="00664457">
        <w:rPr>
          <w:szCs w:val="18"/>
        </w:rPr>
        <w:t xml:space="preserve">     "text": [</w:t>
      </w:r>
    </w:p>
    <w:p w14:paraId="00CB2DB3" w14:textId="77777777" w:rsidR="00B40BB8" w:rsidRPr="00664457" w:rsidRDefault="00B40BB8" w:rsidP="00B40BB8">
      <w:pPr>
        <w:pStyle w:val="Code"/>
        <w:rPr>
          <w:szCs w:val="18"/>
        </w:rPr>
      </w:pPr>
      <w:r w:rsidRPr="00664457">
        <w:rPr>
          <w:szCs w:val="18"/>
        </w:rPr>
        <w:t xml:space="preserve">      "</w:t>
      </w:r>
      <w:proofErr w:type="spellStart"/>
      <w:r w:rsidRPr="00664457">
        <w:rPr>
          <w:szCs w:val="18"/>
        </w:rPr>
        <w:t>Sarcasmania</w:t>
      </w:r>
      <w:proofErr w:type="spellEnd"/>
      <w:r w:rsidRPr="00664457">
        <w:rPr>
          <w:szCs w:val="18"/>
        </w:rPr>
        <w:t xml:space="preserve"> Model Accuracy:  99.39733743667603 %.\n"</w:t>
      </w:r>
    </w:p>
    <w:p w14:paraId="0DA4E6C6" w14:textId="77777777" w:rsidR="00B40BB8" w:rsidRPr="00664457" w:rsidRDefault="00B40BB8" w:rsidP="00B40BB8">
      <w:pPr>
        <w:pStyle w:val="Code"/>
        <w:rPr>
          <w:szCs w:val="18"/>
        </w:rPr>
      </w:pPr>
      <w:r w:rsidRPr="00664457">
        <w:rPr>
          <w:szCs w:val="18"/>
        </w:rPr>
        <w:t xml:space="preserve">     ]</w:t>
      </w:r>
    </w:p>
    <w:p w14:paraId="0A35FCFF" w14:textId="77777777" w:rsidR="00B40BB8" w:rsidRPr="00664457" w:rsidRDefault="00B40BB8" w:rsidP="00B40BB8">
      <w:pPr>
        <w:pStyle w:val="Code"/>
        <w:rPr>
          <w:szCs w:val="18"/>
        </w:rPr>
      </w:pPr>
      <w:r w:rsidRPr="00664457">
        <w:rPr>
          <w:szCs w:val="18"/>
        </w:rPr>
        <w:t xml:space="preserve">    }</w:t>
      </w:r>
    </w:p>
    <w:p w14:paraId="5437710E" w14:textId="77777777" w:rsidR="00B40BB8" w:rsidRPr="00664457" w:rsidRDefault="00B40BB8" w:rsidP="00B40BB8">
      <w:pPr>
        <w:pStyle w:val="Code"/>
        <w:rPr>
          <w:szCs w:val="18"/>
        </w:rPr>
      </w:pPr>
      <w:r w:rsidRPr="00664457">
        <w:rPr>
          <w:szCs w:val="18"/>
        </w:rPr>
        <w:t xml:space="preserve">   ],</w:t>
      </w:r>
    </w:p>
    <w:p w14:paraId="6DF900EF" w14:textId="77777777" w:rsidR="00B40BB8" w:rsidRPr="00664457" w:rsidRDefault="00B40BB8" w:rsidP="00B40BB8">
      <w:pPr>
        <w:pStyle w:val="Code"/>
        <w:rPr>
          <w:szCs w:val="18"/>
        </w:rPr>
      </w:pPr>
      <w:r w:rsidRPr="00664457">
        <w:rPr>
          <w:szCs w:val="18"/>
        </w:rPr>
        <w:t xml:space="preserve">   "source": [</w:t>
      </w:r>
    </w:p>
    <w:p w14:paraId="04A5C711" w14:textId="77777777" w:rsidR="00B40BB8" w:rsidRPr="00664457" w:rsidRDefault="00B40BB8" w:rsidP="00B40BB8">
      <w:pPr>
        <w:pStyle w:val="Code"/>
        <w:rPr>
          <w:szCs w:val="18"/>
        </w:rPr>
      </w:pPr>
      <w:r w:rsidRPr="00664457">
        <w:rPr>
          <w:szCs w:val="18"/>
        </w:rPr>
        <w:t xml:space="preserve">    "</w:t>
      </w:r>
      <w:proofErr w:type="spellStart"/>
      <w:r w:rsidRPr="00664457">
        <w:rPr>
          <w:szCs w:val="18"/>
        </w:rPr>
        <w:t>plt.plot</w:t>
      </w:r>
      <w:proofErr w:type="spellEnd"/>
      <w:r w:rsidRPr="00664457">
        <w:rPr>
          <w:szCs w:val="18"/>
        </w:rPr>
        <w:t>(</w:t>
      </w:r>
      <w:proofErr w:type="spellStart"/>
      <w:r w:rsidRPr="00664457">
        <w:rPr>
          <w:szCs w:val="18"/>
        </w:rPr>
        <w:t>md.history</w:t>
      </w:r>
      <w:proofErr w:type="spellEnd"/>
      <w:r w:rsidRPr="00664457">
        <w:rPr>
          <w:szCs w:val="18"/>
        </w:rPr>
        <w:t>['</w:t>
      </w:r>
      <w:proofErr w:type="spellStart"/>
      <w:r w:rsidRPr="00664457">
        <w:rPr>
          <w:szCs w:val="18"/>
        </w:rPr>
        <w:t>acc</w:t>
      </w:r>
      <w:proofErr w:type="spellEnd"/>
      <w:r w:rsidRPr="00664457">
        <w:rPr>
          <w:szCs w:val="18"/>
        </w:rPr>
        <w:t>'], label='Accuracy Plot')\n",</w:t>
      </w:r>
    </w:p>
    <w:p w14:paraId="66D27C90" w14:textId="77777777" w:rsidR="00B40BB8" w:rsidRPr="00664457" w:rsidRDefault="00B40BB8" w:rsidP="00B40BB8">
      <w:pPr>
        <w:pStyle w:val="Code"/>
        <w:rPr>
          <w:szCs w:val="18"/>
        </w:rPr>
      </w:pPr>
      <w:r w:rsidRPr="00664457">
        <w:rPr>
          <w:szCs w:val="18"/>
        </w:rPr>
        <w:t xml:space="preserve">    "</w:t>
      </w:r>
      <w:proofErr w:type="spellStart"/>
      <w:r w:rsidRPr="00664457">
        <w:rPr>
          <w:szCs w:val="18"/>
        </w:rPr>
        <w:t>plt.legend</w:t>
      </w:r>
      <w:proofErr w:type="spellEnd"/>
      <w:r w:rsidRPr="00664457">
        <w:rPr>
          <w:szCs w:val="18"/>
        </w:rPr>
        <w:t>()\n",</w:t>
      </w:r>
    </w:p>
    <w:p w14:paraId="340192A7" w14:textId="77777777" w:rsidR="00B40BB8" w:rsidRPr="00664457" w:rsidRDefault="00B40BB8" w:rsidP="00B40BB8">
      <w:pPr>
        <w:pStyle w:val="Code"/>
        <w:rPr>
          <w:szCs w:val="18"/>
        </w:rPr>
      </w:pPr>
      <w:r w:rsidRPr="00664457">
        <w:rPr>
          <w:szCs w:val="18"/>
        </w:rPr>
        <w:t xml:space="preserve">    "</w:t>
      </w:r>
      <w:proofErr w:type="spellStart"/>
      <w:r w:rsidRPr="00664457">
        <w:rPr>
          <w:szCs w:val="18"/>
        </w:rPr>
        <w:t>plt.show</w:t>
      </w:r>
      <w:proofErr w:type="spellEnd"/>
      <w:r w:rsidRPr="00664457">
        <w:rPr>
          <w:szCs w:val="18"/>
        </w:rPr>
        <w:t>()\n",</w:t>
      </w:r>
    </w:p>
    <w:p w14:paraId="3B63F18D" w14:textId="77777777" w:rsidR="00B40BB8" w:rsidRPr="00664457" w:rsidRDefault="00B40BB8" w:rsidP="00B40BB8">
      <w:pPr>
        <w:pStyle w:val="Code"/>
        <w:rPr>
          <w:szCs w:val="18"/>
        </w:rPr>
      </w:pPr>
      <w:r w:rsidRPr="00664457">
        <w:rPr>
          <w:szCs w:val="18"/>
        </w:rPr>
        <w:lastRenderedPageBreak/>
        <w:t xml:space="preserve">    "print(\"</w:t>
      </w:r>
      <w:proofErr w:type="spellStart"/>
      <w:r w:rsidRPr="00664457">
        <w:rPr>
          <w:szCs w:val="18"/>
        </w:rPr>
        <w:t>Sarcasmania</w:t>
      </w:r>
      <w:proofErr w:type="spellEnd"/>
      <w:r w:rsidRPr="00664457">
        <w:rPr>
          <w:szCs w:val="18"/>
        </w:rPr>
        <w:t xml:space="preserve"> Model Accuracy: \", </w:t>
      </w:r>
      <w:proofErr w:type="spellStart"/>
      <w:r w:rsidRPr="00664457">
        <w:rPr>
          <w:szCs w:val="18"/>
        </w:rPr>
        <w:t>md.history</w:t>
      </w:r>
      <w:proofErr w:type="spellEnd"/>
      <w:r w:rsidRPr="00664457">
        <w:rPr>
          <w:szCs w:val="18"/>
        </w:rPr>
        <w:t>['</w:t>
      </w:r>
      <w:proofErr w:type="spellStart"/>
      <w:r w:rsidRPr="00664457">
        <w:rPr>
          <w:szCs w:val="18"/>
        </w:rPr>
        <w:t>acc</w:t>
      </w:r>
      <w:proofErr w:type="spellEnd"/>
      <w:r w:rsidRPr="00664457">
        <w:rPr>
          <w:szCs w:val="18"/>
        </w:rPr>
        <w:t>'][-1]*100, \"%.\")"</w:t>
      </w:r>
    </w:p>
    <w:p w14:paraId="043682BF" w14:textId="77777777" w:rsidR="00B40BB8" w:rsidRPr="00664457" w:rsidRDefault="00B40BB8" w:rsidP="00B40BB8">
      <w:pPr>
        <w:pStyle w:val="Code"/>
        <w:rPr>
          <w:szCs w:val="18"/>
        </w:rPr>
      </w:pPr>
      <w:r w:rsidRPr="00664457">
        <w:rPr>
          <w:szCs w:val="18"/>
        </w:rPr>
        <w:t xml:space="preserve">   ]</w:t>
      </w:r>
    </w:p>
    <w:p w14:paraId="3A4288AB" w14:textId="77777777" w:rsidR="00B40BB8" w:rsidRPr="00664457" w:rsidRDefault="00B40BB8" w:rsidP="00B40BB8">
      <w:pPr>
        <w:pStyle w:val="Code"/>
        <w:rPr>
          <w:szCs w:val="18"/>
        </w:rPr>
      </w:pPr>
      <w:r w:rsidRPr="00664457">
        <w:rPr>
          <w:szCs w:val="18"/>
        </w:rPr>
        <w:t xml:space="preserve">  },</w:t>
      </w:r>
    </w:p>
    <w:p w14:paraId="2581D334" w14:textId="77777777" w:rsidR="00B40BB8" w:rsidRPr="00664457" w:rsidRDefault="00B40BB8" w:rsidP="00B40BB8">
      <w:pPr>
        <w:pStyle w:val="Code"/>
        <w:rPr>
          <w:szCs w:val="18"/>
        </w:rPr>
      </w:pPr>
      <w:r w:rsidRPr="00664457">
        <w:rPr>
          <w:szCs w:val="18"/>
        </w:rPr>
        <w:t xml:space="preserve">  {</w:t>
      </w:r>
    </w:p>
    <w:p w14:paraId="00902585"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34FC1890"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182,</w:t>
      </w:r>
    </w:p>
    <w:p w14:paraId="46471D76" w14:textId="77777777" w:rsidR="00B40BB8" w:rsidRPr="00664457" w:rsidRDefault="00B40BB8" w:rsidP="00B40BB8">
      <w:pPr>
        <w:pStyle w:val="Code"/>
        <w:rPr>
          <w:szCs w:val="18"/>
        </w:rPr>
      </w:pPr>
      <w:r w:rsidRPr="00664457">
        <w:rPr>
          <w:szCs w:val="18"/>
        </w:rPr>
        <w:t xml:space="preserve">   "metadata": {},</w:t>
      </w:r>
    </w:p>
    <w:p w14:paraId="31421258" w14:textId="77777777" w:rsidR="00B40BB8" w:rsidRPr="00664457" w:rsidRDefault="00B40BB8" w:rsidP="00B40BB8">
      <w:pPr>
        <w:pStyle w:val="Code"/>
        <w:rPr>
          <w:szCs w:val="18"/>
        </w:rPr>
      </w:pPr>
      <w:r w:rsidRPr="00664457">
        <w:rPr>
          <w:szCs w:val="18"/>
        </w:rPr>
        <w:t xml:space="preserve">   "outputs": [],</w:t>
      </w:r>
    </w:p>
    <w:p w14:paraId="4EC68D4A" w14:textId="77777777" w:rsidR="00B40BB8" w:rsidRPr="00664457" w:rsidRDefault="00B40BB8" w:rsidP="00B40BB8">
      <w:pPr>
        <w:pStyle w:val="Code"/>
        <w:rPr>
          <w:szCs w:val="18"/>
        </w:rPr>
      </w:pPr>
      <w:r w:rsidRPr="00664457">
        <w:rPr>
          <w:szCs w:val="18"/>
        </w:rPr>
        <w:t xml:space="preserve">   "source": [</w:t>
      </w:r>
    </w:p>
    <w:p w14:paraId="32272920" w14:textId="77777777" w:rsidR="00B40BB8" w:rsidRPr="00664457" w:rsidRDefault="00B40BB8" w:rsidP="00B40BB8">
      <w:pPr>
        <w:pStyle w:val="Code"/>
        <w:rPr>
          <w:szCs w:val="18"/>
        </w:rPr>
      </w:pPr>
      <w:r w:rsidRPr="00664457">
        <w:rPr>
          <w:szCs w:val="18"/>
        </w:rPr>
        <w:t xml:space="preserve">    "</w:t>
      </w:r>
      <w:proofErr w:type="spellStart"/>
      <w:r w:rsidRPr="00664457">
        <w:rPr>
          <w:szCs w:val="18"/>
        </w:rPr>
        <w:t>model.save</w:t>
      </w:r>
      <w:proofErr w:type="spellEnd"/>
      <w:r w:rsidRPr="00664457">
        <w:rPr>
          <w:szCs w:val="18"/>
        </w:rPr>
        <w:t>('sarcasmania_model.h5')"</w:t>
      </w:r>
    </w:p>
    <w:p w14:paraId="236170EA" w14:textId="77777777" w:rsidR="00B40BB8" w:rsidRPr="00664457" w:rsidRDefault="00B40BB8" w:rsidP="00B40BB8">
      <w:pPr>
        <w:pStyle w:val="Code"/>
        <w:rPr>
          <w:szCs w:val="18"/>
        </w:rPr>
      </w:pPr>
      <w:r w:rsidRPr="00664457">
        <w:rPr>
          <w:szCs w:val="18"/>
        </w:rPr>
        <w:t xml:space="preserve">   ]</w:t>
      </w:r>
    </w:p>
    <w:p w14:paraId="6C359500" w14:textId="77777777" w:rsidR="00B40BB8" w:rsidRPr="00664457" w:rsidRDefault="00B40BB8" w:rsidP="00B40BB8">
      <w:pPr>
        <w:pStyle w:val="Code"/>
        <w:rPr>
          <w:szCs w:val="18"/>
        </w:rPr>
      </w:pPr>
      <w:r w:rsidRPr="00664457">
        <w:rPr>
          <w:szCs w:val="18"/>
        </w:rPr>
        <w:t xml:space="preserve">  },</w:t>
      </w:r>
    </w:p>
    <w:p w14:paraId="5EA21297" w14:textId="77777777" w:rsidR="00B40BB8" w:rsidRPr="00664457" w:rsidRDefault="00B40BB8" w:rsidP="00B40BB8">
      <w:pPr>
        <w:pStyle w:val="Code"/>
        <w:rPr>
          <w:szCs w:val="18"/>
        </w:rPr>
      </w:pPr>
      <w:r w:rsidRPr="00664457">
        <w:rPr>
          <w:szCs w:val="18"/>
        </w:rPr>
        <w:t xml:space="preserve">  {</w:t>
      </w:r>
    </w:p>
    <w:p w14:paraId="0AB012C9"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1FCD5A06"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183,</w:t>
      </w:r>
    </w:p>
    <w:p w14:paraId="24036A14" w14:textId="77777777" w:rsidR="00B40BB8" w:rsidRPr="00664457" w:rsidRDefault="00B40BB8" w:rsidP="00B40BB8">
      <w:pPr>
        <w:pStyle w:val="Code"/>
        <w:rPr>
          <w:szCs w:val="18"/>
        </w:rPr>
      </w:pPr>
      <w:r w:rsidRPr="00664457">
        <w:rPr>
          <w:szCs w:val="18"/>
        </w:rPr>
        <w:t xml:space="preserve">   "metadata": {},</w:t>
      </w:r>
    </w:p>
    <w:p w14:paraId="32094933" w14:textId="77777777" w:rsidR="00B40BB8" w:rsidRPr="00664457" w:rsidRDefault="00B40BB8" w:rsidP="00B40BB8">
      <w:pPr>
        <w:pStyle w:val="Code"/>
        <w:rPr>
          <w:szCs w:val="18"/>
        </w:rPr>
      </w:pPr>
      <w:r w:rsidRPr="00664457">
        <w:rPr>
          <w:szCs w:val="18"/>
        </w:rPr>
        <w:t xml:space="preserve">   "outputs": [],</w:t>
      </w:r>
    </w:p>
    <w:p w14:paraId="2949EB64" w14:textId="77777777" w:rsidR="00B40BB8" w:rsidRPr="00664457" w:rsidRDefault="00B40BB8" w:rsidP="00B40BB8">
      <w:pPr>
        <w:pStyle w:val="Code"/>
        <w:rPr>
          <w:szCs w:val="18"/>
        </w:rPr>
      </w:pPr>
      <w:r w:rsidRPr="00664457">
        <w:rPr>
          <w:szCs w:val="18"/>
        </w:rPr>
        <w:t xml:space="preserve">   "source": [</w:t>
      </w:r>
    </w:p>
    <w:p w14:paraId="13D82835" w14:textId="77777777" w:rsidR="00B40BB8" w:rsidRPr="00664457" w:rsidRDefault="00B40BB8" w:rsidP="00B40BB8">
      <w:pPr>
        <w:pStyle w:val="Code"/>
        <w:rPr>
          <w:szCs w:val="18"/>
        </w:rPr>
      </w:pPr>
      <w:r w:rsidRPr="00664457">
        <w:rPr>
          <w:szCs w:val="18"/>
        </w:rPr>
        <w:t xml:space="preserve">    "def </w:t>
      </w:r>
      <w:proofErr w:type="spellStart"/>
      <w:r w:rsidRPr="00664457">
        <w:rPr>
          <w:szCs w:val="18"/>
        </w:rPr>
        <w:t>create_prediction</w:t>
      </w:r>
      <w:proofErr w:type="spellEnd"/>
      <w:r w:rsidRPr="00664457">
        <w:rPr>
          <w:szCs w:val="18"/>
        </w:rPr>
        <w:t xml:space="preserve">(model, sequence, tokenizer, </w:t>
      </w:r>
      <w:proofErr w:type="spellStart"/>
      <w:r w:rsidRPr="00664457">
        <w:rPr>
          <w:szCs w:val="18"/>
        </w:rPr>
        <w:t>max_length</w:t>
      </w:r>
      <w:proofErr w:type="spellEnd"/>
      <w:r w:rsidRPr="00664457">
        <w:rPr>
          <w:szCs w:val="18"/>
        </w:rPr>
        <w:t xml:space="preserve">, </w:t>
      </w:r>
      <w:proofErr w:type="spellStart"/>
      <w:r w:rsidRPr="00664457">
        <w:rPr>
          <w:szCs w:val="18"/>
        </w:rPr>
        <w:t>prediction_labels</w:t>
      </w:r>
      <w:proofErr w:type="spellEnd"/>
      <w:r w:rsidRPr="00664457">
        <w:rPr>
          <w:szCs w:val="18"/>
        </w:rPr>
        <w:t>):\n",</w:t>
      </w:r>
    </w:p>
    <w:p w14:paraId="668B3AAA" w14:textId="77777777" w:rsidR="00B40BB8" w:rsidRPr="00664457" w:rsidRDefault="00B40BB8" w:rsidP="00B40BB8">
      <w:pPr>
        <w:pStyle w:val="Code"/>
        <w:rPr>
          <w:szCs w:val="18"/>
        </w:rPr>
      </w:pPr>
      <w:r w:rsidRPr="00664457">
        <w:rPr>
          <w:szCs w:val="18"/>
        </w:rPr>
        <w:t xml:space="preserve">    "    # Convert the sequence to tokens and pad it.\n",</w:t>
      </w:r>
    </w:p>
    <w:p w14:paraId="06567B8E" w14:textId="77777777" w:rsidR="00B40BB8" w:rsidRPr="00664457" w:rsidRDefault="00B40BB8" w:rsidP="00B40BB8">
      <w:pPr>
        <w:pStyle w:val="Code"/>
        <w:rPr>
          <w:szCs w:val="18"/>
        </w:rPr>
      </w:pPr>
      <w:r w:rsidRPr="00664457">
        <w:rPr>
          <w:szCs w:val="18"/>
        </w:rPr>
        <w:t xml:space="preserve">    "    sequence = </w:t>
      </w:r>
      <w:proofErr w:type="spellStart"/>
      <w:r w:rsidRPr="00664457">
        <w:rPr>
          <w:szCs w:val="18"/>
        </w:rPr>
        <w:t>tokenizer.texts_to_sequences</w:t>
      </w:r>
      <w:proofErr w:type="spellEnd"/>
      <w:r w:rsidRPr="00664457">
        <w:rPr>
          <w:szCs w:val="18"/>
        </w:rPr>
        <w:t>(sequence)\n",</w:t>
      </w:r>
    </w:p>
    <w:p w14:paraId="3ECEAA5D" w14:textId="77777777" w:rsidR="00B40BB8" w:rsidRPr="00664457" w:rsidRDefault="00B40BB8" w:rsidP="00B40BB8">
      <w:pPr>
        <w:pStyle w:val="Code"/>
        <w:rPr>
          <w:szCs w:val="18"/>
        </w:rPr>
      </w:pPr>
      <w:r w:rsidRPr="00664457">
        <w:rPr>
          <w:szCs w:val="18"/>
        </w:rPr>
        <w:t xml:space="preserve">    "    sequence = </w:t>
      </w:r>
      <w:proofErr w:type="spellStart"/>
      <w:r w:rsidRPr="00664457">
        <w:rPr>
          <w:szCs w:val="18"/>
        </w:rPr>
        <w:t>pad_sequences</w:t>
      </w:r>
      <w:proofErr w:type="spellEnd"/>
      <w:r w:rsidRPr="00664457">
        <w:rPr>
          <w:szCs w:val="18"/>
        </w:rPr>
        <w:t xml:space="preserve">(sequence, </w:t>
      </w:r>
      <w:proofErr w:type="spellStart"/>
      <w:r w:rsidRPr="00664457">
        <w:rPr>
          <w:szCs w:val="18"/>
        </w:rPr>
        <w:t>maxlen</w:t>
      </w:r>
      <w:proofErr w:type="spellEnd"/>
      <w:r w:rsidRPr="00664457">
        <w:rPr>
          <w:szCs w:val="18"/>
        </w:rPr>
        <w:t>=</w:t>
      </w:r>
      <w:proofErr w:type="spellStart"/>
      <w:r w:rsidRPr="00664457">
        <w:rPr>
          <w:szCs w:val="18"/>
        </w:rPr>
        <w:t>max_length</w:t>
      </w:r>
      <w:proofErr w:type="spellEnd"/>
      <w:r w:rsidRPr="00664457">
        <w:rPr>
          <w:szCs w:val="18"/>
        </w:rPr>
        <w:t>)\n",</w:t>
      </w:r>
    </w:p>
    <w:p w14:paraId="196A78F8" w14:textId="77777777" w:rsidR="00B40BB8" w:rsidRPr="00664457" w:rsidRDefault="00B40BB8" w:rsidP="00B40BB8">
      <w:pPr>
        <w:pStyle w:val="Code"/>
        <w:rPr>
          <w:szCs w:val="18"/>
        </w:rPr>
      </w:pPr>
      <w:r w:rsidRPr="00664457">
        <w:rPr>
          <w:szCs w:val="18"/>
        </w:rPr>
        <w:t xml:space="preserve">    "    \n",</w:t>
      </w:r>
    </w:p>
    <w:p w14:paraId="24AF8B00" w14:textId="77777777" w:rsidR="00B40BB8" w:rsidRPr="00664457" w:rsidRDefault="00B40BB8" w:rsidP="00B40BB8">
      <w:pPr>
        <w:pStyle w:val="Code"/>
        <w:rPr>
          <w:szCs w:val="18"/>
        </w:rPr>
      </w:pPr>
      <w:r w:rsidRPr="00664457">
        <w:rPr>
          <w:szCs w:val="18"/>
        </w:rPr>
        <w:t xml:space="preserve">    "    # Make a prediction\n",</w:t>
      </w:r>
    </w:p>
    <w:p w14:paraId="7D744EB8" w14:textId="77777777" w:rsidR="00B40BB8" w:rsidRPr="00664457" w:rsidRDefault="00B40BB8" w:rsidP="00B40BB8">
      <w:pPr>
        <w:pStyle w:val="Code"/>
        <w:rPr>
          <w:szCs w:val="18"/>
        </w:rPr>
      </w:pPr>
      <w:r w:rsidRPr="00664457">
        <w:rPr>
          <w:szCs w:val="18"/>
        </w:rPr>
        <w:t xml:space="preserve">    "    </w:t>
      </w:r>
      <w:proofErr w:type="spellStart"/>
      <w:r w:rsidRPr="00664457">
        <w:rPr>
          <w:szCs w:val="18"/>
        </w:rPr>
        <w:t>sequence_prediction</w:t>
      </w:r>
      <w:proofErr w:type="spellEnd"/>
      <w:r w:rsidRPr="00664457">
        <w:rPr>
          <w:szCs w:val="18"/>
        </w:rPr>
        <w:t xml:space="preserve"> = </w:t>
      </w:r>
      <w:proofErr w:type="spellStart"/>
      <w:r w:rsidRPr="00664457">
        <w:rPr>
          <w:szCs w:val="18"/>
        </w:rPr>
        <w:t>model.predict</w:t>
      </w:r>
      <w:proofErr w:type="spellEnd"/>
      <w:r w:rsidRPr="00664457">
        <w:rPr>
          <w:szCs w:val="18"/>
        </w:rPr>
        <w:t>(sequence, verbose=1)\n",</w:t>
      </w:r>
    </w:p>
    <w:p w14:paraId="71FCF33C" w14:textId="77777777" w:rsidR="00B40BB8" w:rsidRPr="00664457" w:rsidRDefault="00B40BB8" w:rsidP="00B40BB8">
      <w:pPr>
        <w:pStyle w:val="Code"/>
        <w:rPr>
          <w:szCs w:val="18"/>
        </w:rPr>
      </w:pPr>
      <w:r w:rsidRPr="00664457">
        <w:rPr>
          <w:szCs w:val="18"/>
        </w:rPr>
        <w:t xml:space="preserve">    "    \n",</w:t>
      </w:r>
    </w:p>
    <w:p w14:paraId="100C3185" w14:textId="77777777" w:rsidR="00B40BB8" w:rsidRPr="00664457" w:rsidRDefault="00B40BB8" w:rsidP="00B40BB8">
      <w:pPr>
        <w:pStyle w:val="Code"/>
        <w:rPr>
          <w:szCs w:val="18"/>
        </w:rPr>
      </w:pPr>
      <w:r w:rsidRPr="00664457">
        <w:rPr>
          <w:szCs w:val="18"/>
        </w:rPr>
        <w:t xml:space="preserve">    "    # Take only the first of the batch of predictions\n",</w:t>
      </w:r>
    </w:p>
    <w:p w14:paraId="3ED4845F" w14:textId="77777777" w:rsidR="00B40BB8" w:rsidRPr="00664457" w:rsidRDefault="00B40BB8" w:rsidP="00B40BB8">
      <w:pPr>
        <w:pStyle w:val="Code"/>
        <w:rPr>
          <w:szCs w:val="18"/>
        </w:rPr>
      </w:pPr>
      <w:r w:rsidRPr="00664457">
        <w:rPr>
          <w:szCs w:val="18"/>
        </w:rPr>
        <w:t xml:space="preserve">    "    </w:t>
      </w:r>
      <w:proofErr w:type="spellStart"/>
      <w:r w:rsidRPr="00664457">
        <w:rPr>
          <w:szCs w:val="18"/>
        </w:rPr>
        <w:t>sequence_prediction</w:t>
      </w:r>
      <w:proofErr w:type="spellEnd"/>
      <w:r w:rsidRPr="00664457">
        <w:rPr>
          <w:szCs w:val="18"/>
        </w:rPr>
        <w:t xml:space="preserve"> = </w:t>
      </w:r>
      <w:proofErr w:type="spellStart"/>
      <w:r w:rsidRPr="00664457">
        <w:rPr>
          <w:szCs w:val="18"/>
        </w:rPr>
        <w:t>pd.DataFrame</w:t>
      </w:r>
      <w:proofErr w:type="spellEnd"/>
      <w:r w:rsidRPr="00664457">
        <w:rPr>
          <w:szCs w:val="18"/>
        </w:rPr>
        <w:t>(</w:t>
      </w:r>
      <w:proofErr w:type="spellStart"/>
      <w:r w:rsidRPr="00664457">
        <w:rPr>
          <w:szCs w:val="18"/>
        </w:rPr>
        <w:t>sequence_prediction</w:t>
      </w:r>
      <w:proofErr w:type="spellEnd"/>
      <w:r w:rsidRPr="00664457">
        <w:rPr>
          <w:szCs w:val="18"/>
        </w:rPr>
        <w:t>).round(3)\n",</w:t>
      </w:r>
    </w:p>
    <w:p w14:paraId="79E70E2B" w14:textId="77777777" w:rsidR="00B40BB8" w:rsidRPr="00664457" w:rsidRDefault="00B40BB8" w:rsidP="00B40BB8">
      <w:pPr>
        <w:pStyle w:val="Code"/>
        <w:rPr>
          <w:szCs w:val="18"/>
        </w:rPr>
      </w:pPr>
      <w:r w:rsidRPr="00664457">
        <w:rPr>
          <w:szCs w:val="18"/>
        </w:rPr>
        <w:t xml:space="preserve">    "    \n",</w:t>
      </w:r>
    </w:p>
    <w:p w14:paraId="301789C6" w14:textId="77777777" w:rsidR="00B40BB8" w:rsidRPr="00664457" w:rsidRDefault="00B40BB8" w:rsidP="00B40BB8">
      <w:pPr>
        <w:pStyle w:val="Code"/>
        <w:rPr>
          <w:szCs w:val="18"/>
        </w:rPr>
      </w:pPr>
      <w:r w:rsidRPr="00664457">
        <w:rPr>
          <w:szCs w:val="18"/>
        </w:rPr>
        <w:t xml:space="preserve">    "    # Label the predictions\n",</w:t>
      </w:r>
    </w:p>
    <w:p w14:paraId="120D380A" w14:textId="77777777" w:rsidR="00B40BB8" w:rsidRPr="00664457" w:rsidRDefault="00B40BB8" w:rsidP="00B40BB8">
      <w:pPr>
        <w:pStyle w:val="Code"/>
        <w:rPr>
          <w:szCs w:val="18"/>
        </w:rPr>
      </w:pPr>
      <w:r w:rsidRPr="00664457">
        <w:rPr>
          <w:szCs w:val="18"/>
        </w:rPr>
        <w:t xml:space="preserve">    "    </w:t>
      </w:r>
      <w:proofErr w:type="spellStart"/>
      <w:r w:rsidRPr="00664457">
        <w:rPr>
          <w:szCs w:val="18"/>
        </w:rPr>
        <w:t>sequence_prediction</w:t>
      </w:r>
      <w:proofErr w:type="spellEnd"/>
      <w:r w:rsidRPr="00664457">
        <w:rPr>
          <w:szCs w:val="18"/>
        </w:rPr>
        <w:t xml:space="preserve"> = </w:t>
      </w:r>
      <w:proofErr w:type="spellStart"/>
      <w:r w:rsidRPr="00664457">
        <w:rPr>
          <w:szCs w:val="18"/>
        </w:rPr>
        <w:t>np.where</w:t>
      </w:r>
      <w:proofErr w:type="spellEnd"/>
      <w:r w:rsidRPr="00664457">
        <w:rPr>
          <w:szCs w:val="18"/>
        </w:rPr>
        <w:t>(</w:t>
      </w:r>
      <w:proofErr w:type="spellStart"/>
      <w:r w:rsidRPr="00664457">
        <w:rPr>
          <w:szCs w:val="18"/>
        </w:rPr>
        <w:t>sequence_prediction</w:t>
      </w:r>
      <w:proofErr w:type="spellEnd"/>
      <w:r w:rsidRPr="00664457">
        <w:rPr>
          <w:szCs w:val="18"/>
        </w:rPr>
        <w:t>&gt;=0.5, 1, 0)\n",</w:t>
      </w:r>
    </w:p>
    <w:p w14:paraId="202B9992" w14:textId="77777777" w:rsidR="00B40BB8" w:rsidRPr="00664457" w:rsidRDefault="00B40BB8" w:rsidP="00B40BB8">
      <w:pPr>
        <w:pStyle w:val="Code"/>
        <w:rPr>
          <w:szCs w:val="18"/>
        </w:rPr>
      </w:pPr>
      <w:r w:rsidRPr="00664457">
        <w:rPr>
          <w:szCs w:val="18"/>
        </w:rPr>
        <w:t xml:space="preserve">    "    \n",</w:t>
      </w:r>
    </w:p>
    <w:p w14:paraId="43AF49E2" w14:textId="77777777" w:rsidR="00B40BB8" w:rsidRPr="00664457" w:rsidRDefault="00B40BB8" w:rsidP="00B40BB8">
      <w:pPr>
        <w:pStyle w:val="Code"/>
        <w:rPr>
          <w:szCs w:val="18"/>
        </w:rPr>
      </w:pPr>
      <w:r w:rsidRPr="00664457">
        <w:rPr>
          <w:szCs w:val="18"/>
        </w:rPr>
        <w:t xml:space="preserve">    "    return </w:t>
      </w:r>
      <w:proofErr w:type="spellStart"/>
      <w:r w:rsidRPr="00664457">
        <w:rPr>
          <w:szCs w:val="18"/>
        </w:rPr>
        <w:t>sequence_prediction</w:t>
      </w:r>
      <w:proofErr w:type="spellEnd"/>
      <w:r w:rsidRPr="00664457">
        <w:rPr>
          <w:szCs w:val="18"/>
        </w:rPr>
        <w:t>"</w:t>
      </w:r>
    </w:p>
    <w:p w14:paraId="36B246C2" w14:textId="77777777" w:rsidR="00B40BB8" w:rsidRPr="00664457" w:rsidRDefault="00B40BB8" w:rsidP="00B40BB8">
      <w:pPr>
        <w:pStyle w:val="Code"/>
        <w:rPr>
          <w:szCs w:val="18"/>
        </w:rPr>
      </w:pPr>
      <w:r w:rsidRPr="00664457">
        <w:rPr>
          <w:szCs w:val="18"/>
        </w:rPr>
        <w:t xml:space="preserve">   ]</w:t>
      </w:r>
    </w:p>
    <w:p w14:paraId="70514A47" w14:textId="77777777" w:rsidR="00B40BB8" w:rsidRPr="00664457" w:rsidRDefault="00B40BB8" w:rsidP="00B40BB8">
      <w:pPr>
        <w:pStyle w:val="Code"/>
        <w:rPr>
          <w:szCs w:val="18"/>
        </w:rPr>
      </w:pPr>
      <w:r w:rsidRPr="00664457">
        <w:rPr>
          <w:szCs w:val="18"/>
        </w:rPr>
        <w:t xml:space="preserve">  },</w:t>
      </w:r>
    </w:p>
    <w:p w14:paraId="799B82C5" w14:textId="77777777" w:rsidR="00B40BB8" w:rsidRPr="00664457" w:rsidRDefault="00B40BB8" w:rsidP="00B40BB8">
      <w:pPr>
        <w:pStyle w:val="Code"/>
        <w:rPr>
          <w:szCs w:val="18"/>
        </w:rPr>
      </w:pPr>
      <w:r w:rsidRPr="00664457">
        <w:rPr>
          <w:szCs w:val="18"/>
        </w:rPr>
        <w:t xml:space="preserve">  {</w:t>
      </w:r>
    </w:p>
    <w:p w14:paraId="5DF4BEDE"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114B3BDE"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184,</w:t>
      </w:r>
    </w:p>
    <w:p w14:paraId="0E4478BC" w14:textId="77777777" w:rsidR="00B40BB8" w:rsidRPr="00664457" w:rsidRDefault="00B40BB8" w:rsidP="00B40BB8">
      <w:pPr>
        <w:pStyle w:val="Code"/>
        <w:rPr>
          <w:szCs w:val="18"/>
        </w:rPr>
      </w:pPr>
      <w:r w:rsidRPr="00664457">
        <w:rPr>
          <w:szCs w:val="18"/>
        </w:rPr>
        <w:t xml:space="preserve">   "metadata": {</w:t>
      </w:r>
    </w:p>
    <w:p w14:paraId="73D889E7" w14:textId="77777777" w:rsidR="00B40BB8" w:rsidRPr="00664457" w:rsidRDefault="00B40BB8" w:rsidP="00B40BB8">
      <w:pPr>
        <w:pStyle w:val="Code"/>
        <w:rPr>
          <w:szCs w:val="18"/>
        </w:rPr>
      </w:pPr>
      <w:r w:rsidRPr="00664457">
        <w:rPr>
          <w:szCs w:val="18"/>
        </w:rPr>
        <w:t xml:space="preserve">    "scrolled": true</w:t>
      </w:r>
    </w:p>
    <w:p w14:paraId="552F594E" w14:textId="77777777" w:rsidR="00B40BB8" w:rsidRPr="00664457" w:rsidRDefault="00B40BB8" w:rsidP="00B40BB8">
      <w:pPr>
        <w:pStyle w:val="Code"/>
        <w:rPr>
          <w:szCs w:val="18"/>
        </w:rPr>
      </w:pPr>
      <w:r w:rsidRPr="00664457">
        <w:rPr>
          <w:szCs w:val="18"/>
        </w:rPr>
        <w:t xml:space="preserve">   },</w:t>
      </w:r>
    </w:p>
    <w:p w14:paraId="1481DEE1" w14:textId="77777777" w:rsidR="00B40BB8" w:rsidRPr="00664457" w:rsidRDefault="00B40BB8" w:rsidP="00B40BB8">
      <w:pPr>
        <w:pStyle w:val="Code"/>
        <w:rPr>
          <w:szCs w:val="18"/>
        </w:rPr>
      </w:pPr>
      <w:r w:rsidRPr="00664457">
        <w:rPr>
          <w:szCs w:val="18"/>
        </w:rPr>
        <w:t xml:space="preserve">   "outputs": [</w:t>
      </w:r>
    </w:p>
    <w:p w14:paraId="55501389" w14:textId="77777777" w:rsidR="00B40BB8" w:rsidRPr="00664457" w:rsidRDefault="00B40BB8" w:rsidP="00B40BB8">
      <w:pPr>
        <w:pStyle w:val="Code"/>
        <w:rPr>
          <w:szCs w:val="18"/>
        </w:rPr>
      </w:pPr>
      <w:r w:rsidRPr="00664457">
        <w:rPr>
          <w:szCs w:val="18"/>
        </w:rPr>
        <w:t xml:space="preserve">    {</w:t>
      </w:r>
    </w:p>
    <w:p w14:paraId="7C0A58A4" w14:textId="77777777" w:rsidR="00B40BB8" w:rsidRPr="00664457" w:rsidRDefault="00B40BB8" w:rsidP="00B40BB8">
      <w:pPr>
        <w:pStyle w:val="Code"/>
        <w:rPr>
          <w:szCs w:val="18"/>
        </w:rPr>
      </w:pPr>
      <w:r w:rsidRPr="00664457">
        <w:rPr>
          <w:szCs w:val="18"/>
        </w:rPr>
        <w:t xml:space="preserve">     "name": "</w:t>
      </w:r>
      <w:proofErr w:type="spellStart"/>
      <w:r w:rsidRPr="00664457">
        <w:rPr>
          <w:szCs w:val="18"/>
        </w:rPr>
        <w:t>stdout</w:t>
      </w:r>
      <w:proofErr w:type="spellEnd"/>
      <w:r w:rsidRPr="00664457">
        <w:rPr>
          <w:szCs w:val="18"/>
        </w:rPr>
        <w:t>",</w:t>
      </w:r>
    </w:p>
    <w:p w14:paraId="33F77EAB" w14:textId="77777777" w:rsidR="00B40BB8" w:rsidRPr="00664457" w:rsidRDefault="00B40BB8" w:rsidP="00B40BB8">
      <w:pPr>
        <w:pStyle w:val="Code"/>
        <w:rPr>
          <w:szCs w:val="18"/>
        </w:rPr>
      </w:pPr>
      <w:r w:rsidRPr="00664457">
        <w:rPr>
          <w:szCs w:val="18"/>
        </w:rPr>
        <w:t xml:space="preserve">     "</w:t>
      </w:r>
      <w:proofErr w:type="spellStart"/>
      <w:r w:rsidRPr="00664457">
        <w:rPr>
          <w:szCs w:val="18"/>
        </w:rPr>
        <w:t>output_type</w:t>
      </w:r>
      <w:proofErr w:type="spellEnd"/>
      <w:r w:rsidRPr="00664457">
        <w:rPr>
          <w:szCs w:val="18"/>
        </w:rPr>
        <w:t>": "stream",</w:t>
      </w:r>
    </w:p>
    <w:p w14:paraId="38C33FF6" w14:textId="77777777" w:rsidR="00B40BB8" w:rsidRPr="00664457" w:rsidRDefault="00B40BB8" w:rsidP="00B40BB8">
      <w:pPr>
        <w:pStyle w:val="Code"/>
        <w:rPr>
          <w:szCs w:val="18"/>
        </w:rPr>
      </w:pPr>
      <w:r w:rsidRPr="00664457">
        <w:rPr>
          <w:szCs w:val="18"/>
        </w:rPr>
        <w:lastRenderedPageBreak/>
        <w:t xml:space="preserve">     "text": [</w:t>
      </w:r>
    </w:p>
    <w:p w14:paraId="3579920A" w14:textId="77777777" w:rsidR="00B40BB8" w:rsidRPr="00664457" w:rsidRDefault="00B40BB8" w:rsidP="00B40BB8">
      <w:pPr>
        <w:pStyle w:val="Code"/>
        <w:rPr>
          <w:szCs w:val="18"/>
        </w:rPr>
      </w:pPr>
      <w:r w:rsidRPr="00664457">
        <w:rPr>
          <w:szCs w:val="18"/>
        </w:rPr>
        <w:t xml:space="preserve">      "496/496 [==============================] - 0s 222us/step\n",</w:t>
      </w:r>
    </w:p>
    <w:p w14:paraId="13E46306" w14:textId="77777777" w:rsidR="00B40BB8" w:rsidRPr="00664457" w:rsidRDefault="00B40BB8" w:rsidP="00B40BB8">
      <w:pPr>
        <w:pStyle w:val="Code"/>
        <w:rPr>
          <w:szCs w:val="18"/>
        </w:rPr>
      </w:pPr>
      <w:r w:rsidRPr="00664457">
        <w:rPr>
          <w:szCs w:val="18"/>
        </w:rPr>
        <w:t xml:space="preserve">      "Humour Accuracy:  0.6895161290322581\n",</w:t>
      </w:r>
    </w:p>
    <w:p w14:paraId="3BB7AB68" w14:textId="77777777" w:rsidR="00B40BB8" w:rsidRPr="00664457" w:rsidRDefault="00B40BB8" w:rsidP="00B40BB8">
      <w:pPr>
        <w:pStyle w:val="Code"/>
        <w:rPr>
          <w:szCs w:val="18"/>
        </w:rPr>
      </w:pPr>
      <w:r w:rsidRPr="00664457">
        <w:rPr>
          <w:szCs w:val="18"/>
        </w:rPr>
        <w:t xml:space="preserve">      "Sarcasm Accuracy:  0.6451612903225806\n",</w:t>
      </w:r>
    </w:p>
    <w:p w14:paraId="10378089" w14:textId="77777777" w:rsidR="00B40BB8" w:rsidRPr="00664457" w:rsidRDefault="00B40BB8" w:rsidP="00B40BB8">
      <w:pPr>
        <w:pStyle w:val="Code"/>
        <w:rPr>
          <w:szCs w:val="18"/>
        </w:rPr>
      </w:pPr>
      <w:r w:rsidRPr="00664457">
        <w:rPr>
          <w:szCs w:val="18"/>
        </w:rPr>
        <w:t xml:space="preserve">      "Offense Accuracy:  0.5\n"</w:t>
      </w:r>
    </w:p>
    <w:p w14:paraId="3C4AD3BF" w14:textId="77777777" w:rsidR="00B40BB8" w:rsidRPr="00664457" w:rsidRDefault="00B40BB8" w:rsidP="00B40BB8">
      <w:pPr>
        <w:pStyle w:val="Code"/>
        <w:rPr>
          <w:szCs w:val="18"/>
        </w:rPr>
      </w:pPr>
      <w:r w:rsidRPr="00664457">
        <w:rPr>
          <w:szCs w:val="18"/>
        </w:rPr>
        <w:t xml:space="preserve">     ]</w:t>
      </w:r>
    </w:p>
    <w:p w14:paraId="1DAA2745" w14:textId="77777777" w:rsidR="00B40BB8" w:rsidRPr="00664457" w:rsidRDefault="00B40BB8" w:rsidP="00B40BB8">
      <w:pPr>
        <w:pStyle w:val="Code"/>
        <w:rPr>
          <w:szCs w:val="18"/>
        </w:rPr>
      </w:pPr>
      <w:r w:rsidRPr="00664457">
        <w:rPr>
          <w:szCs w:val="18"/>
        </w:rPr>
        <w:t xml:space="preserve">    }</w:t>
      </w:r>
    </w:p>
    <w:p w14:paraId="23B15696" w14:textId="77777777" w:rsidR="00B40BB8" w:rsidRPr="00664457" w:rsidRDefault="00B40BB8" w:rsidP="00B40BB8">
      <w:pPr>
        <w:pStyle w:val="Code"/>
        <w:rPr>
          <w:szCs w:val="18"/>
        </w:rPr>
      </w:pPr>
      <w:r w:rsidRPr="00664457">
        <w:rPr>
          <w:szCs w:val="18"/>
        </w:rPr>
        <w:t xml:space="preserve">   ],</w:t>
      </w:r>
    </w:p>
    <w:p w14:paraId="65538E22" w14:textId="77777777" w:rsidR="00B40BB8" w:rsidRPr="00664457" w:rsidRDefault="00B40BB8" w:rsidP="00B40BB8">
      <w:pPr>
        <w:pStyle w:val="Code"/>
        <w:rPr>
          <w:szCs w:val="18"/>
        </w:rPr>
      </w:pPr>
      <w:r w:rsidRPr="00664457">
        <w:rPr>
          <w:szCs w:val="18"/>
        </w:rPr>
        <w:t xml:space="preserve">   "source": [</w:t>
      </w:r>
    </w:p>
    <w:p w14:paraId="51809FCB" w14:textId="77777777" w:rsidR="00B40BB8" w:rsidRPr="00664457" w:rsidRDefault="00B40BB8" w:rsidP="00B40BB8">
      <w:pPr>
        <w:pStyle w:val="Code"/>
        <w:rPr>
          <w:szCs w:val="18"/>
        </w:rPr>
      </w:pPr>
      <w:r w:rsidRPr="00664457">
        <w:rPr>
          <w:szCs w:val="18"/>
        </w:rPr>
        <w:t xml:space="preserve">    "sequence = </w:t>
      </w:r>
      <w:proofErr w:type="spellStart"/>
      <w:r w:rsidRPr="00664457">
        <w:rPr>
          <w:szCs w:val="18"/>
        </w:rPr>
        <w:t>tokenizer.texts_to_sequences</w:t>
      </w:r>
      <w:proofErr w:type="spellEnd"/>
      <w:r w:rsidRPr="00664457">
        <w:rPr>
          <w:szCs w:val="18"/>
        </w:rPr>
        <w:t>(df1['corrected'])\n",</w:t>
      </w:r>
    </w:p>
    <w:p w14:paraId="4E7F08BC" w14:textId="77777777" w:rsidR="00B40BB8" w:rsidRPr="00664457" w:rsidRDefault="00B40BB8" w:rsidP="00B40BB8">
      <w:pPr>
        <w:pStyle w:val="Code"/>
        <w:rPr>
          <w:szCs w:val="18"/>
        </w:rPr>
      </w:pPr>
      <w:r w:rsidRPr="00664457">
        <w:rPr>
          <w:szCs w:val="18"/>
        </w:rPr>
        <w:t xml:space="preserve">    "sequence = </w:t>
      </w:r>
      <w:proofErr w:type="spellStart"/>
      <w:r w:rsidRPr="00664457">
        <w:rPr>
          <w:szCs w:val="18"/>
        </w:rPr>
        <w:t>pad_sequences</w:t>
      </w:r>
      <w:proofErr w:type="spellEnd"/>
      <w:r w:rsidRPr="00664457">
        <w:rPr>
          <w:szCs w:val="18"/>
        </w:rPr>
        <w:t xml:space="preserve">(sequence, </w:t>
      </w:r>
      <w:proofErr w:type="spellStart"/>
      <w:r w:rsidRPr="00664457">
        <w:rPr>
          <w:szCs w:val="18"/>
        </w:rPr>
        <w:t>maxlen</w:t>
      </w:r>
      <w:proofErr w:type="spellEnd"/>
      <w:r w:rsidRPr="00664457">
        <w:rPr>
          <w:szCs w:val="18"/>
        </w:rPr>
        <w:t>=100)\n",</w:t>
      </w:r>
    </w:p>
    <w:p w14:paraId="7A7EF3E7" w14:textId="77777777" w:rsidR="00B40BB8" w:rsidRPr="00664457" w:rsidRDefault="00B40BB8" w:rsidP="00B40BB8">
      <w:pPr>
        <w:pStyle w:val="Code"/>
        <w:rPr>
          <w:szCs w:val="18"/>
        </w:rPr>
      </w:pPr>
      <w:r w:rsidRPr="00664457">
        <w:rPr>
          <w:szCs w:val="18"/>
        </w:rPr>
        <w:t xml:space="preserve">    "</w:t>
      </w:r>
      <w:proofErr w:type="spellStart"/>
      <w:r w:rsidRPr="00664457">
        <w:rPr>
          <w:szCs w:val="18"/>
        </w:rPr>
        <w:t>sequence_prediction</w:t>
      </w:r>
      <w:proofErr w:type="spellEnd"/>
      <w:r w:rsidRPr="00664457">
        <w:rPr>
          <w:szCs w:val="18"/>
        </w:rPr>
        <w:t xml:space="preserve"> = </w:t>
      </w:r>
      <w:proofErr w:type="spellStart"/>
      <w:r w:rsidRPr="00664457">
        <w:rPr>
          <w:szCs w:val="18"/>
        </w:rPr>
        <w:t>model.predict</w:t>
      </w:r>
      <w:proofErr w:type="spellEnd"/>
      <w:r w:rsidRPr="00664457">
        <w:rPr>
          <w:szCs w:val="18"/>
        </w:rPr>
        <w:t>(sequence, verbose=1)\n",</w:t>
      </w:r>
    </w:p>
    <w:p w14:paraId="735FDC6D" w14:textId="77777777" w:rsidR="00B40BB8" w:rsidRPr="00664457" w:rsidRDefault="00B40BB8" w:rsidP="00B40BB8">
      <w:pPr>
        <w:pStyle w:val="Code"/>
        <w:rPr>
          <w:szCs w:val="18"/>
        </w:rPr>
      </w:pPr>
      <w:r w:rsidRPr="00664457">
        <w:rPr>
          <w:szCs w:val="18"/>
        </w:rPr>
        <w:t xml:space="preserve">    "</w:t>
      </w:r>
      <w:proofErr w:type="spellStart"/>
      <w:r w:rsidRPr="00664457">
        <w:rPr>
          <w:szCs w:val="18"/>
        </w:rPr>
        <w:t>sequence_prediction</w:t>
      </w:r>
      <w:proofErr w:type="spellEnd"/>
      <w:r w:rsidRPr="00664457">
        <w:rPr>
          <w:szCs w:val="18"/>
        </w:rPr>
        <w:t xml:space="preserve"> = </w:t>
      </w:r>
      <w:proofErr w:type="spellStart"/>
      <w:r w:rsidRPr="00664457">
        <w:rPr>
          <w:szCs w:val="18"/>
        </w:rPr>
        <w:t>pd.DataFrame</w:t>
      </w:r>
      <w:proofErr w:type="spellEnd"/>
      <w:r w:rsidRPr="00664457">
        <w:rPr>
          <w:szCs w:val="18"/>
        </w:rPr>
        <w:t>(</w:t>
      </w:r>
      <w:proofErr w:type="spellStart"/>
      <w:r w:rsidRPr="00664457">
        <w:rPr>
          <w:szCs w:val="18"/>
        </w:rPr>
        <w:t>sequence_prediction</w:t>
      </w:r>
      <w:proofErr w:type="spellEnd"/>
      <w:r w:rsidRPr="00664457">
        <w:rPr>
          <w:szCs w:val="18"/>
        </w:rPr>
        <w:t>).round(3)\n",</w:t>
      </w:r>
    </w:p>
    <w:p w14:paraId="3F983703" w14:textId="77777777" w:rsidR="00B40BB8" w:rsidRPr="00664457" w:rsidRDefault="00B40BB8" w:rsidP="00B40BB8">
      <w:pPr>
        <w:pStyle w:val="Code"/>
        <w:rPr>
          <w:szCs w:val="18"/>
        </w:rPr>
      </w:pPr>
      <w:r w:rsidRPr="00664457">
        <w:rPr>
          <w:szCs w:val="18"/>
        </w:rPr>
        <w:t xml:space="preserve">    "</w:t>
      </w:r>
      <w:proofErr w:type="spellStart"/>
      <w:r w:rsidRPr="00664457">
        <w:rPr>
          <w:szCs w:val="18"/>
        </w:rPr>
        <w:t>sequence_prediction</w:t>
      </w:r>
      <w:proofErr w:type="spellEnd"/>
      <w:r w:rsidRPr="00664457">
        <w:rPr>
          <w:szCs w:val="18"/>
        </w:rPr>
        <w:t xml:space="preserve"> = </w:t>
      </w:r>
      <w:proofErr w:type="spellStart"/>
      <w:r w:rsidRPr="00664457">
        <w:rPr>
          <w:szCs w:val="18"/>
        </w:rPr>
        <w:t>np.where</w:t>
      </w:r>
      <w:proofErr w:type="spellEnd"/>
      <w:r w:rsidRPr="00664457">
        <w:rPr>
          <w:szCs w:val="18"/>
        </w:rPr>
        <w:t>(</w:t>
      </w:r>
      <w:proofErr w:type="spellStart"/>
      <w:r w:rsidRPr="00664457">
        <w:rPr>
          <w:szCs w:val="18"/>
        </w:rPr>
        <w:t>sequence_prediction</w:t>
      </w:r>
      <w:proofErr w:type="spellEnd"/>
      <w:r w:rsidRPr="00664457">
        <w:rPr>
          <w:szCs w:val="18"/>
        </w:rPr>
        <w:t>&gt;=0.5, 1, 0)\n",</w:t>
      </w:r>
    </w:p>
    <w:p w14:paraId="4D8339D8" w14:textId="77777777" w:rsidR="00B40BB8" w:rsidRPr="00664457" w:rsidRDefault="00B40BB8" w:rsidP="00B40BB8">
      <w:pPr>
        <w:pStyle w:val="Code"/>
        <w:rPr>
          <w:szCs w:val="18"/>
        </w:rPr>
      </w:pPr>
      <w:r w:rsidRPr="00664457">
        <w:rPr>
          <w:szCs w:val="18"/>
        </w:rPr>
        <w:t xml:space="preserve">    "</w:t>
      </w:r>
      <w:proofErr w:type="spellStart"/>
      <w:r w:rsidRPr="00664457">
        <w:rPr>
          <w:szCs w:val="18"/>
        </w:rPr>
        <w:t>sequence_prediction</w:t>
      </w:r>
      <w:proofErr w:type="spellEnd"/>
      <w:r w:rsidRPr="00664457">
        <w:rPr>
          <w:szCs w:val="18"/>
        </w:rPr>
        <w:t xml:space="preserve"> = </w:t>
      </w:r>
      <w:proofErr w:type="spellStart"/>
      <w:r w:rsidRPr="00664457">
        <w:rPr>
          <w:szCs w:val="18"/>
        </w:rPr>
        <w:t>pd.DataFrame.from_records</w:t>
      </w:r>
      <w:proofErr w:type="spellEnd"/>
      <w:r w:rsidRPr="00664457">
        <w:rPr>
          <w:szCs w:val="18"/>
        </w:rPr>
        <w:t>(</w:t>
      </w:r>
      <w:proofErr w:type="spellStart"/>
      <w:r w:rsidRPr="00664457">
        <w:rPr>
          <w:szCs w:val="18"/>
        </w:rPr>
        <w:t>sequence_prediction</w:t>
      </w:r>
      <w:proofErr w:type="spellEnd"/>
      <w:r w:rsidRPr="00664457">
        <w:rPr>
          <w:szCs w:val="18"/>
        </w:rPr>
        <w:t>)\n",</w:t>
      </w:r>
    </w:p>
    <w:p w14:paraId="3E4EDF72" w14:textId="77777777" w:rsidR="00B40BB8" w:rsidRPr="00664457" w:rsidRDefault="00B40BB8" w:rsidP="00B40BB8">
      <w:pPr>
        <w:pStyle w:val="Code"/>
        <w:rPr>
          <w:szCs w:val="18"/>
        </w:rPr>
      </w:pPr>
      <w:r w:rsidRPr="00664457">
        <w:rPr>
          <w:szCs w:val="18"/>
        </w:rPr>
        <w:t xml:space="preserve">    "\n",</w:t>
      </w:r>
    </w:p>
    <w:p w14:paraId="72DEF94B" w14:textId="77777777" w:rsidR="00B40BB8" w:rsidRPr="00664457" w:rsidRDefault="00B40BB8" w:rsidP="00B40BB8">
      <w:pPr>
        <w:pStyle w:val="Code"/>
        <w:rPr>
          <w:szCs w:val="18"/>
        </w:rPr>
      </w:pPr>
      <w:r w:rsidRPr="00664457">
        <w:rPr>
          <w:szCs w:val="18"/>
        </w:rPr>
        <w:t xml:space="preserve">    "df2=df1.iloc[:,-3:].</w:t>
      </w:r>
      <w:proofErr w:type="spellStart"/>
      <w:r w:rsidRPr="00664457">
        <w:rPr>
          <w:szCs w:val="18"/>
        </w:rPr>
        <w:t>astype</w:t>
      </w:r>
      <w:proofErr w:type="spellEnd"/>
      <w:r w:rsidRPr="00664457">
        <w:rPr>
          <w:szCs w:val="18"/>
        </w:rPr>
        <w:t>('int64')\n",</w:t>
      </w:r>
    </w:p>
    <w:p w14:paraId="6F0EAD20" w14:textId="77777777" w:rsidR="00B40BB8" w:rsidRPr="00664457" w:rsidRDefault="00B40BB8" w:rsidP="00B40BB8">
      <w:pPr>
        <w:pStyle w:val="Code"/>
        <w:rPr>
          <w:szCs w:val="18"/>
        </w:rPr>
      </w:pPr>
      <w:r w:rsidRPr="00664457">
        <w:rPr>
          <w:szCs w:val="18"/>
        </w:rPr>
        <w:t xml:space="preserve">    "\n",</w:t>
      </w:r>
    </w:p>
    <w:p w14:paraId="2114A0A2"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y_true</w:t>
      </w:r>
      <w:proofErr w:type="spellEnd"/>
      <w:r w:rsidRPr="00664457">
        <w:rPr>
          <w:szCs w:val="18"/>
        </w:rPr>
        <w:t>=</w:t>
      </w:r>
      <w:proofErr w:type="spellStart"/>
      <w:r w:rsidRPr="00664457">
        <w:rPr>
          <w:szCs w:val="18"/>
        </w:rPr>
        <w:t>sequence_prediction.iloc</w:t>
      </w:r>
      <w:proofErr w:type="spellEnd"/>
      <w:r w:rsidRPr="00664457">
        <w:rPr>
          <w:szCs w:val="18"/>
        </w:rPr>
        <w:t>[:,0]\n",</w:t>
      </w:r>
    </w:p>
    <w:p w14:paraId="2F633202"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y_pred</w:t>
      </w:r>
      <w:proofErr w:type="spellEnd"/>
      <w:r w:rsidRPr="00664457">
        <w:rPr>
          <w:szCs w:val="18"/>
        </w:rPr>
        <w:t>=df2.iloc[:,0].</w:t>
      </w:r>
      <w:proofErr w:type="spellStart"/>
      <w:r w:rsidRPr="00664457">
        <w:rPr>
          <w:szCs w:val="18"/>
        </w:rPr>
        <w:t>astype</w:t>
      </w:r>
      <w:proofErr w:type="spellEnd"/>
      <w:r w:rsidRPr="00664457">
        <w:rPr>
          <w:szCs w:val="18"/>
        </w:rPr>
        <w:t>('int64')\n",</w:t>
      </w:r>
    </w:p>
    <w:p w14:paraId="0B823153"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y_pred.reset_index</w:t>
      </w:r>
      <w:proofErr w:type="spellEnd"/>
      <w:r w:rsidRPr="00664457">
        <w:rPr>
          <w:szCs w:val="18"/>
        </w:rPr>
        <w:t xml:space="preserve">(drop=True, </w:t>
      </w:r>
      <w:proofErr w:type="spellStart"/>
      <w:r w:rsidRPr="00664457">
        <w:rPr>
          <w:szCs w:val="18"/>
        </w:rPr>
        <w:t>inplace</w:t>
      </w:r>
      <w:proofErr w:type="spellEnd"/>
      <w:r w:rsidRPr="00664457">
        <w:rPr>
          <w:szCs w:val="18"/>
        </w:rPr>
        <w:t>=True)\n",</w:t>
      </w:r>
    </w:p>
    <w:p w14:paraId="1CAAF247" w14:textId="77777777" w:rsidR="00B40BB8" w:rsidRPr="00664457" w:rsidRDefault="00B40BB8" w:rsidP="00B40BB8">
      <w:pPr>
        <w:pStyle w:val="Code"/>
        <w:rPr>
          <w:szCs w:val="18"/>
        </w:rPr>
      </w:pPr>
      <w:r w:rsidRPr="00664457">
        <w:rPr>
          <w:szCs w:val="18"/>
        </w:rPr>
        <w:t xml:space="preserve">    "</w:t>
      </w:r>
      <w:proofErr w:type="spellStart"/>
      <w:r w:rsidRPr="00664457">
        <w:rPr>
          <w:szCs w:val="18"/>
        </w:rPr>
        <w:t>acc</w:t>
      </w:r>
      <w:proofErr w:type="spellEnd"/>
      <w:r w:rsidRPr="00664457">
        <w:rPr>
          <w:szCs w:val="18"/>
        </w:rPr>
        <w:t>=</w:t>
      </w:r>
      <w:proofErr w:type="spellStart"/>
      <w:r w:rsidRPr="00664457">
        <w:rPr>
          <w:szCs w:val="18"/>
        </w:rPr>
        <w:t>accuracy_score</w:t>
      </w:r>
      <w:proofErr w:type="spellEnd"/>
      <w:r w:rsidRPr="00664457">
        <w:rPr>
          <w:szCs w:val="18"/>
        </w:rPr>
        <w:t>(</w:t>
      </w:r>
      <w:proofErr w:type="spellStart"/>
      <w:r w:rsidRPr="00664457">
        <w:rPr>
          <w:szCs w:val="18"/>
        </w:rPr>
        <w:t>y_true</w:t>
      </w:r>
      <w:proofErr w:type="spellEnd"/>
      <w:r w:rsidRPr="00664457">
        <w:rPr>
          <w:szCs w:val="18"/>
        </w:rPr>
        <w:t xml:space="preserve">, </w:t>
      </w:r>
      <w:proofErr w:type="spellStart"/>
      <w:r w:rsidRPr="00664457">
        <w:rPr>
          <w:szCs w:val="18"/>
        </w:rPr>
        <w:t>y_pred</w:t>
      </w:r>
      <w:proofErr w:type="spellEnd"/>
      <w:r w:rsidRPr="00664457">
        <w:rPr>
          <w:szCs w:val="18"/>
        </w:rPr>
        <w:t>)\n",</w:t>
      </w:r>
    </w:p>
    <w:p w14:paraId="651D5F50" w14:textId="77777777" w:rsidR="00B40BB8" w:rsidRPr="00664457" w:rsidRDefault="00B40BB8" w:rsidP="00B40BB8">
      <w:pPr>
        <w:pStyle w:val="Code"/>
        <w:rPr>
          <w:szCs w:val="18"/>
        </w:rPr>
      </w:pPr>
      <w:r w:rsidRPr="00664457">
        <w:rPr>
          <w:szCs w:val="18"/>
        </w:rPr>
        <w:t xml:space="preserve">    "print(\"Humour Accuracy: \", </w:t>
      </w:r>
      <w:proofErr w:type="spellStart"/>
      <w:r w:rsidRPr="00664457">
        <w:rPr>
          <w:szCs w:val="18"/>
        </w:rPr>
        <w:t>acc</w:t>
      </w:r>
      <w:proofErr w:type="spellEnd"/>
      <w:r w:rsidRPr="00664457">
        <w:rPr>
          <w:szCs w:val="18"/>
        </w:rPr>
        <w:t>)\n",</w:t>
      </w:r>
    </w:p>
    <w:p w14:paraId="32DE71E1" w14:textId="77777777" w:rsidR="00B40BB8" w:rsidRPr="00664457" w:rsidRDefault="00B40BB8" w:rsidP="00B40BB8">
      <w:pPr>
        <w:pStyle w:val="Code"/>
        <w:rPr>
          <w:szCs w:val="18"/>
        </w:rPr>
      </w:pPr>
      <w:r w:rsidRPr="00664457">
        <w:rPr>
          <w:szCs w:val="18"/>
        </w:rPr>
        <w:t xml:space="preserve">    "\n",</w:t>
      </w:r>
    </w:p>
    <w:p w14:paraId="1AC39B35"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y_true</w:t>
      </w:r>
      <w:proofErr w:type="spellEnd"/>
      <w:r w:rsidRPr="00664457">
        <w:rPr>
          <w:szCs w:val="18"/>
        </w:rPr>
        <w:t>=</w:t>
      </w:r>
      <w:proofErr w:type="spellStart"/>
      <w:r w:rsidRPr="00664457">
        <w:rPr>
          <w:szCs w:val="18"/>
        </w:rPr>
        <w:t>sequence_prediction.iloc</w:t>
      </w:r>
      <w:proofErr w:type="spellEnd"/>
      <w:r w:rsidRPr="00664457">
        <w:rPr>
          <w:szCs w:val="18"/>
        </w:rPr>
        <w:t>[:,1]\n",</w:t>
      </w:r>
    </w:p>
    <w:p w14:paraId="5D260B41"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y_pred</w:t>
      </w:r>
      <w:proofErr w:type="spellEnd"/>
      <w:r w:rsidRPr="00664457">
        <w:rPr>
          <w:szCs w:val="18"/>
        </w:rPr>
        <w:t>=df2.iloc[:,1].</w:t>
      </w:r>
      <w:proofErr w:type="spellStart"/>
      <w:r w:rsidRPr="00664457">
        <w:rPr>
          <w:szCs w:val="18"/>
        </w:rPr>
        <w:t>astype</w:t>
      </w:r>
      <w:proofErr w:type="spellEnd"/>
      <w:r w:rsidRPr="00664457">
        <w:rPr>
          <w:szCs w:val="18"/>
        </w:rPr>
        <w:t>('int64')\n",</w:t>
      </w:r>
    </w:p>
    <w:p w14:paraId="178AB600"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y_pred.reset_index</w:t>
      </w:r>
      <w:proofErr w:type="spellEnd"/>
      <w:r w:rsidRPr="00664457">
        <w:rPr>
          <w:szCs w:val="18"/>
        </w:rPr>
        <w:t xml:space="preserve">(drop=True, </w:t>
      </w:r>
      <w:proofErr w:type="spellStart"/>
      <w:r w:rsidRPr="00664457">
        <w:rPr>
          <w:szCs w:val="18"/>
        </w:rPr>
        <w:t>inplace</w:t>
      </w:r>
      <w:proofErr w:type="spellEnd"/>
      <w:r w:rsidRPr="00664457">
        <w:rPr>
          <w:szCs w:val="18"/>
        </w:rPr>
        <w:t>=True)\n",</w:t>
      </w:r>
    </w:p>
    <w:p w14:paraId="3F74DB5E" w14:textId="77777777" w:rsidR="00B40BB8" w:rsidRPr="00664457" w:rsidRDefault="00B40BB8" w:rsidP="00B40BB8">
      <w:pPr>
        <w:pStyle w:val="Code"/>
        <w:rPr>
          <w:szCs w:val="18"/>
        </w:rPr>
      </w:pPr>
      <w:r w:rsidRPr="00664457">
        <w:rPr>
          <w:szCs w:val="18"/>
        </w:rPr>
        <w:t xml:space="preserve">    "</w:t>
      </w:r>
      <w:proofErr w:type="spellStart"/>
      <w:r w:rsidRPr="00664457">
        <w:rPr>
          <w:szCs w:val="18"/>
        </w:rPr>
        <w:t>acc</w:t>
      </w:r>
      <w:proofErr w:type="spellEnd"/>
      <w:r w:rsidRPr="00664457">
        <w:rPr>
          <w:szCs w:val="18"/>
        </w:rPr>
        <w:t>=</w:t>
      </w:r>
      <w:proofErr w:type="spellStart"/>
      <w:r w:rsidRPr="00664457">
        <w:rPr>
          <w:szCs w:val="18"/>
        </w:rPr>
        <w:t>accuracy_score</w:t>
      </w:r>
      <w:proofErr w:type="spellEnd"/>
      <w:r w:rsidRPr="00664457">
        <w:rPr>
          <w:szCs w:val="18"/>
        </w:rPr>
        <w:t>(</w:t>
      </w:r>
      <w:proofErr w:type="spellStart"/>
      <w:r w:rsidRPr="00664457">
        <w:rPr>
          <w:szCs w:val="18"/>
        </w:rPr>
        <w:t>y_true</w:t>
      </w:r>
      <w:proofErr w:type="spellEnd"/>
      <w:r w:rsidRPr="00664457">
        <w:rPr>
          <w:szCs w:val="18"/>
        </w:rPr>
        <w:t xml:space="preserve">, </w:t>
      </w:r>
      <w:proofErr w:type="spellStart"/>
      <w:r w:rsidRPr="00664457">
        <w:rPr>
          <w:szCs w:val="18"/>
        </w:rPr>
        <w:t>y_pred</w:t>
      </w:r>
      <w:proofErr w:type="spellEnd"/>
      <w:r w:rsidRPr="00664457">
        <w:rPr>
          <w:szCs w:val="18"/>
        </w:rPr>
        <w:t>)\n",</w:t>
      </w:r>
    </w:p>
    <w:p w14:paraId="011075ED" w14:textId="77777777" w:rsidR="00B40BB8" w:rsidRPr="00664457" w:rsidRDefault="00B40BB8" w:rsidP="00B40BB8">
      <w:pPr>
        <w:pStyle w:val="Code"/>
        <w:rPr>
          <w:szCs w:val="18"/>
        </w:rPr>
      </w:pPr>
      <w:r w:rsidRPr="00664457">
        <w:rPr>
          <w:szCs w:val="18"/>
        </w:rPr>
        <w:t xml:space="preserve">    "print(\"Sarcasm Accuracy: \", </w:t>
      </w:r>
      <w:proofErr w:type="spellStart"/>
      <w:r w:rsidRPr="00664457">
        <w:rPr>
          <w:szCs w:val="18"/>
        </w:rPr>
        <w:t>acc</w:t>
      </w:r>
      <w:proofErr w:type="spellEnd"/>
      <w:r w:rsidRPr="00664457">
        <w:rPr>
          <w:szCs w:val="18"/>
        </w:rPr>
        <w:t>)\n",</w:t>
      </w:r>
    </w:p>
    <w:p w14:paraId="6F88B13A" w14:textId="77777777" w:rsidR="00B40BB8" w:rsidRPr="00664457" w:rsidRDefault="00B40BB8" w:rsidP="00B40BB8">
      <w:pPr>
        <w:pStyle w:val="Code"/>
        <w:rPr>
          <w:szCs w:val="18"/>
        </w:rPr>
      </w:pPr>
      <w:r w:rsidRPr="00664457">
        <w:rPr>
          <w:szCs w:val="18"/>
        </w:rPr>
        <w:t xml:space="preserve">    "\n",</w:t>
      </w:r>
    </w:p>
    <w:p w14:paraId="6A03FDBF"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y_true</w:t>
      </w:r>
      <w:proofErr w:type="spellEnd"/>
      <w:r w:rsidRPr="00664457">
        <w:rPr>
          <w:szCs w:val="18"/>
        </w:rPr>
        <w:t>=</w:t>
      </w:r>
      <w:proofErr w:type="spellStart"/>
      <w:r w:rsidRPr="00664457">
        <w:rPr>
          <w:szCs w:val="18"/>
        </w:rPr>
        <w:t>sequence_prediction.iloc</w:t>
      </w:r>
      <w:proofErr w:type="spellEnd"/>
      <w:r w:rsidRPr="00664457">
        <w:rPr>
          <w:szCs w:val="18"/>
        </w:rPr>
        <w:t>[:,2]\n",</w:t>
      </w:r>
    </w:p>
    <w:p w14:paraId="362A818C"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y_pred</w:t>
      </w:r>
      <w:proofErr w:type="spellEnd"/>
      <w:r w:rsidRPr="00664457">
        <w:rPr>
          <w:szCs w:val="18"/>
        </w:rPr>
        <w:t>=df2.iloc[:,2].</w:t>
      </w:r>
      <w:proofErr w:type="spellStart"/>
      <w:r w:rsidRPr="00664457">
        <w:rPr>
          <w:szCs w:val="18"/>
        </w:rPr>
        <w:t>astype</w:t>
      </w:r>
      <w:proofErr w:type="spellEnd"/>
      <w:r w:rsidRPr="00664457">
        <w:rPr>
          <w:szCs w:val="18"/>
        </w:rPr>
        <w:t>('int64')\n",</w:t>
      </w:r>
    </w:p>
    <w:p w14:paraId="17B8A6B0" w14:textId="77777777" w:rsidR="00B40BB8" w:rsidRPr="00664457" w:rsidRDefault="00B40BB8" w:rsidP="00B40BB8">
      <w:pPr>
        <w:pStyle w:val="Code"/>
        <w:rPr>
          <w:szCs w:val="18"/>
        </w:rPr>
      </w:pPr>
      <w:r w:rsidRPr="00664457">
        <w:rPr>
          <w:szCs w:val="18"/>
        </w:rPr>
        <w:t xml:space="preserve">    "</w:t>
      </w:r>
      <w:proofErr w:type="spellStart"/>
      <w:r w:rsidRPr="00664457">
        <w:rPr>
          <w:szCs w:val="18"/>
        </w:rPr>
        <w:t>y_pred.reset_index</w:t>
      </w:r>
      <w:proofErr w:type="spellEnd"/>
      <w:r w:rsidRPr="00664457">
        <w:rPr>
          <w:szCs w:val="18"/>
        </w:rPr>
        <w:t xml:space="preserve">(drop=True, </w:t>
      </w:r>
      <w:proofErr w:type="spellStart"/>
      <w:r w:rsidRPr="00664457">
        <w:rPr>
          <w:szCs w:val="18"/>
        </w:rPr>
        <w:t>inplace</w:t>
      </w:r>
      <w:proofErr w:type="spellEnd"/>
      <w:r w:rsidRPr="00664457">
        <w:rPr>
          <w:szCs w:val="18"/>
        </w:rPr>
        <w:t>=True)\n",</w:t>
      </w:r>
    </w:p>
    <w:p w14:paraId="21DF64B6" w14:textId="77777777" w:rsidR="00B40BB8" w:rsidRPr="00664457" w:rsidRDefault="00B40BB8" w:rsidP="00B40BB8">
      <w:pPr>
        <w:pStyle w:val="Code"/>
        <w:rPr>
          <w:szCs w:val="18"/>
        </w:rPr>
      </w:pPr>
      <w:r w:rsidRPr="00664457">
        <w:rPr>
          <w:szCs w:val="18"/>
        </w:rPr>
        <w:t xml:space="preserve">    "</w:t>
      </w:r>
      <w:proofErr w:type="spellStart"/>
      <w:r w:rsidRPr="00664457">
        <w:rPr>
          <w:szCs w:val="18"/>
        </w:rPr>
        <w:t>acc</w:t>
      </w:r>
      <w:proofErr w:type="spellEnd"/>
      <w:r w:rsidRPr="00664457">
        <w:rPr>
          <w:szCs w:val="18"/>
        </w:rPr>
        <w:t>=</w:t>
      </w:r>
      <w:proofErr w:type="spellStart"/>
      <w:r w:rsidRPr="00664457">
        <w:rPr>
          <w:szCs w:val="18"/>
        </w:rPr>
        <w:t>accuracy_score</w:t>
      </w:r>
      <w:proofErr w:type="spellEnd"/>
      <w:r w:rsidRPr="00664457">
        <w:rPr>
          <w:szCs w:val="18"/>
        </w:rPr>
        <w:t>(</w:t>
      </w:r>
      <w:proofErr w:type="spellStart"/>
      <w:r w:rsidRPr="00664457">
        <w:rPr>
          <w:szCs w:val="18"/>
        </w:rPr>
        <w:t>y_true</w:t>
      </w:r>
      <w:proofErr w:type="spellEnd"/>
      <w:r w:rsidRPr="00664457">
        <w:rPr>
          <w:szCs w:val="18"/>
        </w:rPr>
        <w:t xml:space="preserve">, </w:t>
      </w:r>
      <w:proofErr w:type="spellStart"/>
      <w:r w:rsidRPr="00664457">
        <w:rPr>
          <w:szCs w:val="18"/>
        </w:rPr>
        <w:t>y_pred</w:t>
      </w:r>
      <w:proofErr w:type="spellEnd"/>
      <w:r w:rsidRPr="00664457">
        <w:rPr>
          <w:szCs w:val="18"/>
        </w:rPr>
        <w:t>)\n",</w:t>
      </w:r>
    </w:p>
    <w:p w14:paraId="12276B7E" w14:textId="77777777" w:rsidR="00B40BB8" w:rsidRPr="00664457" w:rsidRDefault="00B40BB8" w:rsidP="00B40BB8">
      <w:pPr>
        <w:pStyle w:val="Code"/>
        <w:rPr>
          <w:szCs w:val="18"/>
        </w:rPr>
      </w:pPr>
      <w:r w:rsidRPr="00664457">
        <w:rPr>
          <w:szCs w:val="18"/>
        </w:rPr>
        <w:t xml:space="preserve">    "print(\"Offense Accuracy: \", </w:t>
      </w:r>
      <w:proofErr w:type="spellStart"/>
      <w:r w:rsidRPr="00664457">
        <w:rPr>
          <w:szCs w:val="18"/>
        </w:rPr>
        <w:t>acc</w:t>
      </w:r>
      <w:proofErr w:type="spellEnd"/>
      <w:r w:rsidRPr="00664457">
        <w:rPr>
          <w:szCs w:val="18"/>
        </w:rPr>
        <w:t>)"</w:t>
      </w:r>
    </w:p>
    <w:p w14:paraId="0D537E4B" w14:textId="77777777" w:rsidR="00B40BB8" w:rsidRPr="00664457" w:rsidRDefault="00B40BB8" w:rsidP="00B40BB8">
      <w:pPr>
        <w:pStyle w:val="Code"/>
        <w:rPr>
          <w:szCs w:val="18"/>
        </w:rPr>
      </w:pPr>
      <w:r w:rsidRPr="00664457">
        <w:rPr>
          <w:szCs w:val="18"/>
        </w:rPr>
        <w:t xml:space="preserve">   ]</w:t>
      </w:r>
    </w:p>
    <w:p w14:paraId="5720BB97" w14:textId="77777777" w:rsidR="00B40BB8" w:rsidRPr="00664457" w:rsidRDefault="00B40BB8" w:rsidP="00B40BB8">
      <w:pPr>
        <w:pStyle w:val="Code"/>
        <w:rPr>
          <w:szCs w:val="18"/>
        </w:rPr>
      </w:pPr>
      <w:r w:rsidRPr="00664457">
        <w:rPr>
          <w:szCs w:val="18"/>
        </w:rPr>
        <w:t xml:space="preserve">  },</w:t>
      </w:r>
    </w:p>
    <w:p w14:paraId="1DC9807A" w14:textId="77777777" w:rsidR="00B40BB8" w:rsidRPr="00664457" w:rsidRDefault="00B40BB8" w:rsidP="00B40BB8">
      <w:pPr>
        <w:pStyle w:val="Code"/>
        <w:rPr>
          <w:szCs w:val="18"/>
        </w:rPr>
      </w:pPr>
      <w:r w:rsidRPr="00664457">
        <w:rPr>
          <w:szCs w:val="18"/>
        </w:rPr>
        <w:t xml:space="preserve">  {</w:t>
      </w:r>
    </w:p>
    <w:p w14:paraId="56527C05" w14:textId="77777777" w:rsidR="00B40BB8" w:rsidRPr="00664457" w:rsidRDefault="00B40BB8" w:rsidP="00B40BB8">
      <w:pPr>
        <w:pStyle w:val="Code"/>
        <w:rPr>
          <w:szCs w:val="18"/>
        </w:rPr>
      </w:pPr>
      <w:r w:rsidRPr="00664457">
        <w:rPr>
          <w:szCs w:val="18"/>
        </w:rPr>
        <w:t xml:space="preserve">   "</w:t>
      </w:r>
      <w:proofErr w:type="spellStart"/>
      <w:r w:rsidRPr="00664457">
        <w:rPr>
          <w:szCs w:val="18"/>
        </w:rPr>
        <w:t>cell_type</w:t>
      </w:r>
      <w:proofErr w:type="spellEnd"/>
      <w:r w:rsidRPr="00664457">
        <w:rPr>
          <w:szCs w:val="18"/>
        </w:rPr>
        <w:t>": "code",</w:t>
      </w:r>
    </w:p>
    <w:p w14:paraId="356CB265" w14:textId="77777777" w:rsidR="00B40BB8" w:rsidRPr="00664457" w:rsidRDefault="00B40BB8" w:rsidP="00B40BB8">
      <w:pPr>
        <w:pStyle w:val="Code"/>
        <w:rPr>
          <w:szCs w:val="18"/>
        </w:rPr>
      </w:pPr>
      <w:r w:rsidRPr="00664457">
        <w:rPr>
          <w:szCs w:val="18"/>
        </w:rPr>
        <w:t xml:space="preserve">   "</w:t>
      </w:r>
      <w:proofErr w:type="spellStart"/>
      <w:r w:rsidRPr="00664457">
        <w:rPr>
          <w:szCs w:val="18"/>
        </w:rPr>
        <w:t>execution_count</w:t>
      </w:r>
      <w:proofErr w:type="spellEnd"/>
      <w:r w:rsidRPr="00664457">
        <w:rPr>
          <w:szCs w:val="18"/>
        </w:rPr>
        <w:t>": null,</w:t>
      </w:r>
    </w:p>
    <w:p w14:paraId="260499B8" w14:textId="77777777" w:rsidR="00B40BB8" w:rsidRPr="00664457" w:rsidRDefault="00B40BB8" w:rsidP="00B40BB8">
      <w:pPr>
        <w:pStyle w:val="Code"/>
        <w:rPr>
          <w:szCs w:val="18"/>
        </w:rPr>
      </w:pPr>
      <w:r w:rsidRPr="00664457">
        <w:rPr>
          <w:szCs w:val="18"/>
        </w:rPr>
        <w:t xml:space="preserve">   "metadata": {},</w:t>
      </w:r>
    </w:p>
    <w:p w14:paraId="1989F732" w14:textId="77777777" w:rsidR="00B40BB8" w:rsidRPr="00664457" w:rsidRDefault="00B40BB8" w:rsidP="00B40BB8">
      <w:pPr>
        <w:pStyle w:val="Code"/>
        <w:rPr>
          <w:szCs w:val="18"/>
        </w:rPr>
      </w:pPr>
      <w:r w:rsidRPr="00664457">
        <w:rPr>
          <w:szCs w:val="18"/>
        </w:rPr>
        <w:t xml:space="preserve">   "outputs": [],</w:t>
      </w:r>
    </w:p>
    <w:p w14:paraId="5CDCFA5A" w14:textId="77777777" w:rsidR="00B40BB8" w:rsidRPr="00664457" w:rsidRDefault="00B40BB8" w:rsidP="00B40BB8">
      <w:pPr>
        <w:pStyle w:val="Code"/>
        <w:rPr>
          <w:szCs w:val="18"/>
        </w:rPr>
      </w:pPr>
      <w:r w:rsidRPr="00664457">
        <w:rPr>
          <w:szCs w:val="18"/>
        </w:rPr>
        <w:t xml:space="preserve">   "source": []</w:t>
      </w:r>
    </w:p>
    <w:p w14:paraId="247D2996" w14:textId="77777777" w:rsidR="00B40BB8" w:rsidRPr="00664457" w:rsidRDefault="00B40BB8" w:rsidP="00B40BB8">
      <w:pPr>
        <w:pStyle w:val="Code"/>
        <w:rPr>
          <w:szCs w:val="18"/>
        </w:rPr>
      </w:pPr>
      <w:r w:rsidRPr="00664457">
        <w:rPr>
          <w:szCs w:val="18"/>
        </w:rPr>
        <w:t xml:space="preserve">  }</w:t>
      </w:r>
    </w:p>
    <w:p w14:paraId="70B11FA1" w14:textId="77777777" w:rsidR="00B40BB8" w:rsidRPr="00664457" w:rsidRDefault="00B40BB8" w:rsidP="00B40BB8">
      <w:pPr>
        <w:pStyle w:val="Code"/>
        <w:rPr>
          <w:szCs w:val="18"/>
        </w:rPr>
      </w:pPr>
      <w:r w:rsidRPr="00664457">
        <w:rPr>
          <w:szCs w:val="18"/>
        </w:rPr>
        <w:t xml:space="preserve"> ],</w:t>
      </w:r>
    </w:p>
    <w:p w14:paraId="56174FE9" w14:textId="77777777" w:rsidR="00B40BB8" w:rsidRPr="00664457" w:rsidRDefault="00B40BB8" w:rsidP="00B40BB8">
      <w:pPr>
        <w:pStyle w:val="Code"/>
        <w:rPr>
          <w:szCs w:val="18"/>
        </w:rPr>
      </w:pPr>
      <w:r w:rsidRPr="00664457">
        <w:rPr>
          <w:szCs w:val="18"/>
        </w:rPr>
        <w:lastRenderedPageBreak/>
        <w:t xml:space="preserve"> "metadata": {</w:t>
      </w:r>
    </w:p>
    <w:p w14:paraId="57617130" w14:textId="77777777" w:rsidR="00B40BB8" w:rsidRPr="00664457" w:rsidRDefault="00B40BB8" w:rsidP="00B40BB8">
      <w:pPr>
        <w:pStyle w:val="Code"/>
        <w:rPr>
          <w:szCs w:val="18"/>
        </w:rPr>
      </w:pPr>
      <w:r w:rsidRPr="00664457">
        <w:rPr>
          <w:szCs w:val="18"/>
        </w:rPr>
        <w:t xml:space="preserve">  "</w:t>
      </w:r>
      <w:proofErr w:type="spellStart"/>
      <w:r w:rsidRPr="00664457">
        <w:rPr>
          <w:szCs w:val="18"/>
        </w:rPr>
        <w:t>kernelspec</w:t>
      </w:r>
      <w:proofErr w:type="spellEnd"/>
      <w:r w:rsidRPr="00664457">
        <w:rPr>
          <w:szCs w:val="18"/>
        </w:rPr>
        <w:t>": {</w:t>
      </w:r>
    </w:p>
    <w:p w14:paraId="50402C95" w14:textId="77777777" w:rsidR="00B40BB8" w:rsidRPr="00664457" w:rsidRDefault="00B40BB8" w:rsidP="00B40BB8">
      <w:pPr>
        <w:pStyle w:val="Code"/>
        <w:rPr>
          <w:szCs w:val="18"/>
        </w:rPr>
      </w:pPr>
      <w:r w:rsidRPr="00664457">
        <w:rPr>
          <w:szCs w:val="18"/>
        </w:rPr>
        <w:t xml:space="preserve">   "</w:t>
      </w:r>
      <w:proofErr w:type="spellStart"/>
      <w:r w:rsidRPr="00664457">
        <w:rPr>
          <w:szCs w:val="18"/>
        </w:rPr>
        <w:t>display_name</w:t>
      </w:r>
      <w:proofErr w:type="spellEnd"/>
      <w:r w:rsidRPr="00664457">
        <w:rPr>
          <w:szCs w:val="18"/>
        </w:rPr>
        <w:t>": "Python 3",</w:t>
      </w:r>
    </w:p>
    <w:p w14:paraId="48FB2A6B" w14:textId="77777777" w:rsidR="00B40BB8" w:rsidRPr="00664457" w:rsidRDefault="00B40BB8" w:rsidP="00B40BB8">
      <w:pPr>
        <w:pStyle w:val="Code"/>
        <w:rPr>
          <w:szCs w:val="18"/>
        </w:rPr>
      </w:pPr>
      <w:r w:rsidRPr="00664457">
        <w:rPr>
          <w:szCs w:val="18"/>
        </w:rPr>
        <w:t xml:space="preserve">   "language": "python",</w:t>
      </w:r>
    </w:p>
    <w:p w14:paraId="66971FFD" w14:textId="77777777" w:rsidR="00B40BB8" w:rsidRPr="00664457" w:rsidRDefault="00B40BB8" w:rsidP="00B40BB8">
      <w:pPr>
        <w:pStyle w:val="Code"/>
        <w:rPr>
          <w:szCs w:val="18"/>
        </w:rPr>
      </w:pPr>
      <w:r w:rsidRPr="00664457">
        <w:rPr>
          <w:szCs w:val="18"/>
        </w:rPr>
        <w:t xml:space="preserve">   "name": "python3"</w:t>
      </w:r>
    </w:p>
    <w:p w14:paraId="4EB313F0" w14:textId="77777777" w:rsidR="00B40BB8" w:rsidRPr="00664457" w:rsidRDefault="00B40BB8" w:rsidP="00B40BB8">
      <w:pPr>
        <w:pStyle w:val="Code"/>
        <w:rPr>
          <w:szCs w:val="18"/>
        </w:rPr>
      </w:pPr>
      <w:r w:rsidRPr="00664457">
        <w:rPr>
          <w:szCs w:val="18"/>
        </w:rPr>
        <w:t xml:space="preserve">  },</w:t>
      </w:r>
    </w:p>
    <w:p w14:paraId="4710AEA9" w14:textId="77777777" w:rsidR="00B40BB8" w:rsidRPr="00664457" w:rsidRDefault="00B40BB8" w:rsidP="00B40BB8">
      <w:pPr>
        <w:pStyle w:val="Code"/>
        <w:rPr>
          <w:szCs w:val="18"/>
        </w:rPr>
      </w:pPr>
      <w:r w:rsidRPr="00664457">
        <w:rPr>
          <w:szCs w:val="18"/>
        </w:rPr>
        <w:t xml:space="preserve">  "</w:t>
      </w:r>
      <w:proofErr w:type="spellStart"/>
      <w:r w:rsidRPr="00664457">
        <w:rPr>
          <w:szCs w:val="18"/>
        </w:rPr>
        <w:t>language_info</w:t>
      </w:r>
      <w:proofErr w:type="spellEnd"/>
      <w:r w:rsidRPr="00664457">
        <w:rPr>
          <w:szCs w:val="18"/>
        </w:rPr>
        <w:t>": {</w:t>
      </w:r>
    </w:p>
    <w:p w14:paraId="66096661" w14:textId="77777777" w:rsidR="00B40BB8" w:rsidRPr="00664457" w:rsidRDefault="00B40BB8" w:rsidP="00B40BB8">
      <w:pPr>
        <w:pStyle w:val="Code"/>
        <w:rPr>
          <w:szCs w:val="18"/>
        </w:rPr>
      </w:pPr>
      <w:r w:rsidRPr="00664457">
        <w:rPr>
          <w:szCs w:val="18"/>
        </w:rPr>
        <w:t xml:space="preserve">   "</w:t>
      </w:r>
      <w:proofErr w:type="spellStart"/>
      <w:r w:rsidRPr="00664457">
        <w:rPr>
          <w:szCs w:val="18"/>
        </w:rPr>
        <w:t>codemirror_mode</w:t>
      </w:r>
      <w:proofErr w:type="spellEnd"/>
      <w:r w:rsidRPr="00664457">
        <w:rPr>
          <w:szCs w:val="18"/>
        </w:rPr>
        <w:t>": {</w:t>
      </w:r>
    </w:p>
    <w:p w14:paraId="11A9810A" w14:textId="77777777" w:rsidR="00B40BB8" w:rsidRPr="00664457" w:rsidRDefault="00B40BB8" w:rsidP="00B40BB8">
      <w:pPr>
        <w:pStyle w:val="Code"/>
        <w:rPr>
          <w:szCs w:val="18"/>
        </w:rPr>
      </w:pPr>
      <w:r w:rsidRPr="00664457">
        <w:rPr>
          <w:szCs w:val="18"/>
        </w:rPr>
        <w:t xml:space="preserve">    "name": "</w:t>
      </w:r>
      <w:proofErr w:type="spellStart"/>
      <w:r w:rsidRPr="00664457">
        <w:rPr>
          <w:szCs w:val="18"/>
        </w:rPr>
        <w:t>ipython</w:t>
      </w:r>
      <w:proofErr w:type="spellEnd"/>
      <w:r w:rsidRPr="00664457">
        <w:rPr>
          <w:szCs w:val="18"/>
        </w:rPr>
        <w:t>",</w:t>
      </w:r>
    </w:p>
    <w:p w14:paraId="2EC82264" w14:textId="77777777" w:rsidR="00B40BB8" w:rsidRPr="00664457" w:rsidRDefault="00B40BB8" w:rsidP="00B40BB8">
      <w:pPr>
        <w:pStyle w:val="Code"/>
        <w:rPr>
          <w:szCs w:val="18"/>
        </w:rPr>
      </w:pPr>
      <w:r w:rsidRPr="00664457">
        <w:rPr>
          <w:szCs w:val="18"/>
        </w:rPr>
        <w:t xml:space="preserve">    "version": 3</w:t>
      </w:r>
    </w:p>
    <w:p w14:paraId="4EDC344A" w14:textId="77777777" w:rsidR="00B40BB8" w:rsidRPr="00664457" w:rsidRDefault="00B40BB8" w:rsidP="00B40BB8">
      <w:pPr>
        <w:pStyle w:val="Code"/>
        <w:rPr>
          <w:szCs w:val="18"/>
        </w:rPr>
      </w:pPr>
      <w:r w:rsidRPr="00664457">
        <w:rPr>
          <w:szCs w:val="18"/>
        </w:rPr>
        <w:t xml:space="preserve">   },</w:t>
      </w:r>
    </w:p>
    <w:p w14:paraId="70CECC2D" w14:textId="77777777" w:rsidR="00B40BB8" w:rsidRPr="00664457" w:rsidRDefault="00B40BB8" w:rsidP="00B40BB8">
      <w:pPr>
        <w:pStyle w:val="Code"/>
        <w:rPr>
          <w:szCs w:val="18"/>
        </w:rPr>
      </w:pPr>
      <w:r w:rsidRPr="00664457">
        <w:rPr>
          <w:szCs w:val="18"/>
        </w:rPr>
        <w:t xml:space="preserve">   "</w:t>
      </w:r>
      <w:proofErr w:type="spellStart"/>
      <w:r w:rsidRPr="00664457">
        <w:rPr>
          <w:szCs w:val="18"/>
        </w:rPr>
        <w:t>file_extension</w:t>
      </w:r>
      <w:proofErr w:type="spellEnd"/>
      <w:r w:rsidRPr="00664457">
        <w:rPr>
          <w:szCs w:val="18"/>
        </w:rPr>
        <w:t>": ".</w:t>
      </w:r>
      <w:proofErr w:type="spellStart"/>
      <w:r w:rsidRPr="00664457">
        <w:rPr>
          <w:szCs w:val="18"/>
        </w:rPr>
        <w:t>py</w:t>
      </w:r>
      <w:proofErr w:type="spellEnd"/>
      <w:r w:rsidRPr="00664457">
        <w:rPr>
          <w:szCs w:val="18"/>
        </w:rPr>
        <w:t>",</w:t>
      </w:r>
    </w:p>
    <w:p w14:paraId="487BDD9F" w14:textId="77777777" w:rsidR="00B40BB8" w:rsidRPr="00664457" w:rsidRDefault="00B40BB8" w:rsidP="00B40BB8">
      <w:pPr>
        <w:pStyle w:val="Code"/>
        <w:rPr>
          <w:szCs w:val="18"/>
        </w:rPr>
      </w:pPr>
      <w:r w:rsidRPr="00664457">
        <w:rPr>
          <w:szCs w:val="18"/>
        </w:rPr>
        <w:t xml:space="preserve">   "</w:t>
      </w:r>
      <w:proofErr w:type="spellStart"/>
      <w:r w:rsidRPr="00664457">
        <w:rPr>
          <w:szCs w:val="18"/>
        </w:rPr>
        <w:t>mimetype</w:t>
      </w:r>
      <w:proofErr w:type="spellEnd"/>
      <w:r w:rsidRPr="00664457">
        <w:rPr>
          <w:szCs w:val="18"/>
        </w:rPr>
        <w:t>": "text/x-python",</w:t>
      </w:r>
    </w:p>
    <w:p w14:paraId="52F1FF97" w14:textId="77777777" w:rsidR="00B40BB8" w:rsidRPr="00664457" w:rsidRDefault="00B40BB8" w:rsidP="00B40BB8">
      <w:pPr>
        <w:pStyle w:val="Code"/>
        <w:rPr>
          <w:szCs w:val="18"/>
        </w:rPr>
      </w:pPr>
      <w:r w:rsidRPr="00664457">
        <w:rPr>
          <w:szCs w:val="18"/>
        </w:rPr>
        <w:t xml:space="preserve">   "name": "python",</w:t>
      </w:r>
    </w:p>
    <w:p w14:paraId="28E7341A" w14:textId="77777777" w:rsidR="00B40BB8" w:rsidRPr="00664457" w:rsidRDefault="00B40BB8" w:rsidP="00B40BB8">
      <w:pPr>
        <w:pStyle w:val="Code"/>
        <w:rPr>
          <w:szCs w:val="18"/>
        </w:rPr>
      </w:pPr>
      <w:r w:rsidRPr="00664457">
        <w:rPr>
          <w:szCs w:val="18"/>
        </w:rPr>
        <w:t xml:space="preserve">   "</w:t>
      </w:r>
      <w:proofErr w:type="spellStart"/>
      <w:r w:rsidRPr="00664457">
        <w:rPr>
          <w:szCs w:val="18"/>
        </w:rPr>
        <w:t>nbconvert_exporter</w:t>
      </w:r>
      <w:proofErr w:type="spellEnd"/>
      <w:r w:rsidRPr="00664457">
        <w:rPr>
          <w:szCs w:val="18"/>
        </w:rPr>
        <w:t>": "python",</w:t>
      </w:r>
    </w:p>
    <w:p w14:paraId="48C680AB" w14:textId="77777777" w:rsidR="00B40BB8" w:rsidRPr="00664457" w:rsidRDefault="00B40BB8" w:rsidP="00B40BB8">
      <w:pPr>
        <w:pStyle w:val="Code"/>
        <w:rPr>
          <w:szCs w:val="18"/>
        </w:rPr>
      </w:pPr>
      <w:r w:rsidRPr="00664457">
        <w:rPr>
          <w:szCs w:val="18"/>
        </w:rPr>
        <w:t xml:space="preserve">   "</w:t>
      </w:r>
      <w:proofErr w:type="spellStart"/>
      <w:r w:rsidRPr="00664457">
        <w:rPr>
          <w:szCs w:val="18"/>
        </w:rPr>
        <w:t>pygments_lexer</w:t>
      </w:r>
      <w:proofErr w:type="spellEnd"/>
      <w:r w:rsidRPr="00664457">
        <w:rPr>
          <w:szCs w:val="18"/>
        </w:rPr>
        <w:t>": "ipython3",</w:t>
      </w:r>
    </w:p>
    <w:p w14:paraId="0242F4F2" w14:textId="77777777" w:rsidR="00B40BB8" w:rsidRPr="00664457" w:rsidRDefault="00B40BB8" w:rsidP="00B40BB8">
      <w:pPr>
        <w:pStyle w:val="Code"/>
        <w:rPr>
          <w:szCs w:val="18"/>
        </w:rPr>
      </w:pPr>
      <w:r w:rsidRPr="00664457">
        <w:rPr>
          <w:szCs w:val="18"/>
        </w:rPr>
        <w:t xml:space="preserve">   "version": "3.7.2"</w:t>
      </w:r>
    </w:p>
    <w:p w14:paraId="5DBB8CB4" w14:textId="77777777" w:rsidR="00B40BB8" w:rsidRPr="00664457" w:rsidRDefault="00B40BB8" w:rsidP="00B40BB8">
      <w:pPr>
        <w:pStyle w:val="Code"/>
        <w:rPr>
          <w:szCs w:val="18"/>
        </w:rPr>
      </w:pPr>
      <w:r w:rsidRPr="00664457">
        <w:rPr>
          <w:szCs w:val="18"/>
        </w:rPr>
        <w:t xml:space="preserve">  }</w:t>
      </w:r>
    </w:p>
    <w:p w14:paraId="7F11B659" w14:textId="77777777" w:rsidR="00B40BB8" w:rsidRPr="00664457" w:rsidRDefault="00B40BB8" w:rsidP="00B40BB8">
      <w:pPr>
        <w:pStyle w:val="Code"/>
        <w:rPr>
          <w:szCs w:val="18"/>
        </w:rPr>
      </w:pPr>
      <w:r w:rsidRPr="00664457">
        <w:rPr>
          <w:szCs w:val="18"/>
        </w:rPr>
        <w:t xml:space="preserve"> },</w:t>
      </w:r>
    </w:p>
    <w:p w14:paraId="658D66D2" w14:textId="77777777" w:rsidR="00B40BB8" w:rsidRPr="00664457" w:rsidRDefault="00B40BB8" w:rsidP="00B40BB8">
      <w:pPr>
        <w:pStyle w:val="Code"/>
        <w:rPr>
          <w:szCs w:val="18"/>
        </w:rPr>
      </w:pPr>
      <w:r w:rsidRPr="00664457">
        <w:rPr>
          <w:szCs w:val="18"/>
        </w:rPr>
        <w:t xml:space="preserve"> "</w:t>
      </w:r>
      <w:proofErr w:type="spellStart"/>
      <w:r w:rsidRPr="00664457">
        <w:rPr>
          <w:szCs w:val="18"/>
        </w:rPr>
        <w:t>nbformat</w:t>
      </w:r>
      <w:proofErr w:type="spellEnd"/>
      <w:r w:rsidRPr="00664457">
        <w:rPr>
          <w:szCs w:val="18"/>
        </w:rPr>
        <w:t>": 4,</w:t>
      </w:r>
    </w:p>
    <w:p w14:paraId="7CAE751B" w14:textId="77777777" w:rsidR="00B40BB8" w:rsidRPr="00664457" w:rsidRDefault="00B40BB8" w:rsidP="00B40BB8">
      <w:pPr>
        <w:pStyle w:val="Code"/>
        <w:rPr>
          <w:szCs w:val="18"/>
        </w:rPr>
      </w:pPr>
      <w:r w:rsidRPr="00664457">
        <w:rPr>
          <w:szCs w:val="18"/>
        </w:rPr>
        <w:t xml:space="preserve"> "</w:t>
      </w:r>
      <w:proofErr w:type="spellStart"/>
      <w:r w:rsidRPr="00664457">
        <w:rPr>
          <w:szCs w:val="18"/>
        </w:rPr>
        <w:t>nbformat_minor</w:t>
      </w:r>
      <w:proofErr w:type="spellEnd"/>
      <w:r w:rsidRPr="00664457">
        <w:rPr>
          <w:szCs w:val="18"/>
        </w:rPr>
        <w:t>": 2</w:t>
      </w:r>
    </w:p>
    <w:p w14:paraId="4BCF7F73" w14:textId="77777777" w:rsidR="00B40BB8" w:rsidRPr="00664457" w:rsidRDefault="00B40BB8" w:rsidP="00B40BB8">
      <w:pPr>
        <w:pStyle w:val="Code"/>
        <w:rPr>
          <w:szCs w:val="18"/>
        </w:rPr>
      </w:pPr>
      <w:r w:rsidRPr="00664457">
        <w:rPr>
          <w:szCs w:val="18"/>
        </w:rPr>
        <w:t>}</w:t>
      </w:r>
    </w:p>
    <w:p w14:paraId="4DB3DD41" w14:textId="77777777" w:rsidR="00B40BB8" w:rsidRPr="0025714B" w:rsidRDefault="00B40BB8" w:rsidP="00B40BB8">
      <w:pPr>
        <w:pStyle w:val="Code"/>
      </w:pPr>
    </w:p>
    <w:sectPr w:rsidR="00B40BB8" w:rsidRPr="0025714B"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4D539" w14:textId="77777777" w:rsidR="00A9394C" w:rsidRDefault="00A9394C">
      <w:r>
        <w:separator/>
      </w:r>
    </w:p>
  </w:endnote>
  <w:endnote w:type="continuationSeparator" w:id="0">
    <w:p w14:paraId="0E961A2C" w14:textId="77777777" w:rsidR="00A9394C" w:rsidRDefault="00A9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FE8AF" w14:textId="77777777" w:rsidR="00A9394C" w:rsidRDefault="00A9394C">
      <w:r>
        <w:separator/>
      </w:r>
    </w:p>
  </w:footnote>
  <w:footnote w:type="continuationSeparator" w:id="0">
    <w:p w14:paraId="117142AA" w14:textId="77777777" w:rsidR="00A9394C" w:rsidRDefault="00A93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4E8D" w14:textId="77777777" w:rsidR="00524941" w:rsidRDefault="00524941"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462636"/>
      <w:docPartObj>
        <w:docPartGallery w:val="Page Numbers (Top of Page)"/>
        <w:docPartUnique/>
      </w:docPartObj>
    </w:sdtPr>
    <w:sdtEndPr>
      <w:rPr>
        <w:noProof/>
      </w:rPr>
    </w:sdtEndPr>
    <w:sdtContent>
      <w:p w14:paraId="72D1364D" w14:textId="796ABCD2" w:rsidR="00524941" w:rsidRDefault="00524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4B6719" w14:textId="52AA8586" w:rsidR="00524941" w:rsidRDefault="00524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59E2" w14:textId="42786DB5" w:rsidR="00524941" w:rsidRDefault="00524941" w:rsidP="004C3191">
    <w:pPr>
      <w:pStyle w:val="Header"/>
    </w:pPr>
    <w:r>
      <w:rPr>
        <w:noProof/>
      </w:rPr>
      <w:fldChar w:fldCharType="begin"/>
    </w:r>
    <w:r>
      <w:rPr>
        <w:noProof/>
      </w:rPr>
      <w:instrText xml:space="preserve"> STYLEREF  Subtitle  \* MERGEFORMAT </w:instrText>
    </w:r>
    <w:r w:rsidR="008F7A73">
      <w:rPr>
        <w:noProof/>
      </w:rPr>
      <w:fldChar w:fldCharType="separate"/>
    </w:r>
    <w:r w:rsidR="008F7A73">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9018B" w14:textId="541E5D75" w:rsidR="00524941" w:rsidRDefault="00524941" w:rsidP="004C3191">
    <w:pPr>
      <w:pStyle w:val="Header"/>
    </w:pPr>
    <w:r>
      <w:rPr>
        <w:noProof/>
      </w:rPr>
      <w:fldChar w:fldCharType="begin"/>
    </w:r>
    <w:r>
      <w:rPr>
        <w:noProof/>
      </w:rPr>
      <w:instrText xml:space="preserve"> STYLEREF  Subtitle  \* MERGEFORMAT </w:instrText>
    </w:r>
    <w:r>
      <w:rPr>
        <w:noProof/>
      </w:rPr>
      <w:fldChar w:fldCharType="separate"/>
    </w:r>
    <w:r w:rsidR="008F7A73">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D717" w14:textId="53ED0116" w:rsidR="00524941" w:rsidRDefault="00524941" w:rsidP="004C3191">
    <w:pPr>
      <w:pStyle w:val="Header"/>
    </w:pPr>
    <w:r>
      <w:rPr>
        <w:noProof/>
      </w:rPr>
      <w:fldChar w:fldCharType="begin"/>
    </w:r>
    <w:r>
      <w:rPr>
        <w:noProof/>
      </w:rPr>
      <w:instrText xml:space="preserve"> STYLEREF  Subtitle  \* MERGEFORMAT </w:instrText>
    </w:r>
    <w:r>
      <w:rPr>
        <w:noProof/>
      </w:rPr>
      <w:fldChar w:fldCharType="separate"/>
    </w:r>
    <w:r w:rsidR="008F7A73">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66D34" w14:textId="77777777" w:rsidR="00524941" w:rsidRDefault="00524941"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188356B" w14:textId="2B10BF32" w:rsidR="00524941" w:rsidRDefault="00087748">
    <w:pPr>
      <w:pStyle w:val="Header"/>
    </w:pPr>
    <w:fldSimple w:instr=" STYLEREF  &quot;Heading 1&quot;  \* MERGEFORMAT ">
      <w:r w:rsidR="008F7A73">
        <w:rPr>
          <w:noProof/>
        </w:rPr>
        <w:t>Chapter 1: Introduction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D29D7" w14:textId="77777777" w:rsidR="00524941" w:rsidRDefault="00524941"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1ACD37" w14:textId="11E61219" w:rsidR="00524941" w:rsidRDefault="00524941" w:rsidP="00AC2975">
    <w:pPr>
      <w:pStyle w:val="Header"/>
      <w:ind w:right="360"/>
    </w:pPr>
    <w:proofErr w:type="spellStart"/>
    <w:r>
      <w:t>Memotion</w:t>
    </w:r>
    <w:proofErr w:type="spellEnd"/>
    <w:r>
      <w:t xml:space="preserve"> Analysis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AB5C8" w14:textId="77777777" w:rsidR="00524941" w:rsidRDefault="00A9394C" w:rsidP="00BC1EE0">
    <w:pPr>
      <w:pStyle w:val="Header"/>
    </w:pPr>
    <w:sdt>
      <w:sdtPr>
        <w:alias w:val="Title"/>
        <w:tag w:val=""/>
        <w:id w:val="1410654072"/>
        <w:placeholder>
          <w:docPart w:val="A75599F8960E415085C62B26D5FDCCFB"/>
        </w:placeholder>
        <w:dataBinding w:prefixMappings="xmlns:ns0='http://purl.org/dc/elements/1.1/' xmlns:ns1='http://schemas.openxmlformats.org/package/2006/metadata/core-properties' " w:xpath="/ns1:coreProperties[1]/ns0:title[1]" w:storeItemID="{6C3C8BC8-F283-45AE-878A-BAB7291924A1}"/>
        <w:text/>
      </w:sdtPr>
      <w:sdtEndPr/>
      <w:sdtContent>
        <w:r w:rsidR="00524941" w:rsidRPr="00BC1EE0">
          <w:t>Your Project Title Here</w:t>
        </w:r>
      </w:sdtContent>
    </w:sdt>
    <w:r w:rsidR="00524941">
      <w:ptab w:relativeTo="margin" w:alignment="center" w:leader="none"/>
    </w:r>
    <w:r w:rsidR="00524941">
      <w:ptab w:relativeTo="margin" w:alignment="right" w:leader="none"/>
    </w:r>
    <w:r w:rsidR="00524941">
      <w:fldChar w:fldCharType="begin"/>
    </w:r>
    <w:r w:rsidR="00524941">
      <w:instrText xml:space="preserve"> PAGE  \* Arabic  \* MERGEFORMAT </w:instrText>
    </w:r>
    <w:r w:rsidR="00524941">
      <w:fldChar w:fldCharType="separate"/>
    </w:r>
    <w:r w:rsidR="00524941">
      <w:rPr>
        <w:noProof/>
      </w:rPr>
      <w:t>1</w:t>
    </w:r>
    <w:r w:rsidR="00524941">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AFBD" w14:textId="77777777" w:rsidR="00524941" w:rsidRDefault="00524941"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8A8B828" w14:textId="10555475" w:rsidR="00524941" w:rsidRDefault="00524941" w:rsidP="00AC2975">
    <w:pPr>
      <w:pStyle w:val="Header"/>
      <w:ind w:right="360"/>
    </w:pPr>
    <w:proofErr w:type="spellStart"/>
    <w:r>
      <w:t>Memotion</w:t>
    </w:r>
    <w:proofErr w:type="spellEnd"/>
    <w: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F92957"/>
    <w:multiLevelType w:val="hybridMultilevel"/>
    <w:tmpl w:val="5DCCD366"/>
    <w:lvl w:ilvl="0" w:tplc="87DEF1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B8650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7DDE362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3E5220A6"/>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435D48"/>
    <w:multiLevelType w:val="multilevel"/>
    <w:tmpl w:val="FADA078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2"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1"/>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2"/>
  </w:num>
  <w:num w:numId="19">
    <w:abstractNumId w:val="24"/>
  </w:num>
  <w:num w:numId="20">
    <w:abstractNumId w:val="22"/>
  </w:num>
  <w:num w:numId="21">
    <w:abstractNumId w:val="19"/>
  </w:num>
  <w:num w:numId="22">
    <w:abstractNumId w:val="17"/>
  </w:num>
  <w:num w:numId="23">
    <w:abstractNumId w:val="17"/>
  </w:num>
  <w:num w:numId="24">
    <w:abstractNumId w:val="8"/>
  </w:num>
  <w:num w:numId="25">
    <w:abstractNumId w:val="13"/>
  </w:num>
  <w:num w:numId="26">
    <w:abstractNumId w:val="18"/>
  </w:num>
  <w:num w:numId="27">
    <w:abstractNumId w:val="17"/>
    <w:lvlOverride w:ilvl="0">
      <w:startOverride w:val="2"/>
    </w:lvlOverride>
    <w:lvlOverride w:ilvl="1">
      <w:startOverride w:val="1"/>
    </w:lvlOverride>
  </w:num>
  <w:num w:numId="28">
    <w:abstractNumId w:val="17"/>
  </w:num>
  <w:num w:numId="29">
    <w:abstractNumId w:val="10"/>
  </w:num>
  <w:num w:numId="30">
    <w:abstractNumId w:val="20"/>
  </w:num>
  <w:num w:numId="31">
    <w:abstractNumId w:val="20"/>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B7"/>
    <w:rsid w:val="00001AF9"/>
    <w:rsid w:val="00002FAE"/>
    <w:rsid w:val="00003D43"/>
    <w:rsid w:val="000058AC"/>
    <w:rsid w:val="00011B9F"/>
    <w:rsid w:val="000134D0"/>
    <w:rsid w:val="00017FB1"/>
    <w:rsid w:val="000209F1"/>
    <w:rsid w:val="0002475E"/>
    <w:rsid w:val="00032D46"/>
    <w:rsid w:val="000356D1"/>
    <w:rsid w:val="00036100"/>
    <w:rsid w:val="000361F5"/>
    <w:rsid w:val="00036A02"/>
    <w:rsid w:val="00041ECD"/>
    <w:rsid w:val="000426C0"/>
    <w:rsid w:val="00043098"/>
    <w:rsid w:val="00050142"/>
    <w:rsid w:val="0005056E"/>
    <w:rsid w:val="00054374"/>
    <w:rsid w:val="000626D6"/>
    <w:rsid w:val="00065284"/>
    <w:rsid w:val="00067394"/>
    <w:rsid w:val="000741AE"/>
    <w:rsid w:val="00075ACA"/>
    <w:rsid w:val="00076E3C"/>
    <w:rsid w:val="0008037A"/>
    <w:rsid w:val="00080B6F"/>
    <w:rsid w:val="000872CB"/>
    <w:rsid w:val="00087748"/>
    <w:rsid w:val="000941DA"/>
    <w:rsid w:val="000A1AAA"/>
    <w:rsid w:val="000A7E0B"/>
    <w:rsid w:val="000B20E8"/>
    <w:rsid w:val="000B3BE4"/>
    <w:rsid w:val="000B50D4"/>
    <w:rsid w:val="000C137E"/>
    <w:rsid w:val="000C1DCD"/>
    <w:rsid w:val="000C4389"/>
    <w:rsid w:val="000C6380"/>
    <w:rsid w:val="000C6985"/>
    <w:rsid w:val="000D519E"/>
    <w:rsid w:val="000E1C0E"/>
    <w:rsid w:val="000E59B9"/>
    <w:rsid w:val="000E61E1"/>
    <w:rsid w:val="000F3F3C"/>
    <w:rsid w:val="000F5E9C"/>
    <w:rsid w:val="000F6CD4"/>
    <w:rsid w:val="000F7C5F"/>
    <w:rsid w:val="0010545E"/>
    <w:rsid w:val="00111A01"/>
    <w:rsid w:val="00111E3C"/>
    <w:rsid w:val="0011269D"/>
    <w:rsid w:val="00113203"/>
    <w:rsid w:val="00114A04"/>
    <w:rsid w:val="00116197"/>
    <w:rsid w:val="0011621D"/>
    <w:rsid w:val="00116B39"/>
    <w:rsid w:val="001202BF"/>
    <w:rsid w:val="001224B7"/>
    <w:rsid w:val="0012499D"/>
    <w:rsid w:val="00124EE7"/>
    <w:rsid w:val="00131A45"/>
    <w:rsid w:val="0014017B"/>
    <w:rsid w:val="00142335"/>
    <w:rsid w:val="00153EBF"/>
    <w:rsid w:val="001639BC"/>
    <w:rsid w:val="0017168C"/>
    <w:rsid w:val="001720B8"/>
    <w:rsid w:val="00176FB0"/>
    <w:rsid w:val="00187298"/>
    <w:rsid w:val="00191B25"/>
    <w:rsid w:val="0019310B"/>
    <w:rsid w:val="00195730"/>
    <w:rsid w:val="001B16C0"/>
    <w:rsid w:val="001B4561"/>
    <w:rsid w:val="001C009C"/>
    <w:rsid w:val="001C214C"/>
    <w:rsid w:val="001C4972"/>
    <w:rsid w:val="001C4C75"/>
    <w:rsid w:val="001D0417"/>
    <w:rsid w:val="001D3BBF"/>
    <w:rsid w:val="001D628A"/>
    <w:rsid w:val="001D64B8"/>
    <w:rsid w:val="001D7AAE"/>
    <w:rsid w:val="001E200B"/>
    <w:rsid w:val="001F04E3"/>
    <w:rsid w:val="001F095F"/>
    <w:rsid w:val="001F4A51"/>
    <w:rsid w:val="002019F7"/>
    <w:rsid w:val="00204622"/>
    <w:rsid w:val="00206263"/>
    <w:rsid w:val="0021178A"/>
    <w:rsid w:val="002212DC"/>
    <w:rsid w:val="002261A2"/>
    <w:rsid w:val="0023679A"/>
    <w:rsid w:val="00237EC0"/>
    <w:rsid w:val="0024195A"/>
    <w:rsid w:val="00242A9C"/>
    <w:rsid w:val="00245C19"/>
    <w:rsid w:val="0024618D"/>
    <w:rsid w:val="00254E4D"/>
    <w:rsid w:val="0025714B"/>
    <w:rsid w:val="00257CC4"/>
    <w:rsid w:val="00260007"/>
    <w:rsid w:val="00262028"/>
    <w:rsid w:val="00265780"/>
    <w:rsid w:val="00272509"/>
    <w:rsid w:val="002754C8"/>
    <w:rsid w:val="0027744C"/>
    <w:rsid w:val="00296D84"/>
    <w:rsid w:val="002A4BA7"/>
    <w:rsid w:val="002A6A4B"/>
    <w:rsid w:val="002A7A1A"/>
    <w:rsid w:val="002B27F3"/>
    <w:rsid w:val="002B651A"/>
    <w:rsid w:val="002C2227"/>
    <w:rsid w:val="002C2DA9"/>
    <w:rsid w:val="002C6C7E"/>
    <w:rsid w:val="002E146A"/>
    <w:rsid w:val="002E2A59"/>
    <w:rsid w:val="002E4391"/>
    <w:rsid w:val="002E4BC7"/>
    <w:rsid w:val="002E5A46"/>
    <w:rsid w:val="002F0D70"/>
    <w:rsid w:val="002F3A89"/>
    <w:rsid w:val="002F6C6F"/>
    <w:rsid w:val="003004EF"/>
    <w:rsid w:val="00310CE1"/>
    <w:rsid w:val="003117E1"/>
    <w:rsid w:val="003119AC"/>
    <w:rsid w:val="00321798"/>
    <w:rsid w:val="00324F92"/>
    <w:rsid w:val="003266FF"/>
    <w:rsid w:val="00327104"/>
    <w:rsid w:val="003331E6"/>
    <w:rsid w:val="00333515"/>
    <w:rsid w:val="0033585A"/>
    <w:rsid w:val="00337AAD"/>
    <w:rsid w:val="00342F3B"/>
    <w:rsid w:val="003463B7"/>
    <w:rsid w:val="00350167"/>
    <w:rsid w:val="00350344"/>
    <w:rsid w:val="00351F74"/>
    <w:rsid w:val="003667F0"/>
    <w:rsid w:val="003674A1"/>
    <w:rsid w:val="00377B2C"/>
    <w:rsid w:val="00384070"/>
    <w:rsid w:val="00390A6B"/>
    <w:rsid w:val="003924D7"/>
    <w:rsid w:val="003A48D8"/>
    <w:rsid w:val="003B1E8A"/>
    <w:rsid w:val="003B4C13"/>
    <w:rsid w:val="003B58EB"/>
    <w:rsid w:val="003B7948"/>
    <w:rsid w:val="003C0216"/>
    <w:rsid w:val="003C5FB8"/>
    <w:rsid w:val="003C7296"/>
    <w:rsid w:val="003D1FBC"/>
    <w:rsid w:val="003D48EB"/>
    <w:rsid w:val="003D692E"/>
    <w:rsid w:val="003E41DD"/>
    <w:rsid w:val="003E5DD7"/>
    <w:rsid w:val="003F4033"/>
    <w:rsid w:val="003F7083"/>
    <w:rsid w:val="00405B92"/>
    <w:rsid w:val="00410C91"/>
    <w:rsid w:val="004134B5"/>
    <w:rsid w:val="00413F50"/>
    <w:rsid w:val="004143CF"/>
    <w:rsid w:val="0041499F"/>
    <w:rsid w:val="00421D53"/>
    <w:rsid w:val="00432A04"/>
    <w:rsid w:val="00436F82"/>
    <w:rsid w:val="00446331"/>
    <w:rsid w:val="0045373F"/>
    <w:rsid w:val="00462664"/>
    <w:rsid w:val="00465E36"/>
    <w:rsid w:val="004677C0"/>
    <w:rsid w:val="00475CDB"/>
    <w:rsid w:val="0047630D"/>
    <w:rsid w:val="004779E0"/>
    <w:rsid w:val="00482E9A"/>
    <w:rsid w:val="004835B2"/>
    <w:rsid w:val="00490E64"/>
    <w:rsid w:val="00497290"/>
    <w:rsid w:val="0049799B"/>
    <w:rsid w:val="004A6E41"/>
    <w:rsid w:val="004A7C05"/>
    <w:rsid w:val="004B48AD"/>
    <w:rsid w:val="004B73B0"/>
    <w:rsid w:val="004C23FB"/>
    <w:rsid w:val="004C3191"/>
    <w:rsid w:val="004D2F55"/>
    <w:rsid w:val="004D4433"/>
    <w:rsid w:val="004D58C0"/>
    <w:rsid w:val="004D7850"/>
    <w:rsid w:val="004E11F7"/>
    <w:rsid w:val="004E166E"/>
    <w:rsid w:val="004E2552"/>
    <w:rsid w:val="004E4E63"/>
    <w:rsid w:val="004E5FC8"/>
    <w:rsid w:val="004F67C7"/>
    <w:rsid w:val="005007AB"/>
    <w:rsid w:val="00502E2A"/>
    <w:rsid w:val="005034E2"/>
    <w:rsid w:val="005064B1"/>
    <w:rsid w:val="0051048A"/>
    <w:rsid w:val="00511B7D"/>
    <w:rsid w:val="005153C1"/>
    <w:rsid w:val="0052222B"/>
    <w:rsid w:val="00524941"/>
    <w:rsid w:val="0052548C"/>
    <w:rsid w:val="00526AC8"/>
    <w:rsid w:val="00527EA8"/>
    <w:rsid w:val="0053012E"/>
    <w:rsid w:val="00531271"/>
    <w:rsid w:val="005312F8"/>
    <w:rsid w:val="005313F3"/>
    <w:rsid w:val="0053171F"/>
    <w:rsid w:val="005332CC"/>
    <w:rsid w:val="00536BBC"/>
    <w:rsid w:val="00541611"/>
    <w:rsid w:val="005448BA"/>
    <w:rsid w:val="00545F72"/>
    <w:rsid w:val="005544B9"/>
    <w:rsid w:val="00562F66"/>
    <w:rsid w:val="00576AD6"/>
    <w:rsid w:val="00577C93"/>
    <w:rsid w:val="005856EC"/>
    <w:rsid w:val="0058657B"/>
    <w:rsid w:val="005866D3"/>
    <w:rsid w:val="00587DDA"/>
    <w:rsid w:val="00590E6F"/>
    <w:rsid w:val="00594396"/>
    <w:rsid w:val="00596A99"/>
    <w:rsid w:val="005A03C9"/>
    <w:rsid w:val="005A161E"/>
    <w:rsid w:val="005A4180"/>
    <w:rsid w:val="005B08ED"/>
    <w:rsid w:val="005B14C2"/>
    <w:rsid w:val="005B3793"/>
    <w:rsid w:val="005B6BA6"/>
    <w:rsid w:val="005D2627"/>
    <w:rsid w:val="005D6288"/>
    <w:rsid w:val="005E43BE"/>
    <w:rsid w:val="005E66E9"/>
    <w:rsid w:val="005E7FA0"/>
    <w:rsid w:val="005F5D4A"/>
    <w:rsid w:val="006100B7"/>
    <w:rsid w:val="00615FAA"/>
    <w:rsid w:val="00627A2C"/>
    <w:rsid w:val="00631BDF"/>
    <w:rsid w:val="00644C0D"/>
    <w:rsid w:val="0065053B"/>
    <w:rsid w:val="00657558"/>
    <w:rsid w:val="00663732"/>
    <w:rsid w:val="006704B8"/>
    <w:rsid w:val="00681BC3"/>
    <w:rsid w:val="00693665"/>
    <w:rsid w:val="00696C6E"/>
    <w:rsid w:val="006A055A"/>
    <w:rsid w:val="006A3F4D"/>
    <w:rsid w:val="006B07A6"/>
    <w:rsid w:val="006B3B6B"/>
    <w:rsid w:val="006B65A5"/>
    <w:rsid w:val="006C00C6"/>
    <w:rsid w:val="006D1D4D"/>
    <w:rsid w:val="006D7B4F"/>
    <w:rsid w:val="006E1EF1"/>
    <w:rsid w:val="006E5F6E"/>
    <w:rsid w:val="006E62D5"/>
    <w:rsid w:val="006F1841"/>
    <w:rsid w:val="006F5B7F"/>
    <w:rsid w:val="00702D21"/>
    <w:rsid w:val="00714A84"/>
    <w:rsid w:val="00716EB7"/>
    <w:rsid w:val="00717E3A"/>
    <w:rsid w:val="007208E4"/>
    <w:rsid w:val="00720E2F"/>
    <w:rsid w:val="007218AF"/>
    <w:rsid w:val="00723D89"/>
    <w:rsid w:val="00737BE1"/>
    <w:rsid w:val="007410EC"/>
    <w:rsid w:val="00743A87"/>
    <w:rsid w:val="00743AF7"/>
    <w:rsid w:val="007464E5"/>
    <w:rsid w:val="00755BE6"/>
    <w:rsid w:val="0076323A"/>
    <w:rsid w:val="00763551"/>
    <w:rsid w:val="007667A3"/>
    <w:rsid w:val="0077171C"/>
    <w:rsid w:val="007732D1"/>
    <w:rsid w:val="0077363B"/>
    <w:rsid w:val="007757DC"/>
    <w:rsid w:val="00780C62"/>
    <w:rsid w:val="007810D4"/>
    <w:rsid w:val="00785C2E"/>
    <w:rsid w:val="007865DB"/>
    <w:rsid w:val="007865E8"/>
    <w:rsid w:val="007877B4"/>
    <w:rsid w:val="007A0869"/>
    <w:rsid w:val="007A0BDA"/>
    <w:rsid w:val="007A674B"/>
    <w:rsid w:val="007A757D"/>
    <w:rsid w:val="007A75B9"/>
    <w:rsid w:val="007A762C"/>
    <w:rsid w:val="007C5E1B"/>
    <w:rsid w:val="007D0570"/>
    <w:rsid w:val="007D34CA"/>
    <w:rsid w:val="007E20B5"/>
    <w:rsid w:val="007E6522"/>
    <w:rsid w:val="007E71BF"/>
    <w:rsid w:val="007F4A00"/>
    <w:rsid w:val="008007F5"/>
    <w:rsid w:val="00802C1E"/>
    <w:rsid w:val="00804A0B"/>
    <w:rsid w:val="00804ED3"/>
    <w:rsid w:val="0080553D"/>
    <w:rsid w:val="00824340"/>
    <w:rsid w:val="00827CF8"/>
    <w:rsid w:val="0083010F"/>
    <w:rsid w:val="00832045"/>
    <w:rsid w:val="0083660C"/>
    <w:rsid w:val="00844876"/>
    <w:rsid w:val="00844B4A"/>
    <w:rsid w:val="008529AA"/>
    <w:rsid w:val="008552FC"/>
    <w:rsid w:val="00856562"/>
    <w:rsid w:val="00862200"/>
    <w:rsid w:val="008719AF"/>
    <w:rsid w:val="00872E68"/>
    <w:rsid w:val="00875EAB"/>
    <w:rsid w:val="00876642"/>
    <w:rsid w:val="00876BD0"/>
    <w:rsid w:val="00883202"/>
    <w:rsid w:val="00884C85"/>
    <w:rsid w:val="00885886"/>
    <w:rsid w:val="00890DDE"/>
    <w:rsid w:val="00896EE5"/>
    <w:rsid w:val="008A1D0F"/>
    <w:rsid w:val="008A6B69"/>
    <w:rsid w:val="008A7926"/>
    <w:rsid w:val="008B57AF"/>
    <w:rsid w:val="008B58DF"/>
    <w:rsid w:val="008C0688"/>
    <w:rsid w:val="008C1FCF"/>
    <w:rsid w:val="008C330B"/>
    <w:rsid w:val="008D413B"/>
    <w:rsid w:val="008E0A9C"/>
    <w:rsid w:val="008E305F"/>
    <w:rsid w:val="008E4675"/>
    <w:rsid w:val="008E57BE"/>
    <w:rsid w:val="008F049A"/>
    <w:rsid w:val="008F21A2"/>
    <w:rsid w:val="008F29F8"/>
    <w:rsid w:val="008F5E01"/>
    <w:rsid w:val="008F70E1"/>
    <w:rsid w:val="008F7A73"/>
    <w:rsid w:val="00917088"/>
    <w:rsid w:val="00920EBF"/>
    <w:rsid w:val="009235AA"/>
    <w:rsid w:val="00923B29"/>
    <w:rsid w:val="009310AE"/>
    <w:rsid w:val="009311E1"/>
    <w:rsid w:val="00936F50"/>
    <w:rsid w:val="009414ED"/>
    <w:rsid w:val="0094167A"/>
    <w:rsid w:val="00943395"/>
    <w:rsid w:val="009458A3"/>
    <w:rsid w:val="00957946"/>
    <w:rsid w:val="00964F51"/>
    <w:rsid w:val="00967C9D"/>
    <w:rsid w:val="00967D4C"/>
    <w:rsid w:val="00967D74"/>
    <w:rsid w:val="009715AA"/>
    <w:rsid w:val="00972DF5"/>
    <w:rsid w:val="00973851"/>
    <w:rsid w:val="00975ED3"/>
    <w:rsid w:val="00977087"/>
    <w:rsid w:val="009802B8"/>
    <w:rsid w:val="009813AF"/>
    <w:rsid w:val="00982BDF"/>
    <w:rsid w:val="00984320"/>
    <w:rsid w:val="009853E0"/>
    <w:rsid w:val="00985E0D"/>
    <w:rsid w:val="00987154"/>
    <w:rsid w:val="00991738"/>
    <w:rsid w:val="009A26E4"/>
    <w:rsid w:val="009B50E6"/>
    <w:rsid w:val="009B593B"/>
    <w:rsid w:val="009C0819"/>
    <w:rsid w:val="009C1CD3"/>
    <w:rsid w:val="009D3E64"/>
    <w:rsid w:val="009D5048"/>
    <w:rsid w:val="009D6B84"/>
    <w:rsid w:val="009E294B"/>
    <w:rsid w:val="009E4504"/>
    <w:rsid w:val="009E48D6"/>
    <w:rsid w:val="009E4CCA"/>
    <w:rsid w:val="009E6E06"/>
    <w:rsid w:val="00A00CA7"/>
    <w:rsid w:val="00A01044"/>
    <w:rsid w:val="00A04249"/>
    <w:rsid w:val="00A050B7"/>
    <w:rsid w:val="00A11546"/>
    <w:rsid w:val="00A11B83"/>
    <w:rsid w:val="00A14CB3"/>
    <w:rsid w:val="00A4084A"/>
    <w:rsid w:val="00A40D67"/>
    <w:rsid w:val="00A41880"/>
    <w:rsid w:val="00A464F4"/>
    <w:rsid w:val="00A502D7"/>
    <w:rsid w:val="00A53A83"/>
    <w:rsid w:val="00A543D5"/>
    <w:rsid w:val="00A61031"/>
    <w:rsid w:val="00A65724"/>
    <w:rsid w:val="00A7261C"/>
    <w:rsid w:val="00A72829"/>
    <w:rsid w:val="00A90992"/>
    <w:rsid w:val="00A9394C"/>
    <w:rsid w:val="00A93A3C"/>
    <w:rsid w:val="00A97387"/>
    <w:rsid w:val="00AA1824"/>
    <w:rsid w:val="00AA64B1"/>
    <w:rsid w:val="00AA728B"/>
    <w:rsid w:val="00AB2E1E"/>
    <w:rsid w:val="00AB6BD7"/>
    <w:rsid w:val="00AC2211"/>
    <w:rsid w:val="00AC2975"/>
    <w:rsid w:val="00AD0016"/>
    <w:rsid w:val="00AD1892"/>
    <w:rsid w:val="00AD396F"/>
    <w:rsid w:val="00AD541E"/>
    <w:rsid w:val="00AD6AD6"/>
    <w:rsid w:val="00AD76B1"/>
    <w:rsid w:val="00AE0BAE"/>
    <w:rsid w:val="00AE73E2"/>
    <w:rsid w:val="00AF0038"/>
    <w:rsid w:val="00AF12B5"/>
    <w:rsid w:val="00AF7737"/>
    <w:rsid w:val="00B02AF8"/>
    <w:rsid w:val="00B03726"/>
    <w:rsid w:val="00B07A2E"/>
    <w:rsid w:val="00B108F6"/>
    <w:rsid w:val="00B1213E"/>
    <w:rsid w:val="00B126C1"/>
    <w:rsid w:val="00B12F09"/>
    <w:rsid w:val="00B17408"/>
    <w:rsid w:val="00B17CBA"/>
    <w:rsid w:val="00B17FFE"/>
    <w:rsid w:val="00B31E54"/>
    <w:rsid w:val="00B32383"/>
    <w:rsid w:val="00B34215"/>
    <w:rsid w:val="00B34673"/>
    <w:rsid w:val="00B37D8A"/>
    <w:rsid w:val="00B408E1"/>
    <w:rsid w:val="00B40BB8"/>
    <w:rsid w:val="00B442EE"/>
    <w:rsid w:val="00B477B6"/>
    <w:rsid w:val="00B610CE"/>
    <w:rsid w:val="00B65444"/>
    <w:rsid w:val="00B700E6"/>
    <w:rsid w:val="00B75D56"/>
    <w:rsid w:val="00B760C5"/>
    <w:rsid w:val="00B8210F"/>
    <w:rsid w:val="00B836AD"/>
    <w:rsid w:val="00B845CF"/>
    <w:rsid w:val="00B8706E"/>
    <w:rsid w:val="00B87097"/>
    <w:rsid w:val="00B877BF"/>
    <w:rsid w:val="00B91C93"/>
    <w:rsid w:val="00B962AF"/>
    <w:rsid w:val="00B97401"/>
    <w:rsid w:val="00BA3956"/>
    <w:rsid w:val="00BA7B1A"/>
    <w:rsid w:val="00BB03C1"/>
    <w:rsid w:val="00BB1231"/>
    <w:rsid w:val="00BB3642"/>
    <w:rsid w:val="00BB445F"/>
    <w:rsid w:val="00BB5993"/>
    <w:rsid w:val="00BC1895"/>
    <w:rsid w:val="00BC18CC"/>
    <w:rsid w:val="00BC1EE0"/>
    <w:rsid w:val="00BC5843"/>
    <w:rsid w:val="00BD0BAF"/>
    <w:rsid w:val="00BD6A35"/>
    <w:rsid w:val="00BD6C19"/>
    <w:rsid w:val="00BE3E1D"/>
    <w:rsid w:val="00BE733D"/>
    <w:rsid w:val="00BF383F"/>
    <w:rsid w:val="00C11249"/>
    <w:rsid w:val="00C124CB"/>
    <w:rsid w:val="00C132E0"/>
    <w:rsid w:val="00C149D3"/>
    <w:rsid w:val="00C15DAF"/>
    <w:rsid w:val="00C168A7"/>
    <w:rsid w:val="00C24B1D"/>
    <w:rsid w:val="00C25ECC"/>
    <w:rsid w:val="00C2718A"/>
    <w:rsid w:val="00C32923"/>
    <w:rsid w:val="00C37F1A"/>
    <w:rsid w:val="00C46F0D"/>
    <w:rsid w:val="00C60724"/>
    <w:rsid w:val="00C67293"/>
    <w:rsid w:val="00C72D31"/>
    <w:rsid w:val="00C80588"/>
    <w:rsid w:val="00C81BC1"/>
    <w:rsid w:val="00C8338A"/>
    <w:rsid w:val="00CA0F66"/>
    <w:rsid w:val="00CA38FF"/>
    <w:rsid w:val="00CB1523"/>
    <w:rsid w:val="00CB22CB"/>
    <w:rsid w:val="00CB3F8E"/>
    <w:rsid w:val="00CB58EB"/>
    <w:rsid w:val="00CC10D5"/>
    <w:rsid w:val="00CC1602"/>
    <w:rsid w:val="00CC4462"/>
    <w:rsid w:val="00CC45FD"/>
    <w:rsid w:val="00CC5D22"/>
    <w:rsid w:val="00CC60C9"/>
    <w:rsid w:val="00CD2147"/>
    <w:rsid w:val="00CD30FD"/>
    <w:rsid w:val="00CD5D92"/>
    <w:rsid w:val="00CD609A"/>
    <w:rsid w:val="00CD6E94"/>
    <w:rsid w:val="00CE2203"/>
    <w:rsid w:val="00CE6BB9"/>
    <w:rsid w:val="00CF01E7"/>
    <w:rsid w:val="00CF037F"/>
    <w:rsid w:val="00CF295F"/>
    <w:rsid w:val="00CF50D8"/>
    <w:rsid w:val="00CF6A14"/>
    <w:rsid w:val="00CF748A"/>
    <w:rsid w:val="00D002A9"/>
    <w:rsid w:val="00D0410C"/>
    <w:rsid w:val="00D04C58"/>
    <w:rsid w:val="00D05B11"/>
    <w:rsid w:val="00D1422F"/>
    <w:rsid w:val="00D142A1"/>
    <w:rsid w:val="00D15452"/>
    <w:rsid w:val="00D158BA"/>
    <w:rsid w:val="00D206D7"/>
    <w:rsid w:val="00D25EEC"/>
    <w:rsid w:val="00D26A3E"/>
    <w:rsid w:val="00D3487E"/>
    <w:rsid w:val="00D40A34"/>
    <w:rsid w:val="00D50EC6"/>
    <w:rsid w:val="00D54E8F"/>
    <w:rsid w:val="00D5540B"/>
    <w:rsid w:val="00D57002"/>
    <w:rsid w:val="00D572EB"/>
    <w:rsid w:val="00D573F7"/>
    <w:rsid w:val="00D630A7"/>
    <w:rsid w:val="00D64C6A"/>
    <w:rsid w:val="00D66B91"/>
    <w:rsid w:val="00D743D5"/>
    <w:rsid w:val="00D76ECA"/>
    <w:rsid w:val="00D77367"/>
    <w:rsid w:val="00D81770"/>
    <w:rsid w:val="00D949F7"/>
    <w:rsid w:val="00D9714A"/>
    <w:rsid w:val="00DA1D5F"/>
    <w:rsid w:val="00DA613E"/>
    <w:rsid w:val="00DB00A5"/>
    <w:rsid w:val="00DB4773"/>
    <w:rsid w:val="00DB6D4D"/>
    <w:rsid w:val="00DC16CC"/>
    <w:rsid w:val="00DC4558"/>
    <w:rsid w:val="00DD07AD"/>
    <w:rsid w:val="00DD279C"/>
    <w:rsid w:val="00DE4EC1"/>
    <w:rsid w:val="00DF2095"/>
    <w:rsid w:val="00DF249A"/>
    <w:rsid w:val="00DF2A74"/>
    <w:rsid w:val="00DF7293"/>
    <w:rsid w:val="00DF771F"/>
    <w:rsid w:val="00E101FB"/>
    <w:rsid w:val="00E10F7B"/>
    <w:rsid w:val="00E15201"/>
    <w:rsid w:val="00E226A0"/>
    <w:rsid w:val="00E35722"/>
    <w:rsid w:val="00E35A0B"/>
    <w:rsid w:val="00E36860"/>
    <w:rsid w:val="00E4192D"/>
    <w:rsid w:val="00E43A92"/>
    <w:rsid w:val="00E44570"/>
    <w:rsid w:val="00E452E3"/>
    <w:rsid w:val="00E47007"/>
    <w:rsid w:val="00E54801"/>
    <w:rsid w:val="00E55A0F"/>
    <w:rsid w:val="00E56FBF"/>
    <w:rsid w:val="00E57B4D"/>
    <w:rsid w:val="00E57DD1"/>
    <w:rsid w:val="00E6000D"/>
    <w:rsid w:val="00E606BF"/>
    <w:rsid w:val="00E645D2"/>
    <w:rsid w:val="00E65248"/>
    <w:rsid w:val="00E818FE"/>
    <w:rsid w:val="00E85C72"/>
    <w:rsid w:val="00E9308B"/>
    <w:rsid w:val="00E93709"/>
    <w:rsid w:val="00E96779"/>
    <w:rsid w:val="00E967D3"/>
    <w:rsid w:val="00E977BD"/>
    <w:rsid w:val="00EA3D8F"/>
    <w:rsid w:val="00EA4B76"/>
    <w:rsid w:val="00EB08E7"/>
    <w:rsid w:val="00EB7747"/>
    <w:rsid w:val="00EE02ED"/>
    <w:rsid w:val="00EE1EB7"/>
    <w:rsid w:val="00EE7C36"/>
    <w:rsid w:val="00F0307B"/>
    <w:rsid w:val="00F0564E"/>
    <w:rsid w:val="00F100B2"/>
    <w:rsid w:val="00F12446"/>
    <w:rsid w:val="00F17883"/>
    <w:rsid w:val="00F20905"/>
    <w:rsid w:val="00F2547D"/>
    <w:rsid w:val="00F401BF"/>
    <w:rsid w:val="00F46163"/>
    <w:rsid w:val="00F5724F"/>
    <w:rsid w:val="00F6273D"/>
    <w:rsid w:val="00F708A3"/>
    <w:rsid w:val="00F72AF4"/>
    <w:rsid w:val="00F730FF"/>
    <w:rsid w:val="00F74636"/>
    <w:rsid w:val="00F777F3"/>
    <w:rsid w:val="00F83FE0"/>
    <w:rsid w:val="00F8510B"/>
    <w:rsid w:val="00F8631D"/>
    <w:rsid w:val="00F91428"/>
    <w:rsid w:val="00F91505"/>
    <w:rsid w:val="00F94EED"/>
    <w:rsid w:val="00F96856"/>
    <w:rsid w:val="00FA0953"/>
    <w:rsid w:val="00FA2DA7"/>
    <w:rsid w:val="00FA6BBB"/>
    <w:rsid w:val="00FB0148"/>
    <w:rsid w:val="00FB172D"/>
    <w:rsid w:val="00FB1F20"/>
    <w:rsid w:val="00FB515E"/>
    <w:rsid w:val="00FB7D05"/>
    <w:rsid w:val="00FC3312"/>
    <w:rsid w:val="00FC6F6C"/>
    <w:rsid w:val="00FC744C"/>
    <w:rsid w:val="00FD1038"/>
    <w:rsid w:val="00FD492E"/>
    <w:rsid w:val="00FD63D7"/>
    <w:rsid w:val="00FE0FD6"/>
    <w:rsid w:val="00FE6518"/>
    <w:rsid w:val="00FE72F5"/>
    <w:rsid w:val="00FE793F"/>
    <w:rsid w:val="00FF1271"/>
    <w:rsid w:val="00FF1D82"/>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AF5F6"/>
  <w15:docId w15:val="{B0B942D3-B5CF-4A8B-83F6-4D6E7BFE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7C7"/>
    <w:rPr>
      <w:sz w:val="24"/>
      <w:szCs w:val="24"/>
    </w:rPr>
  </w:style>
  <w:style w:type="paragraph" w:styleId="Heading1">
    <w:name w:val="heading 1"/>
    <w:basedOn w:val="Normal"/>
    <w:next w:val="Normal"/>
    <w:link w:val="Heading1Char"/>
    <w:autoRedefine/>
    <w:uiPriority w:val="9"/>
    <w:qFormat/>
    <w:rsid w:val="00E35722"/>
    <w:pPr>
      <w:keepNext/>
      <w:numPr>
        <w:numId w:val="30"/>
      </w:numPr>
      <w:spacing w:before="240" w:after="60"/>
      <w:outlineLvl w:val="0"/>
    </w:pPr>
    <w:rPr>
      <w:rFonts w:asciiTheme="majorBidi" w:hAnsiTheme="majorBidi" w:cs="Arial"/>
      <w:b/>
      <w:bCs/>
      <w:kern w:val="32"/>
      <w:sz w:val="32"/>
      <w:szCs w:val="32"/>
    </w:rPr>
  </w:style>
  <w:style w:type="paragraph" w:styleId="Heading2">
    <w:name w:val="heading 2"/>
    <w:basedOn w:val="Normal"/>
    <w:next w:val="Normal"/>
    <w:link w:val="Heading2Char"/>
    <w:autoRedefine/>
    <w:qFormat/>
    <w:rsid w:val="008F7A73"/>
    <w:pPr>
      <w:keepNext/>
      <w:spacing w:before="240" w:after="60"/>
      <w:ind w:left="576" w:hanging="576"/>
      <w:outlineLvl w:val="1"/>
    </w:pPr>
    <w:rPr>
      <w:rFonts w:asciiTheme="majorBidi" w:hAnsiTheme="majorBidi" w:cs="Arial"/>
      <w:b/>
      <w:bCs/>
      <w:iCs/>
      <w:sz w:val="28"/>
      <w:szCs w:val="28"/>
      <w:lang w:val="en-GB"/>
    </w:rPr>
  </w:style>
  <w:style w:type="paragraph" w:styleId="Heading3">
    <w:name w:val="heading 3"/>
    <w:basedOn w:val="Normal"/>
    <w:next w:val="Normal"/>
    <w:autoRedefine/>
    <w:qFormat/>
    <w:rsid w:val="004F67C7"/>
    <w:pPr>
      <w:keepNext/>
      <w:numPr>
        <w:ilvl w:val="2"/>
        <w:numId w:val="30"/>
      </w:numPr>
      <w:spacing w:before="240" w:after="60"/>
      <w:outlineLvl w:val="2"/>
    </w:pPr>
    <w:rPr>
      <w:rFonts w:asciiTheme="majorBidi" w:hAnsiTheme="majorBidi" w:cs="Arial"/>
      <w:b/>
      <w:bCs/>
      <w:sz w:val="26"/>
      <w:szCs w:val="26"/>
    </w:rPr>
  </w:style>
  <w:style w:type="paragraph" w:styleId="Heading4">
    <w:name w:val="heading 4"/>
    <w:basedOn w:val="Normal"/>
    <w:next w:val="Normal"/>
    <w:autoRedefine/>
    <w:qFormat/>
    <w:rsid w:val="00D206D7"/>
    <w:pPr>
      <w:keepNext/>
      <w:numPr>
        <w:ilvl w:val="3"/>
        <w:numId w:val="30"/>
      </w:numPr>
      <w:spacing w:before="240" w:after="60"/>
      <w:outlineLvl w:val="3"/>
    </w:pPr>
    <w:rPr>
      <w:b/>
      <w:bCs/>
      <w:sz w:val="28"/>
      <w:szCs w:val="28"/>
    </w:rPr>
  </w:style>
  <w:style w:type="paragraph" w:styleId="Heading5">
    <w:name w:val="heading 5"/>
    <w:basedOn w:val="Normal"/>
    <w:next w:val="Normal"/>
    <w:autoRedefine/>
    <w:qFormat/>
    <w:rsid w:val="00D206D7"/>
    <w:pPr>
      <w:numPr>
        <w:ilvl w:val="4"/>
        <w:numId w:val="30"/>
      </w:numPr>
      <w:spacing w:before="240" w:after="60"/>
      <w:outlineLvl w:val="4"/>
    </w:pPr>
    <w:rPr>
      <w:b/>
      <w:bCs/>
      <w:i/>
      <w:iCs/>
      <w:sz w:val="26"/>
      <w:szCs w:val="26"/>
    </w:rPr>
  </w:style>
  <w:style w:type="paragraph" w:styleId="Heading6">
    <w:name w:val="heading 6"/>
    <w:basedOn w:val="Normal"/>
    <w:next w:val="Normal"/>
    <w:autoRedefine/>
    <w:qFormat/>
    <w:rsid w:val="004F67C7"/>
    <w:pPr>
      <w:numPr>
        <w:ilvl w:val="5"/>
        <w:numId w:val="30"/>
      </w:numPr>
      <w:spacing w:before="240" w:after="60"/>
      <w:outlineLvl w:val="5"/>
    </w:pPr>
    <w:rPr>
      <w:b/>
      <w:bCs/>
      <w:szCs w:val="22"/>
    </w:rPr>
  </w:style>
  <w:style w:type="paragraph" w:styleId="Heading7">
    <w:name w:val="heading 7"/>
    <w:basedOn w:val="Normal"/>
    <w:next w:val="Normal"/>
    <w:autoRedefine/>
    <w:qFormat/>
    <w:rsid w:val="004F67C7"/>
    <w:pPr>
      <w:numPr>
        <w:ilvl w:val="6"/>
        <w:numId w:val="30"/>
      </w:numPr>
      <w:spacing w:before="240" w:after="60"/>
      <w:outlineLvl w:val="6"/>
    </w:pPr>
    <w:rPr>
      <w:b/>
    </w:rPr>
  </w:style>
  <w:style w:type="paragraph" w:styleId="Heading8">
    <w:name w:val="heading 8"/>
    <w:basedOn w:val="Normal"/>
    <w:next w:val="Normal"/>
    <w:autoRedefine/>
    <w:qFormat/>
    <w:rsid w:val="00D206D7"/>
    <w:pPr>
      <w:numPr>
        <w:ilvl w:val="7"/>
        <w:numId w:val="30"/>
      </w:numPr>
      <w:spacing w:before="240" w:after="60"/>
      <w:outlineLvl w:val="7"/>
    </w:pPr>
    <w:rPr>
      <w:i/>
      <w:iCs/>
    </w:rPr>
  </w:style>
  <w:style w:type="paragraph" w:styleId="Heading9">
    <w:name w:val="heading 9"/>
    <w:basedOn w:val="Normal"/>
    <w:next w:val="Normal"/>
    <w:autoRedefine/>
    <w:qFormat/>
    <w:rsid w:val="00D206D7"/>
    <w:pPr>
      <w:numPr>
        <w:ilvl w:val="8"/>
        <w:numId w:val="3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7A73"/>
    <w:rPr>
      <w:rFonts w:asciiTheme="majorBidi" w:hAnsiTheme="majorBidi" w:cs="Arial"/>
      <w:b/>
      <w:bCs/>
      <w:iCs/>
      <w:sz w:val="28"/>
      <w:szCs w:val="28"/>
      <w:lang w:val="en-GB"/>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E733D"/>
    <w:pPr>
      <w:spacing w:line="360" w:lineRule="auto"/>
    </w:pPr>
    <w:rPr>
      <w:sz w:val="18"/>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
    <w:name w:val="Numbered"/>
    <w:basedOn w:val="Normal"/>
    <w:autoRedefine/>
    <w:qFormat/>
    <w:rsid w:val="008007F5"/>
    <w:pPr>
      <w:numPr>
        <w:numId w:val="18"/>
      </w:numPr>
      <w:spacing w:before="120" w:after="240"/>
      <w:jc w:val="both"/>
    </w:pPr>
    <w:rPr>
      <w:sz w:val="22"/>
      <w:lang w:val="en-GB"/>
    </w:rPr>
  </w:style>
  <w:style w:type="paragraph" w:customStyle="1" w:styleId="Bullet">
    <w:name w:val="Bullet"/>
    <w:basedOn w:val="Normal"/>
    <w:rsid w:val="00D743D5"/>
    <w:pPr>
      <w:numPr>
        <w:numId w:val="19"/>
      </w:numPr>
      <w:spacing w:before="120" w:after="240"/>
      <w:jc w:val="both"/>
    </w:pPr>
    <w:rPr>
      <w:lang w:val="en-GB"/>
    </w:rPr>
  </w:style>
  <w:style w:type="paragraph" w:customStyle="1" w:styleId="Reference">
    <w:name w:val="Reference"/>
    <w:basedOn w:val="ListNumber"/>
    <w:autoRedefine/>
    <w:rsid w:val="00041ECD"/>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17CBA"/>
    <w:pPr>
      <w:spacing w:after="0" w:line="360" w:lineRule="auto"/>
      <w:jc w:val="center"/>
    </w:pPr>
    <w:rPr>
      <w:i/>
      <w:sz w:val="20"/>
      <w:lang w:val="en-GB"/>
    </w:rPr>
  </w:style>
  <w:style w:type="paragraph" w:customStyle="1" w:styleId="TableDescription">
    <w:name w:val="Table Description"/>
    <w:basedOn w:val="FigureDescription"/>
    <w:link w:val="TableDescriptionChar"/>
    <w:autoRedefine/>
    <w:qFormat/>
    <w:rsid w:val="005D2627"/>
    <w:pPr>
      <w:spacing w:line="240" w:lineRule="auto"/>
    </w:pPr>
  </w:style>
  <w:style w:type="character" w:customStyle="1" w:styleId="FigureDescriptionChar">
    <w:name w:val="Figure Description Char"/>
    <w:basedOn w:val="BodyTextChar"/>
    <w:link w:val="FigureDescription"/>
    <w:rsid w:val="00B17CBA"/>
    <w:rPr>
      <w:i/>
      <w:sz w:val="24"/>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5D2627"/>
    <w:rPr>
      <w:i/>
      <w:sz w:val="24"/>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Heading1"/>
    <w:next w:val="Normal"/>
    <w:autoRedefine/>
    <w:uiPriority w:val="39"/>
    <w:unhideWhenUsed/>
    <w:rsid w:val="008E57BE"/>
    <w:pPr>
      <w:keepLines/>
      <w:spacing w:after="0" w:line="259" w:lineRule="auto"/>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1D7AAE"/>
    <w:pPr>
      <w:widowControl w:val="0"/>
    </w:pPr>
    <w:rPr>
      <w:b/>
      <w:color w:val="000000" w:themeColor="text1"/>
      <w:szCs w:val="18"/>
    </w:rPr>
  </w:style>
  <w:style w:type="character" w:customStyle="1" w:styleId="TableHeaderChar">
    <w:name w:val="TableHeader Char"/>
    <w:basedOn w:val="DefaultParagraphFont"/>
    <w:link w:val="TableHeader"/>
    <w:rsid w:val="001D7AAE"/>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character" w:customStyle="1" w:styleId="Heading1Char">
    <w:name w:val="Heading 1 Char"/>
    <w:basedOn w:val="DefaultParagraphFont"/>
    <w:link w:val="Heading1"/>
    <w:uiPriority w:val="9"/>
    <w:rsid w:val="00973851"/>
    <w:rPr>
      <w:rFonts w:asciiTheme="majorBidi" w:hAnsiTheme="majorBidi" w:cs="Arial"/>
      <w:b/>
      <w:bCs/>
      <w:kern w:val="32"/>
      <w:sz w:val="32"/>
      <w:szCs w:val="32"/>
    </w:rPr>
  </w:style>
  <w:style w:type="paragraph" w:styleId="Bibliography">
    <w:name w:val="Bibliography"/>
    <w:basedOn w:val="Normal"/>
    <w:next w:val="Normal"/>
    <w:uiPriority w:val="37"/>
    <w:unhideWhenUsed/>
    <w:rsid w:val="00973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1284">
      <w:bodyDiv w:val="1"/>
      <w:marLeft w:val="0"/>
      <w:marRight w:val="0"/>
      <w:marTop w:val="0"/>
      <w:marBottom w:val="0"/>
      <w:divBdr>
        <w:top w:val="none" w:sz="0" w:space="0" w:color="auto"/>
        <w:left w:val="none" w:sz="0" w:space="0" w:color="auto"/>
        <w:bottom w:val="none" w:sz="0" w:space="0" w:color="auto"/>
        <w:right w:val="none" w:sz="0" w:space="0" w:color="auto"/>
      </w:divBdr>
    </w:div>
    <w:div w:id="162399090">
      <w:bodyDiv w:val="1"/>
      <w:marLeft w:val="0"/>
      <w:marRight w:val="0"/>
      <w:marTop w:val="0"/>
      <w:marBottom w:val="0"/>
      <w:divBdr>
        <w:top w:val="none" w:sz="0" w:space="0" w:color="auto"/>
        <w:left w:val="none" w:sz="0" w:space="0" w:color="auto"/>
        <w:bottom w:val="none" w:sz="0" w:space="0" w:color="auto"/>
        <w:right w:val="none" w:sz="0" w:space="0" w:color="auto"/>
      </w:divBdr>
    </w:div>
    <w:div w:id="219750900">
      <w:bodyDiv w:val="1"/>
      <w:marLeft w:val="0"/>
      <w:marRight w:val="0"/>
      <w:marTop w:val="0"/>
      <w:marBottom w:val="0"/>
      <w:divBdr>
        <w:top w:val="none" w:sz="0" w:space="0" w:color="auto"/>
        <w:left w:val="none" w:sz="0" w:space="0" w:color="auto"/>
        <w:bottom w:val="none" w:sz="0" w:space="0" w:color="auto"/>
        <w:right w:val="none" w:sz="0" w:space="0" w:color="auto"/>
      </w:divBdr>
    </w:div>
    <w:div w:id="222983676">
      <w:bodyDiv w:val="1"/>
      <w:marLeft w:val="0"/>
      <w:marRight w:val="0"/>
      <w:marTop w:val="0"/>
      <w:marBottom w:val="0"/>
      <w:divBdr>
        <w:top w:val="none" w:sz="0" w:space="0" w:color="auto"/>
        <w:left w:val="none" w:sz="0" w:space="0" w:color="auto"/>
        <w:bottom w:val="none" w:sz="0" w:space="0" w:color="auto"/>
        <w:right w:val="none" w:sz="0" w:space="0" w:color="auto"/>
      </w:divBdr>
      <w:divsChild>
        <w:div w:id="1650860805">
          <w:marLeft w:val="0"/>
          <w:marRight w:val="0"/>
          <w:marTop w:val="0"/>
          <w:marBottom w:val="0"/>
          <w:divBdr>
            <w:top w:val="none" w:sz="0" w:space="0" w:color="auto"/>
            <w:left w:val="none" w:sz="0" w:space="0" w:color="auto"/>
            <w:bottom w:val="none" w:sz="0" w:space="0" w:color="auto"/>
            <w:right w:val="none" w:sz="0" w:space="0" w:color="auto"/>
          </w:divBdr>
          <w:divsChild>
            <w:div w:id="1783718132">
              <w:marLeft w:val="0"/>
              <w:marRight w:val="0"/>
              <w:marTop w:val="0"/>
              <w:marBottom w:val="0"/>
              <w:divBdr>
                <w:top w:val="none" w:sz="0" w:space="0" w:color="auto"/>
                <w:left w:val="none" w:sz="0" w:space="0" w:color="auto"/>
                <w:bottom w:val="none" w:sz="0" w:space="0" w:color="auto"/>
                <w:right w:val="none" w:sz="0" w:space="0" w:color="auto"/>
              </w:divBdr>
            </w:div>
            <w:div w:id="370425227">
              <w:marLeft w:val="0"/>
              <w:marRight w:val="0"/>
              <w:marTop w:val="0"/>
              <w:marBottom w:val="0"/>
              <w:divBdr>
                <w:top w:val="none" w:sz="0" w:space="0" w:color="auto"/>
                <w:left w:val="none" w:sz="0" w:space="0" w:color="auto"/>
                <w:bottom w:val="none" w:sz="0" w:space="0" w:color="auto"/>
                <w:right w:val="none" w:sz="0" w:space="0" w:color="auto"/>
              </w:divBdr>
            </w:div>
            <w:div w:id="341976146">
              <w:marLeft w:val="0"/>
              <w:marRight w:val="0"/>
              <w:marTop w:val="0"/>
              <w:marBottom w:val="0"/>
              <w:divBdr>
                <w:top w:val="none" w:sz="0" w:space="0" w:color="auto"/>
                <w:left w:val="none" w:sz="0" w:space="0" w:color="auto"/>
                <w:bottom w:val="none" w:sz="0" w:space="0" w:color="auto"/>
                <w:right w:val="none" w:sz="0" w:space="0" w:color="auto"/>
              </w:divBdr>
            </w:div>
            <w:div w:id="1817528046">
              <w:marLeft w:val="0"/>
              <w:marRight w:val="0"/>
              <w:marTop w:val="0"/>
              <w:marBottom w:val="0"/>
              <w:divBdr>
                <w:top w:val="none" w:sz="0" w:space="0" w:color="auto"/>
                <w:left w:val="none" w:sz="0" w:space="0" w:color="auto"/>
                <w:bottom w:val="none" w:sz="0" w:space="0" w:color="auto"/>
                <w:right w:val="none" w:sz="0" w:space="0" w:color="auto"/>
              </w:divBdr>
            </w:div>
            <w:div w:id="754984537">
              <w:marLeft w:val="0"/>
              <w:marRight w:val="0"/>
              <w:marTop w:val="0"/>
              <w:marBottom w:val="0"/>
              <w:divBdr>
                <w:top w:val="none" w:sz="0" w:space="0" w:color="auto"/>
                <w:left w:val="none" w:sz="0" w:space="0" w:color="auto"/>
                <w:bottom w:val="none" w:sz="0" w:space="0" w:color="auto"/>
                <w:right w:val="none" w:sz="0" w:space="0" w:color="auto"/>
              </w:divBdr>
            </w:div>
            <w:div w:id="1117523889">
              <w:marLeft w:val="0"/>
              <w:marRight w:val="0"/>
              <w:marTop w:val="0"/>
              <w:marBottom w:val="0"/>
              <w:divBdr>
                <w:top w:val="none" w:sz="0" w:space="0" w:color="auto"/>
                <w:left w:val="none" w:sz="0" w:space="0" w:color="auto"/>
                <w:bottom w:val="none" w:sz="0" w:space="0" w:color="auto"/>
                <w:right w:val="none" w:sz="0" w:space="0" w:color="auto"/>
              </w:divBdr>
            </w:div>
            <w:div w:id="355816681">
              <w:marLeft w:val="0"/>
              <w:marRight w:val="0"/>
              <w:marTop w:val="0"/>
              <w:marBottom w:val="0"/>
              <w:divBdr>
                <w:top w:val="none" w:sz="0" w:space="0" w:color="auto"/>
                <w:left w:val="none" w:sz="0" w:space="0" w:color="auto"/>
                <w:bottom w:val="none" w:sz="0" w:space="0" w:color="auto"/>
                <w:right w:val="none" w:sz="0" w:space="0" w:color="auto"/>
              </w:divBdr>
            </w:div>
            <w:div w:id="58407348">
              <w:marLeft w:val="0"/>
              <w:marRight w:val="0"/>
              <w:marTop w:val="0"/>
              <w:marBottom w:val="0"/>
              <w:divBdr>
                <w:top w:val="none" w:sz="0" w:space="0" w:color="auto"/>
                <w:left w:val="none" w:sz="0" w:space="0" w:color="auto"/>
                <w:bottom w:val="none" w:sz="0" w:space="0" w:color="auto"/>
                <w:right w:val="none" w:sz="0" w:space="0" w:color="auto"/>
              </w:divBdr>
            </w:div>
            <w:div w:id="1423912199">
              <w:marLeft w:val="0"/>
              <w:marRight w:val="0"/>
              <w:marTop w:val="0"/>
              <w:marBottom w:val="0"/>
              <w:divBdr>
                <w:top w:val="none" w:sz="0" w:space="0" w:color="auto"/>
                <w:left w:val="none" w:sz="0" w:space="0" w:color="auto"/>
                <w:bottom w:val="none" w:sz="0" w:space="0" w:color="auto"/>
                <w:right w:val="none" w:sz="0" w:space="0" w:color="auto"/>
              </w:divBdr>
            </w:div>
            <w:div w:id="188496234">
              <w:marLeft w:val="0"/>
              <w:marRight w:val="0"/>
              <w:marTop w:val="0"/>
              <w:marBottom w:val="0"/>
              <w:divBdr>
                <w:top w:val="none" w:sz="0" w:space="0" w:color="auto"/>
                <w:left w:val="none" w:sz="0" w:space="0" w:color="auto"/>
                <w:bottom w:val="none" w:sz="0" w:space="0" w:color="auto"/>
                <w:right w:val="none" w:sz="0" w:space="0" w:color="auto"/>
              </w:divBdr>
            </w:div>
            <w:div w:id="681855010">
              <w:marLeft w:val="0"/>
              <w:marRight w:val="0"/>
              <w:marTop w:val="0"/>
              <w:marBottom w:val="0"/>
              <w:divBdr>
                <w:top w:val="none" w:sz="0" w:space="0" w:color="auto"/>
                <w:left w:val="none" w:sz="0" w:space="0" w:color="auto"/>
                <w:bottom w:val="none" w:sz="0" w:space="0" w:color="auto"/>
                <w:right w:val="none" w:sz="0" w:space="0" w:color="auto"/>
              </w:divBdr>
            </w:div>
            <w:div w:id="1615475171">
              <w:marLeft w:val="0"/>
              <w:marRight w:val="0"/>
              <w:marTop w:val="0"/>
              <w:marBottom w:val="0"/>
              <w:divBdr>
                <w:top w:val="none" w:sz="0" w:space="0" w:color="auto"/>
                <w:left w:val="none" w:sz="0" w:space="0" w:color="auto"/>
                <w:bottom w:val="none" w:sz="0" w:space="0" w:color="auto"/>
                <w:right w:val="none" w:sz="0" w:space="0" w:color="auto"/>
              </w:divBdr>
            </w:div>
            <w:div w:id="1630815166">
              <w:marLeft w:val="0"/>
              <w:marRight w:val="0"/>
              <w:marTop w:val="0"/>
              <w:marBottom w:val="0"/>
              <w:divBdr>
                <w:top w:val="none" w:sz="0" w:space="0" w:color="auto"/>
                <w:left w:val="none" w:sz="0" w:space="0" w:color="auto"/>
                <w:bottom w:val="none" w:sz="0" w:space="0" w:color="auto"/>
                <w:right w:val="none" w:sz="0" w:space="0" w:color="auto"/>
              </w:divBdr>
            </w:div>
            <w:div w:id="1873301204">
              <w:marLeft w:val="0"/>
              <w:marRight w:val="0"/>
              <w:marTop w:val="0"/>
              <w:marBottom w:val="0"/>
              <w:divBdr>
                <w:top w:val="none" w:sz="0" w:space="0" w:color="auto"/>
                <w:left w:val="none" w:sz="0" w:space="0" w:color="auto"/>
                <w:bottom w:val="none" w:sz="0" w:space="0" w:color="auto"/>
                <w:right w:val="none" w:sz="0" w:space="0" w:color="auto"/>
              </w:divBdr>
            </w:div>
            <w:div w:id="869882319">
              <w:marLeft w:val="0"/>
              <w:marRight w:val="0"/>
              <w:marTop w:val="0"/>
              <w:marBottom w:val="0"/>
              <w:divBdr>
                <w:top w:val="none" w:sz="0" w:space="0" w:color="auto"/>
                <w:left w:val="none" w:sz="0" w:space="0" w:color="auto"/>
                <w:bottom w:val="none" w:sz="0" w:space="0" w:color="auto"/>
                <w:right w:val="none" w:sz="0" w:space="0" w:color="auto"/>
              </w:divBdr>
            </w:div>
            <w:div w:id="261761956">
              <w:marLeft w:val="0"/>
              <w:marRight w:val="0"/>
              <w:marTop w:val="0"/>
              <w:marBottom w:val="0"/>
              <w:divBdr>
                <w:top w:val="none" w:sz="0" w:space="0" w:color="auto"/>
                <w:left w:val="none" w:sz="0" w:space="0" w:color="auto"/>
                <w:bottom w:val="none" w:sz="0" w:space="0" w:color="auto"/>
                <w:right w:val="none" w:sz="0" w:space="0" w:color="auto"/>
              </w:divBdr>
            </w:div>
            <w:div w:id="893464770">
              <w:marLeft w:val="0"/>
              <w:marRight w:val="0"/>
              <w:marTop w:val="0"/>
              <w:marBottom w:val="0"/>
              <w:divBdr>
                <w:top w:val="none" w:sz="0" w:space="0" w:color="auto"/>
                <w:left w:val="none" w:sz="0" w:space="0" w:color="auto"/>
                <w:bottom w:val="none" w:sz="0" w:space="0" w:color="auto"/>
                <w:right w:val="none" w:sz="0" w:space="0" w:color="auto"/>
              </w:divBdr>
            </w:div>
            <w:div w:id="678510257">
              <w:marLeft w:val="0"/>
              <w:marRight w:val="0"/>
              <w:marTop w:val="0"/>
              <w:marBottom w:val="0"/>
              <w:divBdr>
                <w:top w:val="none" w:sz="0" w:space="0" w:color="auto"/>
                <w:left w:val="none" w:sz="0" w:space="0" w:color="auto"/>
                <w:bottom w:val="none" w:sz="0" w:space="0" w:color="auto"/>
                <w:right w:val="none" w:sz="0" w:space="0" w:color="auto"/>
              </w:divBdr>
            </w:div>
            <w:div w:id="934241136">
              <w:marLeft w:val="0"/>
              <w:marRight w:val="0"/>
              <w:marTop w:val="0"/>
              <w:marBottom w:val="0"/>
              <w:divBdr>
                <w:top w:val="none" w:sz="0" w:space="0" w:color="auto"/>
                <w:left w:val="none" w:sz="0" w:space="0" w:color="auto"/>
                <w:bottom w:val="none" w:sz="0" w:space="0" w:color="auto"/>
                <w:right w:val="none" w:sz="0" w:space="0" w:color="auto"/>
              </w:divBdr>
            </w:div>
            <w:div w:id="1737897648">
              <w:marLeft w:val="0"/>
              <w:marRight w:val="0"/>
              <w:marTop w:val="0"/>
              <w:marBottom w:val="0"/>
              <w:divBdr>
                <w:top w:val="none" w:sz="0" w:space="0" w:color="auto"/>
                <w:left w:val="none" w:sz="0" w:space="0" w:color="auto"/>
                <w:bottom w:val="none" w:sz="0" w:space="0" w:color="auto"/>
                <w:right w:val="none" w:sz="0" w:space="0" w:color="auto"/>
              </w:divBdr>
            </w:div>
            <w:div w:id="501744878">
              <w:marLeft w:val="0"/>
              <w:marRight w:val="0"/>
              <w:marTop w:val="0"/>
              <w:marBottom w:val="0"/>
              <w:divBdr>
                <w:top w:val="none" w:sz="0" w:space="0" w:color="auto"/>
                <w:left w:val="none" w:sz="0" w:space="0" w:color="auto"/>
                <w:bottom w:val="none" w:sz="0" w:space="0" w:color="auto"/>
                <w:right w:val="none" w:sz="0" w:space="0" w:color="auto"/>
              </w:divBdr>
            </w:div>
            <w:div w:id="834957433">
              <w:marLeft w:val="0"/>
              <w:marRight w:val="0"/>
              <w:marTop w:val="0"/>
              <w:marBottom w:val="0"/>
              <w:divBdr>
                <w:top w:val="none" w:sz="0" w:space="0" w:color="auto"/>
                <w:left w:val="none" w:sz="0" w:space="0" w:color="auto"/>
                <w:bottom w:val="none" w:sz="0" w:space="0" w:color="auto"/>
                <w:right w:val="none" w:sz="0" w:space="0" w:color="auto"/>
              </w:divBdr>
            </w:div>
            <w:div w:id="104233383">
              <w:marLeft w:val="0"/>
              <w:marRight w:val="0"/>
              <w:marTop w:val="0"/>
              <w:marBottom w:val="0"/>
              <w:divBdr>
                <w:top w:val="none" w:sz="0" w:space="0" w:color="auto"/>
                <w:left w:val="none" w:sz="0" w:space="0" w:color="auto"/>
                <w:bottom w:val="none" w:sz="0" w:space="0" w:color="auto"/>
                <w:right w:val="none" w:sz="0" w:space="0" w:color="auto"/>
              </w:divBdr>
            </w:div>
            <w:div w:id="617493695">
              <w:marLeft w:val="0"/>
              <w:marRight w:val="0"/>
              <w:marTop w:val="0"/>
              <w:marBottom w:val="0"/>
              <w:divBdr>
                <w:top w:val="none" w:sz="0" w:space="0" w:color="auto"/>
                <w:left w:val="none" w:sz="0" w:space="0" w:color="auto"/>
                <w:bottom w:val="none" w:sz="0" w:space="0" w:color="auto"/>
                <w:right w:val="none" w:sz="0" w:space="0" w:color="auto"/>
              </w:divBdr>
            </w:div>
            <w:div w:id="543517222">
              <w:marLeft w:val="0"/>
              <w:marRight w:val="0"/>
              <w:marTop w:val="0"/>
              <w:marBottom w:val="0"/>
              <w:divBdr>
                <w:top w:val="none" w:sz="0" w:space="0" w:color="auto"/>
                <w:left w:val="none" w:sz="0" w:space="0" w:color="auto"/>
                <w:bottom w:val="none" w:sz="0" w:space="0" w:color="auto"/>
                <w:right w:val="none" w:sz="0" w:space="0" w:color="auto"/>
              </w:divBdr>
            </w:div>
            <w:div w:id="1294671787">
              <w:marLeft w:val="0"/>
              <w:marRight w:val="0"/>
              <w:marTop w:val="0"/>
              <w:marBottom w:val="0"/>
              <w:divBdr>
                <w:top w:val="none" w:sz="0" w:space="0" w:color="auto"/>
                <w:left w:val="none" w:sz="0" w:space="0" w:color="auto"/>
                <w:bottom w:val="none" w:sz="0" w:space="0" w:color="auto"/>
                <w:right w:val="none" w:sz="0" w:space="0" w:color="auto"/>
              </w:divBdr>
            </w:div>
            <w:div w:id="1761682047">
              <w:marLeft w:val="0"/>
              <w:marRight w:val="0"/>
              <w:marTop w:val="0"/>
              <w:marBottom w:val="0"/>
              <w:divBdr>
                <w:top w:val="none" w:sz="0" w:space="0" w:color="auto"/>
                <w:left w:val="none" w:sz="0" w:space="0" w:color="auto"/>
                <w:bottom w:val="none" w:sz="0" w:space="0" w:color="auto"/>
                <w:right w:val="none" w:sz="0" w:space="0" w:color="auto"/>
              </w:divBdr>
            </w:div>
            <w:div w:id="83654685">
              <w:marLeft w:val="0"/>
              <w:marRight w:val="0"/>
              <w:marTop w:val="0"/>
              <w:marBottom w:val="0"/>
              <w:divBdr>
                <w:top w:val="none" w:sz="0" w:space="0" w:color="auto"/>
                <w:left w:val="none" w:sz="0" w:space="0" w:color="auto"/>
                <w:bottom w:val="none" w:sz="0" w:space="0" w:color="auto"/>
                <w:right w:val="none" w:sz="0" w:space="0" w:color="auto"/>
              </w:divBdr>
            </w:div>
            <w:div w:id="653414494">
              <w:marLeft w:val="0"/>
              <w:marRight w:val="0"/>
              <w:marTop w:val="0"/>
              <w:marBottom w:val="0"/>
              <w:divBdr>
                <w:top w:val="none" w:sz="0" w:space="0" w:color="auto"/>
                <w:left w:val="none" w:sz="0" w:space="0" w:color="auto"/>
                <w:bottom w:val="none" w:sz="0" w:space="0" w:color="auto"/>
                <w:right w:val="none" w:sz="0" w:space="0" w:color="auto"/>
              </w:divBdr>
            </w:div>
            <w:div w:id="948702426">
              <w:marLeft w:val="0"/>
              <w:marRight w:val="0"/>
              <w:marTop w:val="0"/>
              <w:marBottom w:val="0"/>
              <w:divBdr>
                <w:top w:val="none" w:sz="0" w:space="0" w:color="auto"/>
                <w:left w:val="none" w:sz="0" w:space="0" w:color="auto"/>
                <w:bottom w:val="none" w:sz="0" w:space="0" w:color="auto"/>
                <w:right w:val="none" w:sz="0" w:space="0" w:color="auto"/>
              </w:divBdr>
            </w:div>
            <w:div w:id="204829113">
              <w:marLeft w:val="0"/>
              <w:marRight w:val="0"/>
              <w:marTop w:val="0"/>
              <w:marBottom w:val="0"/>
              <w:divBdr>
                <w:top w:val="none" w:sz="0" w:space="0" w:color="auto"/>
                <w:left w:val="none" w:sz="0" w:space="0" w:color="auto"/>
                <w:bottom w:val="none" w:sz="0" w:space="0" w:color="auto"/>
                <w:right w:val="none" w:sz="0" w:space="0" w:color="auto"/>
              </w:divBdr>
            </w:div>
            <w:div w:id="1715152741">
              <w:marLeft w:val="0"/>
              <w:marRight w:val="0"/>
              <w:marTop w:val="0"/>
              <w:marBottom w:val="0"/>
              <w:divBdr>
                <w:top w:val="none" w:sz="0" w:space="0" w:color="auto"/>
                <w:left w:val="none" w:sz="0" w:space="0" w:color="auto"/>
                <w:bottom w:val="none" w:sz="0" w:space="0" w:color="auto"/>
                <w:right w:val="none" w:sz="0" w:space="0" w:color="auto"/>
              </w:divBdr>
            </w:div>
            <w:div w:id="1947611133">
              <w:marLeft w:val="0"/>
              <w:marRight w:val="0"/>
              <w:marTop w:val="0"/>
              <w:marBottom w:val="0"/>
              <w:divBdr>
                <w:top w:val="none" w:sz="0" w:space="0" w:color="auto"/>
                <w:left w:val="none" w:sz="0" w:space="0" w:color="auto"/>
                <w:bottom w:val="none" w:sz="0" w:space="0" w:color="auto"/>
                <w:right w:val="none" w:sz="0" w:space="0" w:color="auto"/>
              </w:divBdr>
            </w:div>
            <w:div w:id="263808204">
              <w:marLeft w:val="0"/>
              <w:marRight w:val="0"/>
              <w:marTop w:val="0"/>
              <w:marBottom w:val="0"/>
              <w:divBdr>
                <w:top w:val="none" w:sz="0" w:space="0" w:color="auto"/>
                <w:left w:val="none" w:sz="0" w:space="0" w:color="auto"/>
                <w:bottom w:val="none" w:sz="0" w:space="0" w:color="auto"/>
                <w:right w:val="none" w:sz="0" w:space="0" w:color="auto"/>
              </w:divBdr>
            </w:div>
            <w:div w:id="121120443">
              <w:marLeft w:val="0"/>
              <w:marRight w:val="0"/>
              <w:marTop w:val="0"/>
              <w:marBottom w:val="0"/>
              <w:divBdr>
                <w:top w:val="none" w:sz="0" w:space="0" w:color="auto"/>
                <w:left w:val="none" w:sz="0" w:space="0" w:color="auto"/>
                <w:bottom w:val="none" w:sz="0" w:space="0" w:color="auto"/>
                <w:right w:val="none" w:sz="0" w:space="0" w:color="auto"/>
              </w:divBdr>
            </w:div>
            <w:div w:id="1745645529">
              <w:marLeft w:val="0"/>
              <w:marRight w:val="0"/>
              <w:marTop w:val="0"/>
              <w:marBottom w:val="0"/>
              <w:divBdr>
                <w:top w:val="none" w:sz="0" w:space="0" w:color="auto"/>
                <w:left w:val="none" w:sz="0" w:space="0" w:color="auto"/>
                <w:bottom w:val="none" w:sz="0" w:space="0" w:color="auto"/>
                <w:right w:val="none" w:sz="0" w:space="0" w:color="auto"/>
              </w:divBdr>
            </w:div>
            <w:div w:id="2140612528">
              <w:marLeft w:val="0"/>
              <w:marRight w:val="0"/>
              <w:marTop w:val="0"/>
              <w:marBottom w:val="0"/>
              <w:divBdr>
                <w:top w:val="none" w:sz="0" w:space="0" w:color="auto"/>
                <w:left w:val="none" w:sz="0" w:space="0" w:color="auto"/>
                <w:bottom w:val="none" w:sz="0" w:space="0" w:color="auto"/>
                <w:right w:val="none" w:sz="0" w:space="0" w:color="auto"/>
              </w:divBdr>
            </w:div>
            <w:div w:id="428743482">
              <w:marLeft w:val="0"/>
              <w:marRight w:val="0"/>
              <w:marTop w:val="0"/>
              <w:marBottom w:val="0"/>
              <w:divBdr>
                <w:top w:val="none" w:sz="0" w:space="0" w:color="auto"/>
                <w:left w:val="none" w:sz="0" w:space="0" w:color="auto"/>
                <w:bottom w:val="none" w:sz="0" w:space="0" w:color="auto"/>
                <w:right w:val="none" w:sz="0" w:space="0" w:color="auto"/>
              </w:divBdr>
            </w:div>
            <w:div w:id="361519916">
              <w:marLeft w:val="0"/>
              <w:marRight w:val="0"/>
              <w:marTop w:val="0"/>
              <w:marBottom w:val="0"/>
              <w:divBdr>
                <w:top w:val="none" w:sz="0" w:space="0" w:color="auto"/>
                <w:left w:val="none" w:sz="0" w:space="0" w:color="auto"/>
                <w:bottom w:val="none" w:sz="0" w:space="0" w:color="auto"/>
                <w:right w:val="none" w:sz="0" w:space="0" w:color="auto"/>
              </w:divBdr>
            </w:div>
            <w:div w:id="932011868">
              <w:marLeft w:val="0"/>
              <w:marRight w:val="0"/>
              <w:marTop w:val="0"/>
              <w:marBottom w:val="0"/>
              <w:divBdr>
                <w:top w:val="none" w:sz="0" w:space="0" w:color="auto"/>
                <w:left w:val="none" w:sz="0" w:space="0" w:color="auto"/>
                <w:bottom w:val="none" w:sz="0" w:space="0" w:color="auto"/>
                <w:right w:val="none" w:sz="0" w:space="0" w:color="auto"/>
              </w:divBdr>
            </w:div>
            <w:div w:id="1659259524">
              <w:marLeft w:val="0"/>
              <w:marRight w:val="0"/>
              <w:marTop w:val="0"/>
              <w:marBottom w:val="0"/>
              <w:divBdr>
                <w:top w:val="none" w:sz="0" w:space="0" w:color="auto"/>
                <w:left w:val="none" w:sz="0" w:space="0" w:color="auto"/>
                <w:bottom w:val="none" w:sz="0" w:space="0" w:color="auto"/>
                <w:right w:val="none" w:sz="0" w:space="0" w:color="auto"/>
              </w:divBdr>
            </w:div>
            <w:div w:id="937372802">
              <w:marLeft w:val="0"/>
              <w:marRight w:val="0"/>
              <w:marTop w:val="0"/>
              <w:marBottom w:val="0"/>
              <w:divBdr>
                <w:top w:val="none" w:sz="0" w:space="0" w:color="auto"/>
                <w:left w:val="none" w:sz="0" w:space="0" w:color="auto"/>
                <w:bottom w:val="none" w:sz="0" w:space="0" w:color="auto"/>
                <w:right w:val="none" w:sz="0" w:space="0" w:color="auto"/>
              </w:divBdr>
            </w:div>
            <w:div w:id="2102991371">
              <w:marLeft w:val="0"/>
              <w:marRight w:val="0"/>
              <w:marTop w:val="0"/>
              <w:marBottom w:val="0"/>
              <w:divBdr>
                <w:top w:val="none" w:sz="0" w:space="0" w:color="auto"/>
                <w:left w:val="none" w:sz="0" w:space="0" w:color="auto"/>
                <w:bottom w:val="none" w:sz="0" w:space="0" w:color="auto"/>
                <w:right w:val="none" w:sz="0" w:space="0" w:color="auto"/>
              </w:divBdr>
            </w:div>
            <w:div w:id="458495003">
              <w:marLeft w:val="0"/>
              <w:marRight w:val="0"/>
              <w:marTop w:val="0"/>
              <w:marBottom w:val="0"/>
              <w:divBdr>
                <w:top w:val="none" w:sz="0" w:space="0" w:color="auto"/>
                <w:left w:val="none" w:sz="0" w:space="0" w:color="auto"/>
                <w:bottom w:val="none" w:sz="0" w:space="0" w:color="auto"/>
                <w:right w:val="none" w:sz="0" w:space="0" w:color="auto"/>
              </w:divBdr>
            </w:div>
            <w:div w:id="1456409784">
              <w:marLeft w:val="0"/>
              <w:marRight w:val="0"/>
              <w:marTop w:val="0"/>
              <w:marBottom w:val="0"/>
              <w:divBdr>
                <w:top w:val="none" w:sz="0" w:space="0" w:color="auto"/>
                <w:left w:val="none" w:sz="0" w:space="0" w:color="auto"/>
                <w:bottom w:val="none" w:sz="0" w:space="0" w:color="auto"/>
                <w:right w:val="none" w:sz="0" w:space="0" w:color="auto"/>
              </w:divBdr>
            </w:div>
            <w:div w:id="1866940826">
              <w:marLeft w:val="0"/>
              <w:marRight w:val="0"/>
              <w:marTop w:val="0"/>
              <w:marBottom w:val="0"/>
              <w:divBdr>
                <w:top w:val="none" w:sz="0" w:space="0" w:color="auto"/>
                <w:left w:val="none" w:sz="0" w:space="0" w:color="auto"/>
                <w:bottom w:val="none" w:sz="0" w:space="0" w:color="auto"/>
                <w:right w:val="none" w:sz="0" w:space="0" w:color="auto"/>
              </w:divBdr>
            </w:div>
            <w:div w:id="1529953477">
              <w:marLeft w:val="0"/>
              <w:marRight w:val="0"/>
              <w:marTop w:val="0"/>
              <w:marBottom w:val="0"/>
              <w:divBdr>
                <w:top w:val="none" w:sz="0" w:space="0" w:color="auto"/>
                <w:left w:val="none" w:sz="0" w:space="0" w:color="auto"/>
                <w:bottom w:val="none" w:sz="0" w:space="0" w:color="auto"/>
                <w:right w:val="none" w:sz="0" w:space="0" w:color="auto"/>
              </w:divBdr>
            </w:div>
            <w:div w:id="2041271583">
              <w:marLeft w:val="0"/>
              <w:marRight w:val="0"/>
              <w:marTop w:val="0"/>
              <w:marBottom w:val="0"/>
              <w:divBdr>
                <w:top w:val="none" w:sz="0" w:space="0" w:color="auto"/>
                <w:left w:val="none" w:sz="0" w:space="0" w:color="auto"/>
                <w:bottom w:val="none" w:sz="0" w:space="0" w:color="auto"/>
                <w:right w:val="none" w:sz="0" w:space="0" w:color="auto"/>
              </w:divBdr>
            </w:div>
            <w:div w:id="977226511">
              <w:marLeft w:val="0"/>
              <w:marRight w:val="0"/>
              <w:marTop w:val="0"/>
              <w:marBottom w:val="0"/>
              <w:divBdr>
                <w:top w:val="none" w:sz="0" w:space="0" w:color="auto"/>
                <w:left w:val="none" w:sz="0" w:space="0" w:color="auto"/>
                <w:bottom w:val="none" w:sz="0" w:space="0" w:color="auto"/>
                <w:right w:val="none" w:sz="0" w:space="0" w:color="auto"/>
              </w:divBdr>
            </w:div>
            <w:div w:id="784740143">
              <w:marLeft w:val="0"/>
              <w:marRight w:val="0"/>
              <w:marTop w:val="0"/>
              <w:marBottom w:val="0"/>
              <w:divBdr>
                <w:top w:val="none" w:sz="0" w:space="0" w:color="auto"/>
                <w:left w:val="none" w:sz="0" w:space="0" w:color="auto"/>
                <w:bottom w:val="none" w:sz="0" w:space="0" w:color="auto"/>
                <w:right w:val="none" w:sz="0" w:space="0" w:color="auto"/>
              </w:divBdr>
            </w:div>
            <w:div w:id="1173105942">
              <w:marLeft w:val="0"/>
              <w:marRight w:val="0"/>
              <w:marTop w:val="0"/>
              <w:marBottom w:val="0"/>
              <w:divBdr>
                <w:top w:val="none" w:sz="0" w:space="0" w:color="auto"/>
                <w:left w:val="none" w:sz="0" w:space="0" w:color="auto"/>
                <w:bottom w:val="none" w:sz="0" w:space="0" w:color="auto"/>
                <w:right w:val="none" w:sz="0" w:space="0" w:color="auto"/>
              </w:divBdr>
            </w:div>
            <w:div w:id="1179999820">
              <w:marLeft w:val="0"/>
              <w:marRight w:val="0"/>
              <w:marTop w:val="0"/>
              <w:marBottom w:val="0"/>
              <w:divBdr>
                <w:top w:val="none" w:sz="0" w:space="0" w:color="auto"/>
                <w:left w:val="none" w:sz="0" w:space="0" w:color="auto"/>
                <w:bottom w:val="none" w:sz="0" w:space="0" w:color="auto"/>
                <w:right w:val="none" w:sz="0" w:space="0" w:color="auto"/>
              </w:divBdr>
            </w:div>
            <w:div w:id="559753598">
              <w:marLeft w:val="0"/>
              <w:marRight w:val="0"/>
              <w:marTop w:val="0"/>
              <w:marBottom w:val="0"/>
              <w:divBdr>
                <w:top w:val="none" w:sz="0" w:space="0" w:color="auto"/>
                <w:left w:val="none" w:sz="0" w:space="0" w:color="auto"/>
                <w:bottom w:val="none" w:sz="0" w:space="0" w:color="auto"/>
                <w:right w:val="none" w:sz="0" w:space="0" w:color="auto"/>
              </w:divBdr>
            </w:div>
            <w:div w:id="1537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492">
      <w:bodyDiv w:val="1"/>
      <w:marLeft w:val="0"/>
      <w:marRight w:val="0"/>
      <w:marTop w:val="0"/>
      <w:marBottom w:val="0"/>
      <w:divBdr>
        <w:top w:val="none" w:sz="0" w:space="0" w:color="auto"/>
        <w:left w:val="none" w:sz="0" w:space="0" w:color="auto"/>
        <w:bottom w:val="none" w:sz="0" w:space="0" w:color="auto"/>
        <w:right w:val="none" w:sz="0" w:space="0" w:color="auto"/>
      </w:divBdr>
    </w:div>
    <w:div w:id="691688295">
      <w:bodyDiv w:val="1"/>
      <w:marLeft w:val="0"/>
      <w:marRight w:val="0"/>
      <w:marTop w:val="0"/>
      <w:marBottom w:val="0"/>
      <w:divBdr>
        <w:top w:val="none" w:sz="0" w:space="0" w:color="auto"/>
        <w:left w:val="none" w:sz="0" w:space="0" w:color="auto"/>
        <w:bottom w:val="none" w:sz="0" w:space="0" w:color="auto"/>
        <w:right w:val="none" w:sz="0" w:space="0" w:color="auto"/>
      </w:divBdr>
    </w:div>
    <w:div w:id="156783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4.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2.jpg"/><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8.xml"/><Relationship Id="rId27" Type="http://schemas.openxmlformats.org/officeDocument/2006/relationships/image" Target="media/image11.jpg"/><Relationship Id="rId30"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YP\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5599F8960E415085C62B26D5FDCCFB"/>
        <w:category>
          <w:name w:val="General"/>
          <w:gallery w:val="placeholder"/>
        </w:category>
        <w:types>
          <w:type w:val="bbPlcHdr"/>
        </w:types>
        <w:behaviors>
          <w:behavior w:val="content"/>
        </w:behaviors>
        <w:guid w:val="{BC334A75-9AE6-4FF2-B533-B0F0948FBA2E}"/>
      </w:docPartPr>
      <w:docPartBody>
        <w:p w:rsidR="00B57DD5" w:rsidRDefault="00B57DD5">
          <w:pPr>
            <w:pStyle w:val="A75599F8960E415085C62B26D5FDCCFB"/>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D5"/>
    <w:rsid w:val="002E47D2"/>
    <w:rsid w:val="006D007A"/>
    <w:rsid w:val="00B5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5599F8960E415085C62B26D5FDCCFB">
    <w:name w:val="A75599F8960E415085C62B26D5FDC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QYo</b:Tag>
    <b:SourceType>JournalArticle</b:SourceType>
    <b:Guid>{FECFFDC6-1361-4FB0-ADA6-FEE6485A347F}</b:Guid>
    <b:Author>
      <b:Author>
        <b:NameList>
          <b:Person>
            <b:Last>You</b:Last>
            <b:First>Q</b:First>
          </b:Person>
          <b:Person>
            <b:Last>Luo</b:Last>
            <b:First>J</b:First>
          </b:Person>
          <b:Person>
            <b:Last>Jin</b:Last>
            <b:First>H</b:First>
          </b:Person>
          <b:Person>
            <b:Last>Yang</b:Last>
            <b:First>J</b:First>
          </b:Person>
        </b:NameList>
      </b:Author>
    </b:Author>
    <b:Title>Robust Image Sentiment Analysis Using Progressively Trained and Domain Transferred Deep Networks</b:Title>
    <b:JournalName>Association for the Advancement of Artificial Intelligence (www.aaai.org)</b:JournalName>
    <b:Year>2015</b:Year>
    <b:Pages>1-7</b:Pages>
    <b:YearAccessed>2019</b:YearAccessed>
    <b:MonthAccessed>September</b:MonthAccessed>
    <b:DayAccessed>1</b:DayAccessed>
    <b:URL>http://www.ifp.illinois.edu/~jyang29/papers/AAAI15-sentiment.pdf</b:URL>
    <b:RefOrder>1</b:RefOrder>
  </b:Source>
  <b:Source>
    <b:Tag>Gaj15</b:Tag>
    <b:SourceType>JournalArticle</b:SourceType>
    <b:Guid>{C86060FF-2DD8-46E8-A81B-7C02844EA03E}</b:Guid>
    <b:Author>
      <b:Author>
        <b:NameList>
          <b:Person>
            <b:Last>V.</b:Last>
            <b:First>Gajarla</b:First>
          </b:Person>
          <b:Person>
            <b:Last>A.</b:Last>
            <b:First>Gupta</b:First>
          </b:Person>
        </b:NameList>
      </b:Author>
    </b:Author>
    <b:Title>Emotion Detection and Sentiment Analysis of Images</b:Title>
    <b:JournalName>Georgia Institute of Technology,</b:JournalName>
    <b:Year>2015</b:Year>
    <b:Pages>1-4</b:Pages>
    <b:YearAccessed>2019</b:YearAccessed>
    <b:MonthAccessed>September</b:MonthAccessed>
    <b:DayAccessed>1</b:DayAccessed>
    <b:URL>https://www.cc.gatech.edu/~hays/7476/projects/Aditi_Vasavi.pdf</b:URL>
    <b:RefOrder>2</b:RefOrder>
  </b:Source>
  <b:Source>
    <b:Tag>JFr17</b:Tag>
    <b:SourceType>JournalArticle</b:SourceType>
    <b:Guid>{E4042E76-B650-4C30-B1D0-0E8FACABB0C2}</b:Guid>
    <b:Author>
      <b:Author>
        <b:NameList>
          <b:Person>
            <b:Last>French</b:Last>
            <b:First>J.</b:First>
          </b:Person>
        </b:NameList>
      </b:Author>
    </b:Author>
    <b:Title>Image-Based Memes as Sentiment Predictors</b:Title>
    <b:JournalName>International Conference on Information Society (i-Society 2017)</b:JournalName>
    <b:Year>2017</b:Year>
    <b:Pages>1-5</b:Pages>
    <b:RefOrder>3</b:RefOrder>
  </b:Source>
  <b:Source>
    <b:Tag>WWa15</b:Tag>
    <b:SourceType>JournalArticle</b:SourceType>
    <b:Guid>{11DDD807-AA03-43AD-8764-8F3D5898E10F}</b:Guid>
    <b:Author>
      <b:Author>
        <b:NameList>
          <b:Person>
            <b:Last>Wang</b:Last>
            <b:First>W</b:First>
          </b:Person>
          <b:Person>
            <b:Last>Wen</b:Last>
            <b:First>M</b:First>
          </b:Person>
        </b:NameList>
      </b:Author>
    </b:Author>
    <b:Title>I Can Has Cheezburger? A Nonparanormal Approach to Combining Textual and Visual Information for Predicting and Generating Popular Meme Descriptions</b:Title>
    <b:JournalName>Association for Computational Linguistics,</b:JournalName>
    <b:Year>2015</b:Year>
    <b:Pages>1-10</b:Pages>
    <b:RefOrder>4</b:RefOrder>
  </b:Source>
  <b:Source>
    <b:Tag>Sem19</b:Tag>
    <b:SourceType>InternetSite</b:SourceType>
    <b:Guid>{9E385F52-455D-418C-9F61-CCE97E523CE1}</b:Guid>
    <b:Title>CodaLab - Memotion Analysis</b:Title>
    <b:Year>2019</b:Year>
    <b:ProductionCompany>competitions.codalab.org</b:ProductionCompany>
    <b:YearAccessed>2019</b:YearAccessed>
    <b:MonthAccessed>September</b:MonthAccessed>
    <b:DayAccessed>1</b:DayAccessed>
    <b:URL>https://competitions.codalab.org/competitions/20629#learn_the_details-overview</b:URL>
    <b:Author>
      <b:Author>
        <b:NameList>
          <b:Person>
            <b:Last>Semeval</b:Last>
          </b:Person>
        </b:NameList>
      </b:Author>
    </b:Author>
    <b:RefOrder>5</b:RefOrder>
  </b:Source>
  <b:Source>
    <b:Tag>Lee19</b:Tag>
    <b:SourceType>JournalArticle</b:SourceType>
    <b:Guid>{BE66845F-B98D-4637-8327-A8587DEEA0BD}</b:Guid>
    <b:Author>
      <b:Author>
        <b:NameList>
          <b:Person>
            <b:Last>Lee</b:Last>
            <b:First>J</b:First>
          </b:Person>
          <b:Person>
            <b:Last>Kim</b:Last>
            <b:First>S</b:First>
          </b:Person>
          <b:Person>
            <b:Last>Park</b:Last>
            <b:First>J</b:First>
          </b:Person>
          <b:Person>
            <b:Last>Sohn</b:Last>
            <b:First>K</b:First>
          </b:Person>
        </b:NameList>
      </b:Author>
    </b:Author>
    <b:Title>Context-Aware Emotion Recognition Networks</b:Title>
    <b:Year>2019</b:Year>
    <b:JournalName>Yonsei University, Ecole Polytechnique Federale de Lausanne (EPFL)</b:JournalName>
    <b:Pages>1-8</b:Pages>
    <b:RefOrder>6</b:RefOrder>
  </b:Source>
  <b:Source>
    <b:Tag>Fan18</b:Tag>
    <b:SourceType>ConferenceProceedings</b:SourceType>
    <b:Guid>{F57213A3-13BC-4551-8E4E-9FDFFAF7EFFA}</b:Guid>
    <b:Author>
      <b:Author>
        <b:NameList>
          <b:Person>
            <b:Last>Fan</b:Last>
            <b:First>S.</b:First>
          </b:Person>
          <b:Person>
            <b:Last>Shen</b:Last>
            <b:First>Z.</b:First>
          </b:Person>
          <b:Person>
            <b:Last>Jiang</b:Last>
            <b:First>M.</b:First>
          </b:Person>
          <b:Person>
            <b:Last>Koenig</b:Last>
            <b:First>B.</b:First>
          </b:Person>
          <b:Person>
            <b:Last>Xu</b:Last>
            <b:First>J.</b:First>
          </b:Person>
          <b:Person>
            <b:Last>Kankanhalli</b:Last>
            <b:First>M.</b:First>
          </b:Person>
          <b:Person>
            <b:Last>Zhao</b:Last>
            <b:First>Q.</b:First>
          </b:Person>
        </b:NameList>
      </b:Author>
    </b:Author>
    <b:Title>Emotional Attention: A Study of Image Sentiment and Visual Attention</b:Title>
    <b:JournalName>IEEE 2018/CVF Conference on Computer Vision and Pattern Recognition</b:JournalName>
    <b:Year>2018</b:Year>
    <b:Pages>2-9</b:Pages>
    <b:ConferenceName>IEEE 2018/CVF Conference on Computer Vision and Pattern Recognition</b:ConferenceName>
    <b:RefOrder>7</b:RefOrder>
  </b:Source>
  <b:Source>
    <b:Tag>NMi18</b:Tag>
    <b:SourceType>ConferenceProceedings</b:SourceType>
    <b:Guid>{C54DC68F-BB30-4888-BB98-89717164C858}</b:Guid>
    <b:Author>
      <b:Author>
        <b:NameList>
          <b:Person>
            <b:Last>Mittal</b:Last>
            <b:First>N.</b:First>
          </b:Person>
          <b:Person>
            <b:Last>Sharma</b:Last>
            <b:First>D.</b:First>
          </b:Person>
          <b:Person>
            <b:Last>Joshi</b:Last>
            <b:First>M.</b:First>
            <b:Middle>L.</b:Middle>
          </b:Person>
        </b:NameList>
      </b:Author>
    </b:Author>
    <b:Title>Image Sentiment Analysis Using Deep Learning</b:Title>
    <b:Year>2018</b:Year>
    <b:ConferenceName>IEEE 2018/WIC/ACM International Conference on Web Intelligence (WI)</b:ConferenceName>
    <b:Pages>1-3</b:Pages>
    <b:RefOrder>8</b:RefOrder>
  </b:Source>
  <b:Source>
    <b:Tag>AAm18</b:Tag>
    <b:SourceType>ConferenceProceedings</b:SourceType>
    <b:Guid>{05843E80-E036-43B5-9488-F9ED1BF11CE0}</b:Guid>
    <b:Author>
      <b:Author>
        <b:NameList>
          <b:Person>
            <b:Last>Amalia</b:Last>
            <b:First>A.</b:First>
          </b:Person>
          <b:Person>
            <b:Last>Sharif</b:Last>
            <b:First>A.</b:First>
          </b:Person>
          <b:Person>
            <b:Last>Haisar</b:Last>
            <b:First>F.</b:First>
          </b:Person>
          <b:Person>
            <b:Last>Gunawan</b:Last>
            <b:First>D.</b:First>
          </b:Person>
          <b:Person>
            <b:Last>Nasution</b:Last>
            <b:First>B.</b:First>
            <b:Middle>B.</b:Middle>
          </b:Person>
        </b:NameList>
      </b:Author>
    </b:Author>
    <b:Title>Meme Opinion Categorization by Using Optical Character Recognition (OCR) and Naïve Bayes Algorithm</b:Title>
    <b:Year>2018</b:Year>
    <b:ConferenceName>Third International Conference on Informatics and Computing (ICIC)</b:ConferenceName>
    <b:Pages>1-5</b:Pages>
    <b:RefOrder>9</b:RefOrder>
  </b:Source>
  <b:Source>
    <b:Tag>MKa16</b:Tag>
    <b:SourceType>ConferenceProceedings</b:SourceType>
    <b:Guid>{D6DEED04-CD7F-47B3-B109-97E19E31713E}</b:Guid>
    <b:Author>
      <b:Author>
        <b:NameList>
          <b:Person>
            <b:Last>Katsurai</b:Last>
            <b:First>M.</b:First>
          </b:Person>
          <b:Person>
            <b:Last>Satoh</b:Last>
            <b:First>S.</b:First>
          </b:Person>
        </b:NameList>
      </b:Author>
    </b:Author>
    <b:Title>Image Sentiment Analysis Using Latent Correlations Among Visual, Textual, and Sentiment Views</b:Title>
    <b:Year>2016</b:Year>
    <b:ConferenceName>IEEE International Conference on Acoustics, Speech and Signal Processing (ICASSP)</b:ConferenceName>
    <b:Pages>1-5</b:Pages>
    <b:RefOrder>10</b:RefOrder>
  </b:Source>
  <b:Source>
    <b:Tag>KSu18</b:Tag>
    <b:SourceType>ConferenceProceedings</b:SourceType>
    <b:Guid>{0D26C17F-A787-401B-B596-D888016C750E}</b:Guid>
    <b:Author>
      <b:Author>
        <b:NameList>
          <b:Person>
            <b:Last>Subbaraj</b:Last>
            <b:First>K.</b:First>
          </b:Person>
        </b:NameList>
      </b:Author>
    </b:Author>
    <b:Title>Meme'tic Engineering to Classify Twitter Lingo</b:Title>
    <b:Year>2018</b:Year>
    <b:ConferenceName> International Conference on Computational Intelligence in Data Science (ICCIDS)</b:ConferenceName>
    <b:Pages>2-6</b:Pages>
    <b:RefOrder>11</b:RefOrder>
  </b:Source>
  <b:Source>
    <b:Tag>YWa15</b:Tag>
    <b:SourceType>ConferenceProceedings</b:SourceType>
    <b:Guid>{00CC249E-501E-477D-B51F-9AE81977677C}</b:Guid>
    <b:Author>
      <b:Author>
        <b:NameList>
          <b:Person>
            <b:Last>Wang</b:Last>
            <b:First>Y.</b:First>
          </b:Person>
          <b:Person>
            <b:Last>Li</b:Last>
            <b:First>B.</b:First>
          </b:Person>
        </b:NameList>
      </b:Author>
    </b:Author>
    <b:Title>Sentiment Analysis for Social Media Images</b:Title>
    <b:Year>2015</b:Year>
    <b:ConferenceName>IEEE International Conference on Data Mining Workshop (ICDMW)</b:ConferenceName>
    <b:Pages>1-7</b:Pages>
    <b:RefOrder>12</b:RefOrder>
  </b:Source>
  <b:Source>
    <b:Tag>YWa151</b:Tag>
    <b:SourceType>ConferenceProceedings</b:SourceType>
    <b:Guid>{B839CA2A-4740-4A6E-A1A5-CDF5839D6658}</b:Guid>
    <b:Author>
      <b:Author>
        <b:NameList>
          <b:Person>
            <b:Last>Wang</b:Last>
            <b:First>Y.</b:First>
          </b:Person>
          <b:Person>
            <b:Last>Wang</b:Last>
            <b:First>S.</b:First>
          </b:Person>
          <b:Person>
            <b:Last>Tang</b:Last>
            <b:First>J.</b:First>
          </b:Person>
          <b:Person>
            <b:Last>Liu</b:Last>
            <b:First>H.</b:First>
          </b:Person>
        </b:NameList>
      </b:Author>
    </b:Author>
    <b:Title>Unsupervised Sentiment Analysis for Social Media Images</b:Title>
    <b:Year>2015</b:Year>
    <b:ConferenceName>International Joint Conferences on Artificial Intelligence</b:ConferenceName>
    <b:URL>https://www.researchgate.net/publication/309193548_Unsupervised_Sentiment_Analysis_for_Social_Media_Images</b:URL>
    <b:YearAccessed>2019</b:YearAccessed>
    <b:MonthAccessed>October</b:MonthAccessed>
    <b:DayAccessed>8</b:DayAccessed>
    <b:RefOrder>13</b:RefOrder>
  </b:Source>
  <b:Source>
    <b:Tag>ESS18</b:Tag>
    <b:SourceType>JournalArticle</b:SourceType>
    <b:Guid>{45408C79-0EEE-4149-A126-4CD73B6B92DD}</b:Guid>
    <b:Title>Meme Classification Using Textual and Visual Features</b:Title>
    <b:Year>2018</b:Year>
    <b:Author>
      <b:Author>
        <b:NameList>
          <b:Person>
            <b:Last>Smitha</b:Last>
            <b:First>E.</b:First>
            <b:Middle>S.</b:Middle>
          </b:Person>
          <b:Person>
            <b:Last>Sendhilkumar</b:Last>
            <b:First>S.</b:First>
          </b:Person>
          <b:Person>
            <b:Last>Mahalaksmi</b:Last>
            <b:First>G.</b:First>
            <b:Middle>S.</b:Middle>
          </b:Person>
        </b:NameList>
      </b:Author>
    </b:Author>
    <b:JournalName>Computational Vision and Bio Inspired Computing</b:JournalName>
    <b:Pages>1-5</b:Pages>
    <b:RefOrder>14</b:RefOrder>
  </b:Source>
  <b:Source>
    <b:Tag>JCa14</b:Tag>
    <b:SourceType>JournalArticle</b:SourceType>
    <b:Guid>{E0EFFB23-2F1F-4C93-84E2-926DD09DA522}</b:Guid>
    <b:Title>An Adaboost-Backpropagation Neural Network for Automated Image Sentiment Classification</b:Title>
    <b:JournalName>The Scientiﬁc World Journal</b:JournalName>
    <b:Year>2014</b:Year>
    <b:Pages>1-8</b:Pages>
    <b:Volume>2014</b:Volume>
    <b:Author>
      <b:Author>
        <b:NameList>
          <b:Person>
            <b:Last>Cao</b:Last>
            <b:First>J.</b:First>
          </b:Person>
          <b:Person>
            <b:Last>Chen</b:Last>
            <b:First>J.</b:First>
          </b:Person>
          <b:Person>
            <b:Last>Li</b:Last>
            <b:First>H.</b:First>
          </b:Person>
        </b:NameList>
      </b:Author>
    </b:Author>
    <b:YearAccessed>2019</b:YearAccessed>
    <b:MonthAccessed>October</b:MonthAccessed>
    <b:DayAccessed>8</b:DayAccessed>
    <b:RefOrder>15</b:RefOrder>
  </b:Source>
</b:Sources>
</file>

<file path=customXml/itemProps1.xml><?xml version="1.0" encoding="utf-8"?>
<ds:datastoreItem xmlns:ds="http://schemas.openxmlformats.org/officeDocument/2006/customXml" ds:itemID="{D9783301-9C9D-4C6E-995F-498E7A6E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1212</TotalTime>
  <Pages>39</Pages>
  <Words>9601</Words>
  <Characters>54732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64205</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Dell</dc:creator>
  <cp:lastModifiedBy>Mehar Fatima Khan</cp:lastModifiedBy>
  <cp:revision>310</cp:revision>
  <dcterms:created xsi:type="dcterms:W3CDTF">2019-12-03T04:44:00Z</dcterms:created>
  <dcterms:modified xsi:type="dcterms:W3CDTF">2019-12-04T09:36:00Z</dcterms:modified>
</cp:coreProperties>
</file>